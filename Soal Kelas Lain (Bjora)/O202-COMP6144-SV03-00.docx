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60692A" w14:paraId="3D88962E"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DD11792" w14:textId="605D16D5" w:rsidR="00811C48" w:rsidRPr="0060692A" w:rsidRDefault="00947B6A" w:rsidP="004B6AFE">
            <w:pPr>
              <w:rPr>
                <w:rFonts w:ascii="Arial" w:hAnsi="Arial" w:cs="Arial"/>
                <w:b/>
                <w:i/>
                <w:sz w:val="32"/>
              </w:rPr>
            </w:pPr>
            <w:r w:rsidRPr="0060692A">
              <w:rPr>
                <w:rFonts w:ascii="Arial" w:hAnsi="Arial" w:cs="Arial"/>
                <w:b/>
                <w:sz w:val="32"/>
              </w:rPr>
              <w:t>Project</w:t>
            </w:r>
            <w:r w:rsidR="00876001" w:rsidRPr="00EA5A26">
              <w:rPr>
                <w:rFonts w:ascii="Arial" w:hAnsi="Arial" w:cs="Arial"/>
                <w:b/>
                <w:sz w:val="32"/>
                <w:lang w:val="id-ID"/>
              </w:rPr>
              <w:t xml:space="preserve"> </w:t>
            </w:r>
            <w:r w:rsidR="000F1EBF" w:rsidRPr="00EA5A2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69820F0F" w14:textId="77777777" w:rsidR="00E0375C" w:rsidRPr="0060692A" w:rsidRDefault="00A933D3" w:rsidP="005B66A9">
            <w:pPr>
              <w:jc w:val="center"/>
              <w:rPr>
                <w:rFonts w:ascii="Tahoma" w:hAnsi="Tahoma" w:cs="Tahoma"/>
                <w:sz w:val="18"/>
                <w:lang w:val="id-ID"/>
              </w:rPr>
            </w:pPr>
            <w:r w:rsidRPr="0060692A">
              <w:rPr>
                <w:rFonts w:ascii="Tahoma" w:hAnsi="Tahoma" w:cs="Tahoma"/>
                <w:noProof/>
                <w:sz w:val="18"/>
                <w:lang w:eastAsia="en-US"/>
              </w:rPr>
              <w:drawing>
                <wp:inline distT="0" distB="0" distL="0" distR="0" wp14:anchorId="62CD8D88" wp14:editId="02BB8795">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60692A" w14:paraId="566FA9D1"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BF6337C" w14:textId="7930BCA7" w:rsidR="00321362" w:rsidRPr="0060692A" w:rsidRDefault="00947B6A" w:rsidP="005B66A9">
            <w:pPr>
              <w:rPr>
                <w:rFonts w:asciiTheme="majorHAnsi" w:eastAsiaTheme="majorEastAsia" w:hAnsiTheme="majorHAnsi" w:cstheme="majorBidi"/>
                <w:b/>
                <w:bCs/>
                <w:iCs/>
              </w:rPr>
            </w:pPr>
            <w:r w:rsidRPr="0060692A">
              <w:rPr>
                <w:rFonts w:ascii="Arial Narrow" w:hAnsi="Arial Narrow" w:cs="Tahoma"/>
                <w:sz w:val="36"/>
              </w:rPr>
              <w:t>COMP6144</w:t>
            </w:r>
          </w:p>
          <w:p w14:paraId="6F21EE8A" w14:textId="1E118129" w:rsidR="00235C36" w:rsidRPr="0060692A" w:rsidRDefault="00947B6A" w:rsidP="00B67595">
            <w:pPr>
              <w:pStyle w:val="Header"/>
              <w:rPr>
                <w:rFonts w:ascii="Arial Narrow" w:hAnsi="Arial Narrow" w:cs="Tahoma"/>
                <w:sz w:val="36"/>
                <w:lang w:val="id-ID"/>
              </w:rPr>
            </w:pPr>
            <w:r w:rsidRPr="0060692A">
              <w:rPr>
                <w:rFonts w:ascii="Arial Narrow" w:hAnsi="Arial Narrow" w:cs="Tahoma"/>
                <w:sz w:val="36"/>
              </w:rPr>
              <w:t>Web Programming</w:t>
            </w:r>
          </w:p>
        </w:tc>
        <w:tc>
          <w:tcPr>
            <w:tcW w:w="3381" w:type="dxa"/>
            <w:vMerge/>
            <w:tcBorders>
              <w:left w:val="single" w:sz="4" w:space="0" w:color="auto"/>
              <w:bottom w:val="single" w:sz="4" w:space="0" w:color="auto"/>
              <w:right w:val="double" w:sz="4" w:space="0" w:color="auto"/>
            </w:tcBorders>
            <w:vAlign w:val="center"/>
          </w:tcPr>
          <w:p w14:paraId="03C923D1" w14:textId="77777777" w:rsidR="00E0375C" w:rsidRPr="0060692A" w:rsidRDefault="00E0375C" w:rsidP="00422134">
            <w:pPr>
              <w:jc w:val="right"/>
              <w:rPr>
                <w:rFonts w:ascii="Tahoma" w:hAnsi="Tahoma" w:cs="Tahoma"/>
                <w:b/>
                <w:sz w:val="18"/>
                <w:lang w:val="id-ID"/>
              </w:rPr>
            </w:pPr>
          </w:p>
        </w:tc>
      </w:tr>
      <w:tr w:rsidR="00E0375C" w:rsidRPr="0060692A" w14:paraId="031A3391"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149EFDC" w14:textId="78C7F60A" w:rsidR="00F80742" w:rsidRPr="0060692A" w:rsidRDefault="00947B6A" w:rsidP="00EA5A26">
            <w:pPr>
              <w:ind w:right="480"/>
              <w:rPr>
                <w:rFonts w:ascii="Tahoma" w:hAnsi="Tahoma" w:cs="Tahoma"/>
                <w:bCs/>
                <w:sz w:val="18"/>
              </w:rPr>
            </w:pPr>
            <w:r w:rsidRPr="0060692A">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22E9EC47" w14:textId="55BA8199" w:rsidR="000732DF" w:rsidRPr="0060692A" w:rsidRDefault="00140E69" w:rsidP="000732DF">
            <w:pPr>
              <w:jc w:val="right"/>
              <w:rPr>
                <w:rFonts w:ascii="Arial" w:hAnsi="Arial" w:cs="Arial"/>
                <w:b/>
                <w:sz w:val="20"/>
              </w:rPr>
            </w:pPr>
            <w:r w:rsidRPr="00140E69">
              <w:rPr>
                <w:rFonts w:ascii="Arial" w:hAnsi="Arial" w:cs="Arial"/>
                <w:b/>
                <w:sz w:val="20"/>
              </w:rPr>
              <w:t>O202-COMP6144-SV03-00</w:t>
            </w:r>
          </w:p>
        </w:tc>
      </w:tr>
      <w:tr w:rsidR="00E0375C" w:rsidRPr="0060692A" w14:paraId="23281912"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678EE5ED" w14:textId="58786867" w:rsidR="00535DA7" w:rsidRPr="0060692A" w:rsidRDefault="00535DA7" w:rsidP="005B66A9">
            <w:pPr>
              <w:pStyle w:val="Header"/>
              <w:rPr>
                <w:rFonts w:ascii="Arial" w:hAnsi="Arial" w:cs="Arial"/>
                <w:b/>
                <w:i/>
                <w:sz w:val="18"/>
              </w:rPr>
            </w:pPr>
            <w:r w:rsidRPr="00EA5A26">
              <w:rPr>
                <w:rFonts w:ascii="Arial" w:hAnsi="Arial" w:cs="Arial"/>
                <w:b/>
                <w:i/>
                <w:sz w:val="18"/>
                <w:szCs w:val="18"/>
                <w:lang w:val="id-ID"/>
              </w:rPr>
              <w:t xml:space="preserve">Valid </w:t>
            </w:r>
            <w:proofErr w:type="spellStart"/>
            <w:r w:rsidRPr="00EA5A26">
              <w:rPr>
                <w:rFonts w:ascii="Arial" w:hAnsi="Arial" w:cs="Arial"/>
                <w:b/>
                <w:i/>
                <w:sz w:val="18"/>
                <w:szCs w:val="18"/>
                <w:lang w:val="id-ID"/>
              </w:rPr>
              <w:t>on</w:t>
            </w:r>
            <w:proofErr w:type="spellEnd"/>
            <w:r w:rsidR="00EF17AC" w:rsidRPr="00EA5A26">
              <w:rPr>
                <w:rFonts w:ascii="Arial" w:hAnsi="Arial" w:cs="Arial"/>
                <w:b/>
                <w:i/>
                <w:sz w:val="18"/>
                <w:szCs w:val="18"/>
              </w:rPr>
              <w:t xml:space="preserve"> </w:t>
            </w:r>
            <w:proofErr w:type="spellStart"/>
            <w:r w:rsidR="00E642BF" w:rsidRPr="00EA5A26">
              <w:rPr>
                <w:rFonts w:ascii="Arial" w:hAnsi="Arial" w:cs="Arial"/>
                <w:i/>
                <w:sz w:val="18"/>
                <w:szCs w:val="18"/>
                <w:lang w:val="id-ID"/>
              </w:rPr>
              <w:t>Odd</w:t>
            </w:r>
            <w:proofErr w:type="spellEnd"/>
            <w:r w:rsidR="00EF17AC" w:rsidRPr="00EA5A26">
              <w:rPr>
                <w:rFonts w:ascii="Arial" w:hAnsi="Arial" w:cs="Arial"/>
                <w:i/>
                <w:sz w:val="18"/>
                <w:szCs w:val="18"/>
              </w:rPr>
              <w:t xml:space="preserve"> </w:t>
            </w:r>
            <w:r w:rsidR="004074A1" w:rsidRPr="00EA5A26">
              <w:rPr>
                <w:rFonts w:ascii="Arial" w:hAnsi="Arial" w:cs="Arial"/>
                <w:i/>
                <w:sz w:val="18"/>
                <w:szCs w:val="18"/>
                <w:lang w:val="id-ID"/>
              </w:rPr>
              <w:t>Semester</w:t>
            </w:r>
            <w:r w:rsidR="001E4042" w:rsidRPr="00EA5A26">
              <w:rPr>
                <w:rFonts w:ascii="Arial" w:hAnsi="Arial" w:cs="Arial"/>
                <w:i/>
                <w:sz w:val="18"/>
                <w:szCs w:val="18"/>
              </w:rPr>
              <w:t xml:space="preserve"> </w:t>
            </w:r>
            <w:proofErr w:type="spellStart"/>
            <w:r w:rsidR="00DE2FA6" w:rsidRPr="00EA5A26">
              <w:rPr>
                <w:rFonts w:ascii="Arial" w:hAnsi="Arial" w:cs="Arial"/>
                <w:i/>
                <w:sz w:val="18"/>
                <w:szCs w:val="18"/>
                <w:lang w:val="id-ID"/>
              </w:rPr>
              <w:t>Year</w:t>
            </w:r>
            <w:proofErr w:type="spellEnd"/>
            <w:r w:rsidR="00DE2FA6" w:rsidRPr="00EA5A26">
              <w:rPr>
                <w:rFonts w:ascii="Arial" w:hAnsi="Arial" w:cs="Arial"/>
                <w:i/>
                <w:sz w:val="18"/>
                <w:szCs w:val="18"/>
                <w:lang w:val="id-ID"/>
              </w:rPr>
              <w:t xml:space="preserve"> </w:t>
            </w:r>
            <w:r w:rsidR="005026A8" w:rsidRPr="0060692A">
              <w:rPr>
                <w:rFonts w:ascii="Arial" w:hAnsi="Arial" w:cs="Arial"/>
                <w:i/>
                <w:sz w:val="18"/>
                <w:szCs w:val="18"/>
              </w:rPr>
              <w:t>20</w:t>
            </w:r>
            <w:r w:rsidR="001758D3">
              <w:rPr>
                <w:rFonts w:ascii="Arial" w:hAnsi="Arial" w:cs="Arial"/>
                <w:i/>
                <w:sz w:val="18"/>
                <w:szCs w:val="18"/>
              </w:rPr>
              <w:t>20</w:t>
            </w:r>
            <w:r w:rsidR="005026A8" w:rsidRPr="0060692A">
              <w:rPr>
                <w:rFonts w:ascii="Arial" w:hAnsi="Arial" w:cs="Arial"/>
                <w:i/>
                <w:sz w:val="18"/>
                <w:szCs w:val="18"/>
              </w:rPr>
              <w:t>/20</w:t>
            </w:r>
            <w:r w:rsidR="00140E69">
              <w:rPr>
                <w:rFonts w:ascii="Arial" w:hAnsi="Arial" w:cs="Arial"/>
                <w:i/>
                <w:sz w:val="18"/>
                <w:szCs w:val="18"/>
              </w:rPr>
              <w:t>2</w:t>
            </w:r>
            <w:r w:rsidR="001758D3">
              <w:rPr>
                <w:rFonts w:ascii="Arial" w:hAnsi="Arial" w:cs="Arial"/>
                <w:i/>
                <w:sz w:val="18"/>
                <w:szCs w:val="18"/>
              </w:rPr>
              <w:t>1</w:t>
            </w:r>
          </w:p>
        </w:tc>
        <w:tc>
          <w:tcPr>
            <w:tcW w:w="3381" w:type="dxa"/>
            <w:tcBorders>
              <w:top w:val="single" w:sz="4" w:space="0" w:color="auto"/>
              <w:left w:val="single" w:sz="4" w:space="0" w:color="auto"/>
              <w:bottom w:val="double" w:sz="4" w:space="0" w:color="auto"/>
              <w:right w:val="double" w:sz="4" w:space="0" w:color="auto"/>
            </w:tcBorders>
            <w:vAlign w:val="center"/>
          </w:tcPr>
          <w:p w14:paraId="55BBDD5D" w14:textId="2A150240" w:rsidR="00D37E0D" w:rsidRPr="0060692A" w:rsidRDefault="002E3324" w:rsidP="001E7ABE">
            <w:pPr>
              <w:pStyle w:val="Header"/>
              <w:tabs>
                <w:tab w:val="clear" w:pos="4680"/>
                <w:tab w:val="left" w:pos="2129"/>
              </w:tabs>
              <w:jc w:val="right"/>
              <w:rPr>
                <w:rFonts w:ascii="Arial" w:hAnsi="Arial" w:cs="Arial"/>
                <w:b/>
                <w:sz w:val="18"/>
              </w:rPr>
            </w:pPr>
            <w:r w:rsidRPr="0060692A">
              <w:rPr>
                <w:rFonts w:ascii="Arial" w:hAnsi="Arial" w:cs="Arial"/>
                <w:i/>
                <w:sz w:val="16"/>
                <w:lang w:val="id-ID"/>
              </w:rPr>
              <w:tab/>
            </w:r>
            <w:r w:rsidR="00D37E0D" w:rsidRPr="00EA5A26">
              <w:rPr>
                <w:rFonts w:ascii="Arial" w:hAnsi="Arial" w:cs="Arial"/>
                <w:b/>
                <w:sz w:val="18"/>
                <w:lang w:val="id-ID"/>
              </w:rPr>
              <w:t>Revision</w:t>
            </w:r>
            <w:r w:rsidR="00A552D5" w:rsidRPr="00EA5A26">
              <w:rPr>
                <w:rFonts w:ascii="Arial" w:hAnsi="Arial" w:cs="Arial"/>
                <w:b/>
                <w:sz w:val="18"/>
              </w:rPr>
              <w:t xml:space="preserve"> </w:t>
            </w:r>
            <w:r w:rsidR="00947B6A" w:rsidRPr="0060692A">
              <w:rPr>
                <w:rFonts w:ascii="Arial" w:hAnsi="Arial" w:cs="Arial"/>
                <w:b/>
                <w:sz w:val="18"/>
              </w:rPr>
              <w:t>00</w:t>
            </w:r>
          </w:p>
        </w:tc>
      </w:tr>
    </w:tbl>
    <w:p w14:paraId="54568AAD" w14:textId="77777777" w:rsidR="00643F75" w:rsidRPr="0060692A" w:rsidRDefault="00643F75" w:rsidP="005B66A9">
      <w:pPr>
        <w:rPr>
          <w:lang w:val="id-ID"/>
        </w:rPr>
      </w:pPr>
      <w:r w:rsidRPr="0060692A">
        <w:rPr>
          <w:lang w:val="id-ID"/>
        </w:rPr>
        <w:tab/>
      </w:r>
    </w:p>
    <w:p w14:paraId="66D9D260"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Seluruh kelompok tidak diperkenankan untuk:</w:t>
      </w:r>
    </w:p>
    <w:p w14:paraId="4D68AD9A" w14:textId="77777777" w:rsidR="00947B6A" w:rsidRPr="0060692A" w:rsidRDefault="00947B6A" w:rsidP="00947B6A">
      <w:pPr>
        <w:ind w:left="360"/>
        <w:jc w:val="both"/>
        <w:rPr>
          <w:rStyle w:val="longtext"/>
          <w:rFonts w:ascii="Trebuchet MS" w:hAnsi="Trebuchet MS"/>
          <w:i/>
        </w:rPr>
      </w:pPr>
      <w:r w:rsidRPr="0060692A">
        <w:rPr>
          <w:rStyle w:val="longtext"/>
          <w:i/>
          <w:sz w:val="18"/>
          <w:szCs w:val="18"/>
          <w:lang w:val="id-ID"/>
        </w:rPr>
        <w:t>The whole group</w:t>
      </w:r>
      <w:r w:rsidRPr="0060692A">
        <w:rPr>
          <w:rStyle w:val="longtext"/>
          <w:i/>
          <w:sz w:val="18"/>
          <w:szCs w:val="18"/>
        </w:rPr>
        <w:t xml:space="preserve"> is</w:t>
      </w:r>
      <w:r w:rsidRPr="0060692A">
        <w:rPr>
          <w:rStyle w:val="longtext"/>
          <w:i/>
          <w:sz w:val="18"/>
          <w:szCs w:val="18"/>
          <w:lang w:val="id-ID"/>
        </w:rPr>
        <w:t xml:space="preserve"> not allowed to</w:t>
      </w:r>
      <w:r w:rsidRPr="0060692A">
        <w:rPr>
          <w:rStyle w:val="longtext"/>
          <w:i/>
          <w:sz w:val="18"/>
          <w:szCs w:val="18"/>
        </w:rPr>
        <w:t>:</w:t>
      </w:r>
    </w:p>
    <w:p w14:paraId="43D8C908" w14:textId="77777777" w:rsidR="00947B6A" w:rsidRPr="0060692A" w:rsidRDefault="00947B6A" w:rsidP="00947B6A">
      <w:pPr>
        <w:numPr>
          <w:ilvl w:val="2"/>
          <w:numId w:val="12"/>
        </w:numPr>
        <w:tabs>
          <w:tab w:val="clear" w:pos="2160"/>
        </w:tabs>
        <w:ind w:left="720"/>
        <w:jc w:val="both"/>
        <w:rPr>
          <w:lang w:val="id-ID"/>
        </w:rPr>
      </w:pPr>
      <w:proofErr w:type="spellStart"/>
      <w:r w:rsidRPr="0060692A">
        <w:rPr>
          <w:lang w:val="id-ID"/>
        </w:rPr>
        <w:t>Me</w:t>
      </w:r>
      <w:r w:rsidRPr="0060692A">
        <w:t>lihat</w:t>
      </w:r>
      <w:proofErr w:type="spellEnd"/>
      <w:r w:rsidRPr="0060692A">
        <w:rPr>
          <w:lang w:val="id-ID"/>
        </w:rPr>
        <w:t xml:space="preserve"> </w:t>
      </w:r>
      <w:proofErr w:type="spellStart"/>
      <w:r w:rsidRPr="0060692A">
        <w:t>sebagian</w:t>
      </w:r>
      <w:proofErr w:type="spellEnd"/>
      <w:r w:rsidRPr="0060692A">
        <w:t xml:space="preserve"> </w:t>
      </w:r>
      <w:proofErr w:type="spellStart"/>
      <w:r w:rsidRPr="0060692A">
        <w:t>atau</w:t>
      </w:r>
      <w:proofErr w:type="spellEnd"/>
      <w:r w:rsidRPr="0060692A">
        <w:t xml:space="preserve"> </w:t>
      </w:r>
      <w:proofErr w:type="spellStart"/>
      <w:r w:rsidRPr="0060692A">
        <w:t>seluruh</w:t>
      </w:r>
      <w:proofErr w:type="spellEnd"/>
      <w:r w:rsidRPr="0060692A">
        <w:t xml:space="preserve"> proyek kelompok lain</w:t>
      </w:r>
      <w:r w:rsidRPr="0060692A">
        <w:rPr>
          <w:lang w:val="id-ID"/>
        </w:rPr>
        <w:t>,</w:t>
      </w:r>
    </w:p>
    <w:p w14:paraId="6EA51ACF" w14:textId="77777777" w:rsidR="00947B6A" w:rsidRPr="0060692A" w:rsidRDefault="00947B6A" w:rsidP="00947B6A">
      <w:pPr>
        <w:ind w:left="720"/>
        <w:jc w:val="both"/>
        <w:rPr>
          <w:rStyle w:val="longtext"/>
          <w:rFonts w:ascii="Trebuchet MS" w:hAnsi="Trebuchet MS"/>
          <w:i/>
          <w:iCs/>
        </w:rPr>
      </w:pPr>
      <w:r w:rsidRPr="0060692A">
        <w:rPr>
          <w:rStyle w:val="longtext"/>
          <w:i/>
          <w:sz w:val="18"/>
          <w:szCs w:val="18"/>
        </w:rPr>
        <w:t>Seeing a part or the whole project from other groups</w:t>
      </w:r>
    </w:p>
    <w:p w14:paraId="4F026E69" w14:textId="77777777" w:rsidR="00947B6A" w:rsidRPr="0060692A" w:rsidRDefault="00947B6A" w:rsidP="00947B6A">
      <w:pPr>
        <w:numPr>
          <w:ilvl w:val="2"/>
          <w:numId w:val="12"/>
        </w:numPr>
        <w:tabs>
          <w:tab w:val="clear" w:pos="2160"/>
        </w:tabs>
        <w:ind w:left="720"/>
        <w:jc w:val="both"/>
        <w:rPr>
          <w:lang w:val="id-ID"/>
        </w:rPr>
      </w:pPr>
      <w:r w:rsidRPr="0060692A">
        <w:t>Menyadur sebagian maupun seluruh proyek dari buku</w:t>
      </w:r>
      <w:r w:rsidRPr="0060692A">
        <w:rPr>
          <w:lang w:val="id-ID"/>
        </w:rPr>
        <w:t>,</w:t>
      </w:r>
    </w:p>
    <w:p w14:paraId="2B528BAF" w14:textId="77777777" w:rsidR="00947B6A" w:rsidRPr="0060692A" w:rsidRDefault="00947B6A" w:rsidP="00947B6A">
      <w:pPr>
        <w:ind w:left="720"/>
        <w:jc w:val="both"/>
        <w:rPr>
          <w:rFonts w:ascii="Trebuchet MS" w:hAnsi="Trebuchet MS"/>
          <w:i/>
          <w:iCs/>
        </w:rPr>
      </w:pPr>
      <w:r w:rsidRPr="0060692A">
        <w:rPr>
          <w:rStyle w:val="longtext"/>
          <w:i/>
          <w:sz w:val="18"/>
          <w:szCs w:val="18"/>
          <w:lang w:val="id-ID"/>
        </w:rPr>
        <w:t>Adapt</w:t>
      </w:r>
      <w:r w:rsidRPr="0060692A">
        <w:rPr>
          <w:rStyle w:val="longtext"/>
          <w:i/>
          <w:sz w:val="18"/>
          <w:szCs w:val="18"/>
        </w:rPr>
        <w:t>ed a part or the whole project from the book</w:t>
      </w:r>
    </w:p>
    <w:p w14:paraId="18C594BD" w14:textId="77777777" w:rsidR="00947B6A" w:rsidRPr="0060692A" w:rsidRDefault="00947B6A" w:rsidP="00947B6A">
      <w:pPr>
        <w:numPr>
          <w:ilvl w:val="2"/>
          <w:numId w:val="12"/>
        </w:numPr>
        <w:ind w:left="720"/>
        <w:jc w:val="both"/>
        <w:rPr>
          <w:lang w:val="id-ID"/>
        </w:rPr>
      </w:pPr>
      <w:r w:rsidRPr="0060692A">
        <w:rPr>
          <w:lang w:val="id-ID"/>
        </w:rPr>
        <w:t>Mendownload sebagian maupun seluruh proyek</w:t>
      </w:r>
      <w:r w:rsidRPr="0060692A">
        <w:t xml:space="preserve"> dari internet</w:t>
      </w:r>
      <w:r w:rsidRPr="0060692A">
        <w:rPr>
          <w:lang w:val="id-ID"/>
        </w:rPr>
        <w:t>,</w:t>
      </w:r>
    </w:p>
    <w:p w14:paraId="6EE7DA2B" w14:textId="77777777" w:rsidR="00947B6A" w:rsidRPr="0060692A" w:rsidRDefault="00947B6A" w:rsidP="00947B6A">
      <w:pPr>
        <w:ind w:left="720"/>
        <w:jc w:val="both"/>
        <w:rPr>
          <w:rStyle w:val="longtext"/>
          <w:rFonts w:ascii="Trebuchet MS" w:hAnsi="Trebuchet MS"/>
          <w:i/>
          <w:iCs/>
        </w:rPr>
      </w:pPr>
      <w:r w:rsidRPr="0060692A">
        <w:rPr>
          <w:rStyle w:val="longtext"/>
          <w:i/>
          <w:sz w:val="18"/>
          <w:szCs w:val="18"/>
          <w:lang w:val="id-ID"/>
        </w:rPr>
        <w:t xml:space="preserve">Downloading </w:t>
      </w:r>
      <w:r w:rsidRPr="0060692A">
        <w:rPr>
          <w:rStyle w:val="longtext"/>
          <w:i/>
          <w:sz w:val="18"/>
          <w:szCs w:val="18"/>
        </w:rPr>
        <w:t>a part or the whole project from the internet</w:t>
      </w:r>
      <w:r w:rsidRPr="0060692A">
        <w:rPr>
          <w:rStyle w:val="longtext"/>
          <w:i/>
          <w:sz w:val="18"/>
          <w:szCs w:val="18"/>
          <w:lang w:val="id-ID"/>
        </w:rPr>
        <w:t>,</w:t>
      </w:r>
    </w:p>
    <w:p w14:paraId="4FA996B6" w14:textId="77777777" w:rsidR="00947B6A" w:rsidRPr="0060692A" w:rsidRDefault="00947B6A" w:rsidP="00947B6A">
      <w:pPr>
        <w:numPr>
          <w:ilvl w:val="2"/>
          <w:numId w:val="12"/>
        </w:numPr>
        <w:ind w:left="720"/>
        <w:jc w:val="both"/>
        <w:rPr>
          <w:lang w:val="id-ID"/>
        </w:rPr>
      </w:pPr>
      <w:r w:rsidRPr="0060692A">
        <w:rPr>
          <w:lang w:val="id-ID"/>
        </w:rPr>
        <w:t xml:space="preserve">Mengerjakan soal </w:t>
      </w:r>
      <w:proofErr w:type="spellStart"/>
      <w:r w:rsidRPr="0060692A">
        <w:t>ya</w:t>
      </w:r>
      <w:r w:rsidRPr="0060692A">
        <w:rPr>
          <w:lang w:val="id-ID"/>
        </w:rPr>
        <w:t>ng</w:t>
      </w:r>
      <w:proofErr w:type="spellEnd"/>
      <w:r w:rsidRPr="0060692A">
        <w:rPr>
          <w:lang w:val="id-ID"/>
        </w:rPr>
        <w:t xml:space="preserve"> tidak sesuai dengan tema yang ada di soal proyek,</w:t>
      </w:r>
    </w:p>
    <w:p w14:paraId="38079DF5" w14:textId="77777777" w:rsidR="00947B6A" w:rsidRPr="0060692A" w:rsidRDefault="00947B6A" w:rsidP="00947B6A">
      <w:pPr>
        <w:ind w:left="720"/>
        <w:jc w:val="both"/>
        <w:rPr>
          <w:rFonts w:ascii="Trebuchet MS" w:hAnsi="Trebuchet MS"/>
          <w:i/>
          <w:iCs/>
        </w:rPr>
      </w:pPr>
      <w:r w:rsidRPr="0060692A">
        <w:rPr>
          <w:rStyle w:val="longtext"/>
          <w:i/>
          <w:sz w:val="18"/>
          <w:szCs w:val="18"/>
          <w:lang w:val="id-ID"/>
        </w:rPr>
        <w:t>Working with another theme which is not in accordance with the existing theme in the matter of the project,</w:t>
      </w:r>
    </w:p>
    <w:p w14:paraId="174391AE" w14:textId="77777777" w:rsidR="00947B6A" w:rsidRPr="0060692A" w:rsidRDefault="00947B6A" w:rsidP="00947B6A">
      <w:pPr>
        <w:numPr>
          <w:ilvl w:val="2"/>
          <w:numId w:val="12"/>
        </w:numPr>
        <w:tabs>
          <w:tab w:val="clear" w:pos="2160"/>
        </w:tabs>
        <w:ind w:left="720"/>
        <w:jc w:val="both"/>
        <w:rPr>
          <w:lang w:val="id-ID"/>
        </w:rPr>
      </w:pPr>
      <w:r w:rsidRPr="0060692A">
        <w:rPr>
          <w:lang w:val="id-ID"/>
        </w:rPr>
        <w:t>Melakukan tindakan kecurangan lainnya,</w:t>
      </w:r>
    </w:p>
    <w:p w14:paraId="1638733D" w14:textId="77777777" w:rsidR="00947B6A" w:rsidRPr="0060692A" w:rsidRDefault="00947B6A" w:rsidP="00947B6A">
      <w:pPr>
        <w:ind w:left="720"/>
        <w:jc w:val="both"/>
        <w:rPr>
          <w:rStyle w:val="longtext"/>
          <w:rFonts w:ascii="Trebuchet MS" w:hAnsi="Trebuchet MS"/>
          <w:i/>
          <w:iCs/>
          <w:sz w:val="18"/>
          <w:szCs w:val="18"/>
        </w:rPr>
      </w:pPr>
      <w:r w:rsidRPr="0060692A">
        <w:rPr>
          <w:rStyle w:val="longtext"/>
          <w:i/>
          <w:sz w:val="18"/>
          <w:szCs w:val="18"/>
        </w:rPr>
        <w:t>Committing other dishonest actions</w:t>
      </w:r>
      <w:r w:rsidRPr="0060692A">
        <w:rPr>
          <w:rStyle w:val="longtext"/>
          <w:i/>
          <w:sz w:val="18"/>
          <w:szCs w:val="18"/>
          <w:lang w:val="id-ID"/>
        </w:rPr>
        <w:t>,</w:t>
      </w:r>
    </w:p>
    <w:p w14:paraId="0EA9B963" w14:textId="77777777" w:rsidR="00947B6A" w:rsidRPr="0060692A" w:rsidRDefault="00947B6A" w:rsidP="00947B6A">
      <w:pPr>
        <w:numPr>
          <w:ilvl w:val="2"/>
          <w:numId w:val="12"/>
        </w:numPr>
        <w:tabs>
          <w:tab w:val="clear" w:pos="2160"/>
        </w:tabs>
        <w:ind w:left="720"/>
        <w:jc w:val="both"/>
      </w:pPr>
      <w:r w:rsidRPr="0060692A">
        <w:rPr>
          <w:lang w:val="id-ID"/>
        </w:rPr>
        <w:t>Secara sengaja maupun tidak sengaja melakukan segala tindakan kelalaian yang menyebabkan hasil karyanya berhasil dicontek oleh orang lain / kelompok lain.</w:t>
      </w:r>
    </w:p>
    <w:p w14:paraId="2039D6B8" w14:textId="77777777" w:rsidR="00947B6A" w:rsidRPr="0060692A" w:rsidRDefault="00947B6A" w:rsidP="00947B6A">
      <w:pPr>
        <w:ind w:left="720"/>
        <w:jc w:val="both"/>
        <w:rPr>
          <w:rStyle w:val="longtext"/>
          <w:rFonts w:ascii="Trebuchet MS" w:hAnsi="Trebuchet MS"/>
          <w:i/>
          <w:sz w:val="18"/>
          <w:szCs w:val="18"/>
        </w:rPr>
      </w:pPr>
      <w:r w:rsidRPr="0060692A">
        <w:rPr>
          <w:rStyle w:val="longtext"/>
          <w:i/>
          <w:sz w:val="18"/>
          <w:szCs w:val="18"/>
          <w:lang w:val="id-ID"/>
        </w:rPr>
        <w:t xml:space="preserve">Accidentally or intentionally conduct any </w:t>
      </w:r>
      <w:r w:rsidRPr="0060692A">
        <w:rPr>
          <w:rStyle w:val="longtext"/>
          <w:i/>
          <w:sz w:val="18"/>
          <w:szCs w:val="18"/>
        </w:rPr>
        <w:t xml:space="preserve">failure </w:t>
      </w:r>
      <w:r w:rsidRPr="0060692A">
        <w:rPr>
          <w:rStyle w:val="longtext"/>
          <w:i/>
          <w:sz w:val="18"/>
          <w:szCs w:val="18"/>
          <w:lang w:val="id-ID"/>
        </w:rPr>
        <w:t xml:space="preserve">action that cause the results of the project was </w:t>
      </w:r>
      <w:r w:rsidRPr="0060692A">
        <w:rPr>
          <w:rStyle w:val="longtext"/>
          <w:i/>
          <w:sz w:val="18"/>
          <w:szCs w:val="18"/>
        </w:rPr>
        <w:t>copied</w:t>
      </w:r>
      <w:r w:rsidRPr="0060692A">
        <w:rPr>
          <w:rStyle w:val="longtext"/>
          <w:i/>
          <w:sz w:val="18"/>
          <w:szCs w:val="18"/>
          <w:lang w:val="id-ID"/>
        </w:rPr>
        <w:t xml:space="preserve"> by someone else / other groups.</w:t>
      </w:r>
    </w:p>
    <w:p w14:paraId="65EF1CD2" w14:textId="77777777" w:rsidR="00947B6A" w:rsidRPr="0060692A" w:rsidRDefault="00947B6A" w:rsidP="00947B6A">
      <w:pPr>
        <w:ind w:left="540"/>
        <w:jc w:val="both"/>
        <w:rPr>
          <w:rStyle w:val="longtext"/>
          <w:sz w:val="18"/>
          <w:szCs w:val="18"/>
        </w:rPr>
      </w:pPr>
    </w:p>
    <w:p w14:paraId="2131852C" w14:textId="77777777" w:rsidR="00947B6A" w:rsidRPr="0060692A" w:rsidRDefault="00947B6A" w:rsidP="00947B6A">
      <w:pPr>
        <w:numPr>
          <w:ilvl w:val="0"/>
          <w:numId w:val="10"/>
        </w:numPr>
        <w:tabs>
          <w:tab w:val="clear" w:pos="720"/>
        </w:tabs>
        <w:ind w:left="360"/>
        <w:jc w:val="both"/>
        <w:rPr>
          <w:lang w:val="id-ID"/>
        </w:rPr>
      </w:pPr>
      <w:r w:rsidRPr="0060692A">
        <w:rPr>
          <w:lang w:val="id-ID"/>
        </w:rPr>
        <w:t xml:space="preserve">Jika kelompok terbukti melakukan tindakan seperti yang dijelaskan butir 1 di atas, maka </w:t>
      </w:r>
      <w:r w:rsidRPr="0060692A">
        <w:rPr>
          <w:b/>
          <w:bCs/>
          <w:u w:val="single"/>
          <w:lang w:val="id-ID"/>
        </w:rPr>
        <w:t>nilai kelompok</w:t>
      </w:r>
      <w:r w:rsidRPr="0060692A">
        <w:rPr>
          <w:lang w:val="id-ID"/>
        </w:rPr>
        <w:t xml:space="preserve"> yang melakukan kecurangan (menyontek maupun dicontek) akan di –</w:t>
      </w:r>
      <w:r w:rsidRPr="0060692A">
        <w:rPr>
          <w:b/>
          <w:bCs/>
          <w:lang w:val="id-ID"/>
        </w:rPr>
        <w:t xml:space="preserve"> </w:t>
      </w:r>
      <w:r w:rsidRPr="0060692A">
        <w:rPr>
          <w:b/>
          <w:bCs/>
          <w:u w:val="single"/>
          <w:lang w:val="id-ID"/>
        </w:rPr>
        <w:t>NOL</w:t>
      </w:r>
      <w:r w:rsidRPr="0060692A">
        <w:rPr>
          <w:lang w:val="id-ID"/>
        </w:rPr>
        <w:t xml:space="preserve"> – kan.</w:t>
      </w:r>
    </w:p>
    <w:p w14:paraId="03CEBD82" w14:textId="77777777" w:rsidR="00947B6A" w:rsidRPr="0060692A" w:rsidRDefault="00947B6A" w:rsidP="00947B6A">
      <w:pPr>
        <w:ind w:left="360"/>
        <w:jc w:val="both"/>
        <w:rPr>
          <w:rStyle w:val="longtext"/>
          <w:rFonts w:ascii="Trebuchet MS" w:hAnsi="Trebuchet MS"/>
          <w:i/>
          <w:iCs/>
          <w:sz w:val="18"/>
          <w:szCs w:val="18"/>
        </w:rPr>
      </w:pPr>
      <w:r w:rsidRPr="0060692A">
        <w:rPr>
          <w:rStyle w:val="longtext"/>
          <w:i/>
          <w:sz w:val="18"/>
          <w:szCs w:val="18"/>
          <w:lang w:val="id-ID"/>
        </w:rPr>
        <w:t>If the group is proved to t</w:t>
      </w:r>
      <w:r w:rsidRPr="0060692A">
        <w:rPr>
          <w:rStyle w:val="longtext"/>
          <w:i/>
          <w:sz w:val="18"/>
          <w:szCs w:val="18"/>
        </w:rPr>
        <w:t>he actions described in point 1 above, the score of the group which committed dishonest acts (cheating or being cheated) will be “Zero”</w:t>
      </w:r>
    </w:p>
    <w:p w14:paraId="2D48D382" w14:textId="77777777" w:rsidR="00947B6A" w:rsidRPr="0060692A" w:rsidRDefault="00947B6A" w:rsidP="00947B6A">
      <w:pPr>
        <w:ind w:left="360" w:hanging="360"/>
      </w:pPr>
    </w:p>
    <w:p w14:paraId="5DE6ED4E"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Perhatikan jadwal pengumpulan proyek, segala jenis pengumpulan proyek di luar jadwal tidak dilayani.</w:t>
      </w:r>
    </w:p>
    <w:p w14:paraId="7F2AA352" w14:textId="77777777" w:rsidR="00947B6A" w:rsidRPr="0060692A" w:rsidRDefault="00947B6A" w:rsidP="00947B6A">
      <w:pPr>
        <w:tabs>
          <w:tab w:val="left" w:pos="540"/>
        </w:tabs>
        <w:ind w:left="360" w:hanging="360"/>
        <w:jc w:val="both"/>
        <w:rPr>
          <w:rStyle w:val="longtext"/>
          <w:rFonts w:ascii="Trebuchet MS" w:hAnsi="Trebuchet MS"/>
          <w:i/>
          <w:iCs/>
          <w:sz w:val="18"/>
          <w:szCs w:val="18"/>
        </w:rPr>
      </w:pPr>
      <w:r w:rsidRPr="0060692A">
        <w:rPr>
          <w:rStyle w:val="longtext"/>
          <w:i/>
          <w:sz w:val="18"/>
          <w:szCs w:val="18"/>
        </w:rPr>
        <w:tab/>
        <w:t>Pay attention to the submission schedule for the project, all kinds of submission outside the project schedule will not be accepted</w:t>
      </w:r>
    </w:p>
    <w:p w14:paraId="21C886C3" w14:textId="77777777" w:rsidR="00947B6A" w:rsidRPr="0060692A" w:rsidRDefault="00947B6A" w:rsidP="00947B6A">
      <w:pPr>
        <w:ind w:left="360" w:hanging="360"/>
        <w:jc w:val="both"/>
        <w:rPr>
          <w:rStyle w:val="longtext"/>
          <w:i/>
          <w:iCs/>
          <w:sz w:val="18"/>
          <w:szCs w:val="18"/>
        </w:rPr>
      </w:pPr>
    </w:p>
    <w:p w14:paraId="24E6B7FD"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Jangan lupa untuk melihat kriteria penilaian proyek yang ditempel di papan pengumuman, atau tanya asisten anda.</w:t>
      </w:r>
    </w:p>
    <w:p w14:paraId="422D33E3" w14:textId="77777777" w:rsidR="00947B6A" w:rsidRPr="0060692A" w:rsidRDefault="00947B6A" w:rsidP="00947B6A">
      <w:pPr>
        <w:ind w:left="360"/>
        <w:jc w:val="both"/>
        <w:rPr>
          <w:rStyle w:val="longtext"/>
          <w:i/>
          <w:sz w:val="18"/>
          <w:szCs w:val="18"/>
        </w:rPr>
      </w:pPr>
      <w:r w:rsidRPr="0060692A">
        <w:rPr>
          <w:rStyle w:val="longtext"/>
          <w:i/>
          <w:sz w:val="18"/>
          <w:szCs w:val="18"/>
          <w:lang w:val="id-ID"/>
        </w:rPr>
        <w:t xml:space="preserve">Don’t forget to look at the project assessment criteria </w:t>
      </w:r>
      <w:r w:rsidRPr="0060692A">
        <w:rPr>
          <w:rStyle w:val="longtext"/>
          <w:i/>
          <w:sz w:val="18"/>
          <w:szCs w:val="18"/>
        </w:rPr>
        <w:t xml:space="preserve">that </w:t>
      </w:r>
      <w:r w:rsidRPr="0060692A">
        <w:rPr>
          <w:rStyle w:val="longtext"/>
          <w:i/>
          <w:sz w:val="18"/>
          <w:szCs w:val="18"/>
          <w:lang w:val="id-ID"/>
        </w:rPr>
        <w:t xml:space="preserve">posted on the </w:t>
      </w:r>
      <w:r w:rsidRPr="0060692A">
        <w:rPr>
          <w:rStyle w:val="longtext"/>
          <w:i/>
          <w:sz w:val="18"/>
          <w:szCs w:val="18"/>
        </w:rPr>
        <w:t>announcement</w:t>
      </w:r>
      <w:r w:rsidRPr="0060692A">
        <w:rPr>
          <w:rStyle w:val="longtext"/>
          <w:i/>
          <w:sz w:val="18"/>
          <w:szCs w:val="18"/>
          <w:lang w:val="id-ID"/>
        </w:rPr>
        <w:t xml:space="preserve"> board, or ask your teaching assistant.</w:t>
      </w:r>
    </w:p>
    <w:p w14:paraId="5B2C502C" w14:textId="77777777" w:rsidR="00947B6A" w:rsidRPr="0060692A" w:rsidRDefault="00947B6A" w:rsidP="00947B6A">
      <w:pPr>
        <w:ind w:left="360"/>
        <w:jc w:val="both"/>
        <w:rPr>
          <w:rStyle w:val="longtext"/>
          <w:i/>
          <w:sz w:val="18"/>
          <w:szCs w:val="18"/>
        </w:rPr>
      </w:pPr>
    </w:p>
    <w:p w14:paraId="4E0C977A"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t>Persentase penilaiaan untuk matakuliah in</w:t>
      </w:r>
      <w:r w:rsidRPr="0060692A">
        <w:t>i</w:t>
      </w:r>
      <w:r w:rsidRPr="0060692A">
        <w:rPr>
          <w:lang w:val="id-ID"/>
        </w:rPr>
        <w:t xml:space="preserve"> adalah sebagai berikut: </w:t>
      </w:r>
    </w:p>
    <w:p w14:paraId="541C07F3" w14:textId="77777777" w:rsidR="00947B6A" w:rsidRPr="0060692A" w:rsidRDefault="00947B6A" w:rsidP="00947B6A">
      <w:pPr>
        <w:ind w:left="360"/>
        <w:jc w:val="both"/>
        <w:rPr>
          <w:rStyle w:val="longtext"/>
          <w:i/>
          <w:iCs/>
          <w:sz w:val="18"/>
          <w:szCs w:val="18"/>
        </w:rPr>
      </w:pPr>
      <w:r w:rsidRPr="0060692A">
        <w:rPr>
          <w:rStyle w:val="longtext"/>
          <w:i/>
          <w:iCs/>
          <w:sz w:val="18"/>
          <w:szCs w:val="18"/>
        </w:rPr>
        <w:t>Marking percentage for this subject is described as follows:</w:t>
      </w:r>
    </w:p>
    <w:p w14:paraId="5269CCF1" w14:textId="77777777" w:rsidR="00947B6A" w:rsidRPr="0060692A" w:rsidRDefault="00947B6A" w:rsidP="00947B6A">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947B6A" w:rsidRPr="0060692A" w14:paraId="1FC4B5F8" w14:textId="77777777" w:rsidTr="00EA66D6">
        <w:tc>
          <w:tcPr>
            <w:tcW w:w="1800" w:type="dxa"/>
            <w:shd w:val="clear" w:color="auto" w:fill="D9D9D9" w:themeFill="background1" w:themeFillShade="D9"/>
          </w:tcPr>
          <w:p w14:paraId="3FE82752" w14:textId="77777777" w:rsidR="00947B6A" w:rsidRPr="0060692A" w:rsidRDefault="00947B6A" w:rsidP="00EA66D6">
            <w:pPr>
              <w:jc w:val="center"/>
              <w:rPr>
                <w:b/>
                <w:bCs/>
              </w:rPr>
            </w:pPr>
            <w:r w:rsidRPr="0060692A">
              <w:rPr>
                <w:b/>
                <w:bCs/>
              </w:rPr>
              <w:t>Tugas Mandiri</w:t>
            </w:r>
          </w:p>
          <w:p w14:paraId="48395299" w14:textId="77777777" w:rsidR="00947B6A" w:rsidRPr="0060692A" w:rsidRDefault="00947B6A" w:rsidP="00EA66D6">
            <w:pPr>
              <w:jc w:val="center"/>
              <w:rPr>
                <w:bCs/>
                <w:i/>
                <w:sz w:val="18"/>
                <w:szCs w:val="18"/>
              </w:rPr>
            </w:pPr>
            <w:r w:rsidRPr="0060692A">
              <w:rPr>
                <w:bCs/>
                <w:i/>
                <w:sz w:val="18"/>
                <w:szCs w:val="18"/>
              </w:rPr>
              <w:t>Assignment</w:t>
            </w:r>
          </w:p>
        </w:tc>
        <w:tc>
          <w:tcPr>
            <w:tcW w:w="1800" w:type="dxa"/>
            <w:shd w:val="clear" w:color="auto" w:fill="D9D9D9" w:themeFill="background1" w:themeFillShade="D9"/>
          </w:tcPr>
          <w:p w14:paraId="5A22A14E" w14:textId="77777777" w:rsidR="00947B6A" w:rsidRPr="0060692A" w:rsidRDefault="00947B6A" w:rsidP="00EA66D6">
            <w:pPr>
              <w:jc w:val="center"/>
              <w:rPr>
                <w:b/>
                <w:bCs/>
              </w:rPr>
            </w:pPr>
            <w:r w:rsidRPr="0060692A">
              <w:rPr>
                <w:b/>
                <w:bCs/>
              </w:rPr>
              <w:t>Proyek</w:t>
            </w:r>
          </w:p>
          <w:p w14:paraId="7D93127C" w14:textId="77777777" w:rsidR="00947B6A" w:rsidRPr="0060692A" w:rsidRDefault="00947B6A" w:rsidP="00EA66D6">
            <w:pPr>
              <w:jc w:val="center"/>
              <w:rPr>
                <w:bCs/>
                <w:i/>
                <w:sz w:val="18"/>
                <w:szCs w:val="18"/>
              </w:rPr>
            </w:pPr>
            <w:r w:rsidRPr="0060692A">
              <w:rPr>
                <w:bCs/>
                <w:i/>
                <w:sz w:val="18"/>
                <w:szCs w:val="18"/>
              </w:rPr>
              <w:t>Project</w:t>
            </w:r>
          </w:p>
        </w:tc>
        <w:tc>
          <w:tcPr>
            <w:tcW w:w="1800" w:type="dxa"/>
            <w:shd w:val="clear" w:color="auto" w:fill="D9D9D9" w:themeFill="background1" w:themeFillShade="D9"/>
          </w:tcPr>
          <w:p w14:paraId="0E39277F" w14:textId="77777777" w:rsidR="00947B6A" w:rsidRPr="0060692A" w:rsidRDefault="00947B6A" w:rsidP="00EA66D6">
            <w:pPr>
              <w:jc w:val="center"/>
              <w:rPr>
                <w:b/>
                <w:bCs/>
              </w:rPr>
            </w:pPr>
            <w:r w:rsidRPr="0060692A">
              <w:rPr>
                <w:b/>
                <w:bCs/>
              </w:rPr>
              <w:t>UAP</w:t>
            </w:r>
          </w:p>
          <w:p w14:paraId="41ACDDC5" w14:textId="77777777" w:rsidR="00947B6A" w:rsidRPr="0060692A" w:rsidRDefault="00947B6A" w:rsidP="00EA66D6">
            <w:pPr>
              <w:jc w:val="center"/>
              <w:rPr>
                <w:bCs/>
                <w:i/>
                <w:sz w:val="18"/>
                <w:szCs w:val="18"/>
              </w:rPr>
            </w:pPr>
            <w:r w:rsidRPr="0060692A">
              <w:rPr>
                <w:bCs/>
                <w:i/>
                <w:sz w:val="18"/>
                <w:szCs w:val="18"/>
              </w:rPr>
              <w:t>Final Exam</w:t>
            </w:r>
          </w:p>
        </w:tc>
      </w:tr>
      <w:tr w:rsidR="00947B6A" w:rsidRPr="0060692A" w14:paraId="605BE964" w14:textId="77777777" w:rsidTr="00EA66D6">
        <w:trPr>
          <w:trHeight w:val="422"/>
        </w:trPr>
        <w:tc>
          <w:tcPr>
            <w:tcW w:w="1800" w:type="dxa"/>
            <w:vAlign w:val="center"/>
          </w:tcPr>
          <w:p w14:paraId="5885B80B" w14:textId="77777777" w:rsidR="00947B6A" w:rsidRPr="0060692A" w:rsidRDefault="00947B6A" w:rsidP="00EA66D6">
            <w:pPr>
              <w:jc w:val="center"/>
              <w:rPr>
                <w:bCs/>
              </w:rPr>
            </w:pPr>
            <w:r w:rsidRPr="0060692A">
              <w:rPr>
                <w:bCs/>
              </w:rPr>
              <w:t>-</w:t>
            </w:r>
          </w:p>
        </w:tc>
        <w:tc>
          <w:tcPr>
            <w:tcW w:w="1800" w:type="dxa"/>
            <w:vAlign w:val="center"/>
          </w:tcPr>
          <w:p w14:paraId="1CF26CBE" w14:textId="77777777" w:rsidR="00947B6A" w:rsidRPr="0060692A" w:rsidRDefault="00947B6A" w:rsidP="00EA66D6">
            <w:pPr>
              <w:jc w:val="center"/>
              <w:rPr>
                <w:bCs/>
              </w:rPr>
            </w:pPr>
            <w:r w:rsidRPr="0060692A">
              <w:rPr>
                <w:bCs/>
              </w:rPr>
              <w:t>100%</w:t>
            </w:r>
          </w:p>
        </w:tc>
        <w:tc>
          <w:tcPr>
            <w:tcW w:w="1800" w:type="dxa"/>
            <w:vAlign w:val="center"/>
          </w:tcPr>
          <w:p w14:paraId="1B427A56" w14:textId="77777777" w:rsidR="00947B6A" w:rsidRPr="0060692A" w:rsidRDefault="00947B6A" w:rsidP="00EA66D6">
            <w:pPr>
              <w:jc w:val="center"/>
              <w:rPr>
                <w:bCs/>
              </w:rPr>
            </w:pPr>
            <w:r w:rsidRPr="0060692A">
              <w:rPr>
                <w:bCs/>
              </w:rPr>
              <w:t>-</w:t>
            </w:r>
          </w:p>
        </w:tc>
      </w:tr>
    </w:tbl>
    <w:p w14:paraId="41158B5A" w14:textId="77777777" w:rsidR="00947B6A" w:rsidRPr="0060692A" w:rsidRDefault="00947B6A" w:rsidP="00947B6A">
      <w:pPr>
        <w:spacing w:after="200" w:line="276" w:lineRule="auto"/>
        <w:rPr>
          <w:lang w:val="id-ID"/>
        </w:rPr>
      </w:pPr>
      <w:r w:rsidRPr="0060692A">
        <w:rPr>
          <w:lang w:val="id-ID"/>
        </w:rPr>
        <w:br w:type="page"/>
      </w:r>
    </w:p>
    <w:p w14:paraId="728FD65B" w14:textId="77777777" w:rsidR="00947B6A" w:rsidRPr="0060692A" w:rsidRDefault="00947B6A" w:rsidP="00947B6A">
      <w:pPr>
        <w:numPr>
          <w:ilvl w:val="0"/>
          <w:numId w:val="10"/>
        </w:numPr>
        <w:tabs>
          <w:tab w:val="clear" w:pos="720"/>
          <w:tab w:val="num" w:pos="540"/>
        </w:tabs>
        <w:ind w:left="360"/>
        <w:jc w:val="both"/>
        <w:rPr>
          <w:lang w:val="id-ID"/>
        </w:rPr>
      </w:pPr>
      <w:r w:rsidRPr="0060692A">
        <w:rPr>
          <w:lang w:val="id-ID"/>
        </w:rPr>
        <w:lastRenderedPageBreak/>
        <w:t xml:space="preserve">Software yang digunakan </w:t>
      </w:r>
      <w:r w:rsidRPr="0060692A">
        <w:t xml:space="preserve">pada </w:t>
      </w:r>
      <w:proofErr w:type="spellStart"/>
      <w:r w:rsidRPr="0060692A">
        <w:t>matakuliah</w:t>
      </w:r>
      <w:proofErr w:type="spellEnd"/>
      <w:r w:rsidRPr="0060692A">
        <w:t xml:space="preserve"> </w:t>
      </w:r>
      <w:proofErr w:type="spellStart"/>
      <w:r w:rsidRPr="0060692A">
        <w:t>ini</w:t>
      </w:r>
      <w:proofErr w:type="spellEnd"/>
      <w:r w:rsidRPr="0060692A">
        <w:t xml:space="preserve"> </w:t>
      </w:r>
      <w:proofErr w:type="spellStart"/>
      <w:r w:rsidRPr="0060692A">
        <w:t>adalah</w:t>
      </w:r>
      <w:proofErr w:type="spellEnd"/>
      <w:r w:rsidRPr="0060692A">
        <w:t xml:space="preserve"> </w:t>
      </w:r>
      <w:proofErr w:type="spellStart"/>
      <w:r w:rsidRPr="0060692A">
        <w:t>sebagai</w:t>
      </w:r>
      <w:proofErr w:type="spellEnd"/>
      <w:r w:rsidRPr="0060692A">
        <w:t xml:space="preserve"> </w:t>
      </w:r>
      <w:proofErr w:type="spellStart"/>
      <w:r w:rsidRPr="0060692A">
        <w:t>berikut</w:t>
      </w:r>
      <w:proofErr w:type="spellEnd"/>
      <w:r w:rsidRPr="0060692A">
        <w:t xml:space="preserve">: </w:t>
      </w:r>
    </w:p>
    <w:p w14:paraId="131F5906" w14:textId="77777777" w:rsidR="00947B6A" w:rsidRPr="0060692A" w:rsidRDefault="00947B6A" w:rsidP="00947B6A">
      <w:pPr>
        <w:ind w:left="360"/>
        <w:jc w:val="both"/>
        <w:rPr>
          <w:rStyle w:val="longtext"/>
          <w:i/>
          <w:iCs/>
          <w:sz w:val="18"/>
          <w:szCs w:val="18"/>
        </w:rPr>
      </w:pPr>
      <w:r w:rsidRPr="0060692A">
        <w:rPr>
          <w:rStyle w:val="longtext"/>
          <w:i/>
          <w:iCs/>
          <w:sz w:val="18"/>
          <w:szCs w:val="18"/>
        </w:rPr>
        <w:t xml:space="preserve">Software will be used in this subject are described as follows: </w:t>
      </w:r>
    </w:p>
    <w:p w14:paraId="34A6E750" w14:textId="77777777" w:rsidR="00947B6A" w:rsidRPr="0060692A" w:rsidRDefault="00947B6A" w:rsidP="00947B6A">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89"/>
      </w:tblGrid>
      <w:tr w:rsidR="00947B6A" w:rsidRPr="0060692A" w14:paraId="19247104" w14:textId="77777777" w:rsidTr="004222B3">
        <w:trPr>
          <w:trHeight w:val="504"/>
        </w:trPr>
        <w:tc>
          <w:tcPr>
            <w:tcW w:w="4489" w:type="dxa"/>
            <w:shd w:val="clear" w:color="auto" w:fill="D9D9D9" w:themeFill="background1" w:themeFillShade="D9"/>
          </w:tcPr>
          <w:p w14:paraId="0204C162" w14:textId="77777777" w:rsidR="00947B6A" w:rsidRPr="0060692A" w:rsidRDefault="00947B6A" w:rsidP="00EA66D6">
            <w:pPr>
              <w:jc w:val="center"/>
              <w:rPr>
                <w:b/>
                <w:bCs/>
                <w:szCs w:val="18"/>
              </w:rPr>
            </w:pPr>
            <w:r w:rsidRPr="0060692A">
              <w:rPr>
                <w:b/>
                <w:bCs/>
                <w:szCs w:val="18"/>
              </w:rPr>
              <w:t>Software</w:t>
            </w:r>
          </w:p>
          <w:p w14:paraId="0B7B6D80" w14:textId="77777777" w:rsidR="00947B6A" w:rsidRPr="0060692A" w:rsidRDefault="00947B6A" w:rsidP="00EA66D6">
            <w:pPr>
              <w:jc w:val="center"/>
              <w:rPr>
                <w:bCs/>
                <w:i/>
                <w:sz w:val="18"/>
                <w:szCs w:val="18"/>
              </w:rPr>
            </w:pPr>
            <w:r w:rsidRPr="0060692A">
              <w:rPr>
                <w:bCs/>
                <w:i/>
                <w:sz w:val="18"/>
                <w:szCs w:val="18"/>
              </w:rPr>
              <w:t>Software</w:t>
            </w:r>
          </w:p>
        </w:tc>
      </w:tr>
      <w:tr w:rsidR="00947B6A" w:rsidRPr="0060692A" w14:paraId="43B5C937" w14:textId="77777777" w:rsidTr="004222B3">
        <w:trPr>
          <w:trHeight w:val="773"/>
        </w:trPr>
        <w:tc>
          <w:tcPr>
            <w:tcW w:w="4489" w:type="dxa"/>
            <w:vAlign w:val="center"/>
          </w:tcPr>
          <w:p w14:paraId="51500E44" w14:textId="77777777" w:rsidR="00C15FC8" w:rsidRPr="00280C36" w:rsidRDefault="00C15FC8" w:rsidP="00C15FC8">
            <w:bookmarkStart w:id="0" w:name="OLE_LINK23"/>
            <w:r w:rsidRPr="00280C36">
              <w:t>PHP Composer 1.10.7</w:t>
            </w:r>
          </w:p>
          <w:p w14:paraId="07402903" w14:textId="77777777" w:rsidR="00C15FC8" w:rsidRDefault="00C15FC8" w:rsidP="00C15FC8">
            <w:r w:rsidRPr="00280C36">
              <w:t>PHP Storm 2020.1.2</w:t>
            </w:r>
          </w:p>
          <w:p w14:paraId="4372178E" w14:textId="77777777" w:rsidR="00C15FC8" w:rsidRPr="00280C36" w:rsidRDefault="00C15FC8" w:rsidP="00C15FC8">
            <w:r>
              <w:t>Visual Studio Code</w:t>
            </w:r>
          </w:p>
          <w:bookmarkEnd w:id="0"/>
          <w:p w14:paraId="0AFE76A9" w14:textId="77777777" w:rsidR="00C15FC8" w:rsidRPr="00280C36" w:rsidRDefault="00C15FC8" w:rsidP="00C15FC8">
            <w:r w:rsidRPr="00280C36">
              <w:t>Laravel Framework 7</w:t>
            </w:r>
          </w:p>
          <w:p w14:paraId="5F1ADD3A" w14:textId="77777777" w:rsidR="00C15FC8" w:rsidRPr="00280C36" w:rsidRDefault="00C15FC8" w:rsidP="00C15FC8">
            <w:r w:rsidRPr="00280C36">
              <w:t>XAMPP 7.4.7</w:t>
            </w:r>
          </w:p>
          <w:p w14:paraId="612AD838" w14:textId="6488A84A" w:rsidR="00947B6A" w:rsidRPr="0060692A" w:rsidRDefault="00C15FC8" w:rsidP="00C15FC8">
            <w:pPr>
              <w:rPr>
                <w:bCs/>
              </w:rPr>
            </w:pPr>
            <w:r w:rsidRPr="00280C36">
              <w:t>Firefox / Chrom</w:t>
            </w:r>
            <w:r w:rsidR="00774053">
              <w:t>e</w:t>
            </w:r>
          </w:p>
        </w:tc>
      </w:tr>
    </w:tbl>
    <w:p w14:paraId="2FF519E6" w14:textId="77777777" w:rsidR="00947B6A" w:rsidRPr="0060692A" w:rsidRDefault="00947B6A" w:rsidP="00947B6A">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sidRPr="0060692A">
        <w:rPr>
          <w:rFonts w:ascii="Times New Roman" w:eastAsia="MS Mincho" w:hAnsi="Times New Roman" w:cs="Times New Roman"/>
          <w:b w:val="0"/>
          <w:bCs w:val="0"/>
          <w:color w:val="auto"/>
          <w:sz w:val="24"/>
          <w:szCs w:val="24"/>
        </w:rPr>
        <w:t>Ekstensi</w:t>
      </w:r>
      <w:proofErr w:type="spellEnd"/>
      <w:r w:rsidRPr="0060692A">
        <w:rPr>
          <w:rFonts w:ascii="Times New Roman" w:eastAsia="MS Mincho" w:hAnsi="Times New Roman" w:cs="Times New Roman"/>
          <w:b w:val="0"/>
          <w:bCs w:val="0"/>
          <w:color w:val="auto"/>
          <w:sz w:val="24"/>
          <w:szCs w:val="24"/>
        </w:rPr>
        <w:t xml:space="preserve"> file yang </w:t>
      </w:r>
      <w:proofErr w:type="spellStart"/>
      <w:r w:rsidRPr="0060692A">
        <w:rPr>
          <w:rFonts w:ascii="Times New Roman" w:eastAsia="MS Mincho" w:hAnsi="Times New Roman" w:cs="Times New Roman"/>
          <w:b w:val="0"/>
          <w:bCs w:val="0"/>
          <w:color w:val="auto"/>
          <w:sz w:val="24"/>
          <w:szCs w:val="24"/>
        </w:rPr>
        <w:t>harus</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disertakan</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dalam</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pengumpulan</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tugas</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mandiri</w:t>
      </w:r>
      <w:proofErr w:type="spellEnd"/>
      <w:r w:rsidRPr="0060692A">
        <w:rPr>
          <w:rFonts w:ascii="Times New Roman" w:eastAsia="MS Mincho" w:hAnsi="Times New Roman" w:cs="Times New Roman"/>
          <w:b w:val="0"/>
          <w:bCs w:val="0"/>
          <w:color w:val="auto"/>
          <w:sz w:val="24"/>
          <w:szCs w:val="24"/>
        </w:rPr>
        <w:t xml:space="preserve"> dan </w:t>
      </w:r>
      <w:proofErr w:type="spellStart"/>
      <w:r w:rsidRPr="0060692A">
        <w:rPr>
          <w:rFonts w:ascii="Times New Roman" w:eastAsia="MS Mincho" w:hAnsi="Times New Roman" w:cs="Times New Roman"/>
          <w:b w:val="0"/>
          <w:bCs w:val="0"/>
          <w:color w:val="auto"/>
          <w:sz w:val="24"/>
          <w:szCs w:val="24"/>
        </w:rPr>
        <w:t>proyek</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untuk</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matakuliah</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ini</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adalah</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sebagai</w:t>
      </w:r>
      <w:proofErr w:type="spellEnd"/>
      <w:r w:rsidRPr="0060692A">
        <w:rPr>
          <w:rFonts w:ascii="Times New Roman" w:eastAsia="MS Mincho" w:hAnsi="Times New Roman" w:cs="Times New Roman"/>
          <w:b w:val="0"/>
          <w:bCs w:val="0"/>
          <w:color w:val="auto"/>
          <w:sz w:val="24"/>
          <w:szCs w:val="24"/>
        </w:rPr>
        <w:t xml:space="preserve"> </w:t>
      </w:r>
      <w:proofErr w:type="spellStart"/>
      <w:r w:rsidRPr="0060692A">
        <w:rPr>
          <w:rFonts w:ascii="Times New Roman" w:eastAsia="MS Mincho" w:hAnsi="Times New Roman" w:cs="Times New Roman"/>
          <w:b w:val="0"/>
          <w:bCs w:val="0"/>
          <w:color w:val="auto"/>
          <w:sz w:val="24"/>
          <w:szCs w:val="24"/>
        </w:rPr>
        <w:t>berikut</w:t>
      </w:r>
      <w:proofErr w:type="spellEnd"/>
      <w:r w:rsidRPr="0060692A">
        <w:rPr>
          <w:rFonts w:ascii="Times New Roman" w:eastAsia="MS Mincho" w:hAnsi="Times New Roman" w:cs="Times New Roman"/>
          <w:b w:val="0"/>
          <w:bCs w:val="0"/>
          <w:color w:val="auto"/>
          <w:sz w:val="24"/>
          <w:szCs w:val="24"/>
        </w:rPr>
        <w:t xml:space="preserve">: </w:t>
      </w:r>
    </w:p>
    <w:p w14:paraId="68EF5B01" w14:textId="77777777" w:rsidR="00947B6A" w:rsidRPr="0060692A" w:rsidRDefault="00947B6A" w:rsidP="00947B6A">
      <w:pPr>
        <w:ind w:left="360"/>
        <w:jc w:val="both"/>
        <w:rPr>
          <w:rStyle w:val="longtext"/>
          <w:i/>
          <w:iCs/>
          <w:sz w:val="18"/>
          <w:szCs w:val="18"/>
        </w:rPr>
      </w:pPr>
      <w:r w:rsidRPr="0060692A">
        <w:rPr>
          <w:rStyle w:val="longtext"/>
          <w:i/>
          <w:iCs/>
          <w:sz w:val="18"/>
          <w:szCs w:val="18"/>
        </w:rPr>
        <w:t xml:space="preserve">File extensions should be included in assignment and project collection for this subject are described as follows: </w:t>
      </w:r>
    </w:p>
    <w:p w14:paraId="41831605" w14:textId="77777777" w:rsidR="00947B6A" w:rsidRPr="0060692A" w:rsidRDefault="00947B6A" w:rsidP="00947B6A">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947B6A" w:rsidRPr="0060692A" w14:paraId="088D00A3" w14:textId="77777777" w:rsidTr="00EA66D6">
        <w:trPr>
          <w:trHeight w:val="504"/>
        </w:trPr>
        <w:tc>
          <w:tcPr>
            <w:tcW w:w="4410" w:type="dxa"/>
            <w:shd w:val="clear" w:color="auto" w:fill="D9D9D9" w:themeFill="background1" w:themeFillShade="D9"/>
          </w:tcPr>
          <w:p w14:paraId="5CF0A3CB" w14:textId="77777777" w:rsidR="00947B6A" w:rsidRPr="0060692A" w:rsidRDefault="00947B6A" w:rsidP="00EA66D6">
            <w:pPr>
              <w:jc w:val="center"/>
              <w:rPr>
                <w:b/>
                <w:bCs/>
                <w:szCs w:val="18"/>
              </w:rPr>
            </w:pPr>
            <w:r w:rsidRPr="0060692A">
              <w:rPr>
                <w:b/>
                <w:bCs/>
                <w:szCs w:val="18"/>
              </w:rPr>
              <w:t>Tugas Mandiri</w:t>
            </w:r>
          </w:p>
          <w:p w14:paraId="16C884C1" w14:textId="77777777" w:rsidR="00947B6A" w:rsidRPr="0060692A" w:rsidRDefault="00947B6A" w:rsidP="00EA66D6">
            <w:pPr>
              <w:jc w:val="center"/>
              <w:rPr>
                <w:bCs/>
                <w:i/>
                <w:sz w:val="18"/>
                <w:szCs w:val="18"/>
              </w:rPr>
            </w:pPr>
            <w:r w:rsidRPr="0060692A">
              <w:rPr>
                <w:bCs/>
                <w:i/>
                <w:sz w:val="18"/>
                <w:szCs w:val="18"/>
              </w:rPr>
              <w:t>Assignment</w:t>
            </w:r>
          </w:p>
        </w:tc>
        <w:tc>
          <w:tcPr>
            <w:tcW w:w="4410" w:type="dxa"/>
            <w:shd w:val="clear" w:color="auto" w:fill="D9D9D9" w:themeFill="background1" w:themeFillShade="D9"/>
          </w:tcPr>
          <w:p w14:paraId="2599AA12" w14:textId="77777777" w:rsidR="00947B6A" w:rsidRPr="0060692A" w:rsidRDefault="00947B6A" w:rsidP="00EA66D6">
            <w:pPr>
              <w:jc w:val="center"/>
              <w:rPr>
                <w:b/>
                <w:bCs/>
                <w:szCs w:val="18"/>
              </w:rPr>
            </w:pPr>
            <w:r w:rsidRPr="0060692A">
              <w:rPr>
                <w:b/>
                <w:bCs/>
                <w:szCs w:val="18"/>
              </w:rPr>
              <w:t>Proyek</w:t>
            </w:r>
          </w:p>
          <w:p w14:paraId="131E32BC" w14:textId="77777777" w:rsidR="00947B6A" w:rsidRPr="0060692A" w:rsidRDefault="00947B6A" w:rsidP="00EA66D6">
            <w:pPr>
              <w:jc w:val="center"/>
              <w:rPr>
                <w:b/>
                <w:bCs/>
                <w:szCs w:val="18"/>
              </w:rPr>
            </w:pPr>
            <w:r w:rsidRPr="0060692A">
              <w:rPr>
                <w:bCs/>
                <w:i/>
                <w:sz w:val="18"/>
                <w:szCs w:val="18"/>
              </w:rPr>
              <w:t>Project</w:t>
            </w:r>
          </w:p>
        </w:tc>
      </w:tr>
      <w:tr w:rsidR="00947B6A" w:rsidRPr="0060692A" w14:paraId="7464E3BA" w14:textId="77777777" w:rsidTr="00EA66D6">
        <w:trPr>
          <w:trHeight w:val="620"/>
        </w:trPr>
        <w:tc>
          <w:tcPr>
            <w:tcW w:w="4410" w:type="dxa"/>
            <w:vAlign w:val="center"/>
          </w:tcPr>
          <w:p w14:paraId="245E1262" w14:textId="77777777" w:rsidR="00947B6A" w:rsidRPr="0060692A" w:rsidRDefault="00947B6A" w:rsidP="00EA66D6">
            <w:pPr>
              <w:jc w:val="center"/>
              <w:rPr>
                <w:bCs/>
              </w:rPr>
            </w:pPr>
            <w:r w:rsidRPr="0060692A">
              <w:rPr>
                <w:bCs/>
              </w:rPr>
              <w:t>-</w:t>
            </w:r>
          </w:p>
        </w:tc>
        <w:tc>
          <w:tcPr>
            <w:tcW w:w="4410" w:type="dxa"/>
            <w:vAlign w:val="center"/>
          </w:tcPr>
          <w:p w14:paraId="47F3F0AC" w14:textId="64D276BB" w:rsidR="00947B6A" w:rsidRPr="0060692A" w:rsidRDefault="00887FB3" w:rsidP="00EA66D6">
            <w:pPr>
              <w:rPr>
                <w:bCs/>
              </w:rPr>
            </w:pPr>
            <w:r w:rsidRPr="00644F9A">
              <w:rPr>
                <w:rFonts w:eastAsia="Times New Roman"/>
                <w:color w:val="000000"/>
                <w:lang w:eastAsia="en-ID"/>
              </w:rPr>
              <w:t>Folder Project (PHP, SQL, Image Files (JPG / PNG), ENV, HTML, CSS, SCSS, JS, JSON, HTACCESS, ARTISAN)</w:t>
            </w:r>
          </w:p>
        </w:tc>
      </w:tr>
    </w:tbl>
    <w:p w14:paraId="5D815054" w14:textId="77777777" w:rsidR="00947B6A" w:rsidRPr="0060692A" w:rsidRDefault="00947B6A" w:rsidP="00947B6A">
      <w:pPr>
        <w:ind w:firstLine="360"/>
        <w:rPr>
          <w:lang w:val="id-ID"/>
        </w:rPr>
      </w:pPr>
    </w:p>
    <w:p w14:paraId="4A058A2A" w14:textId="77777777" w:rsidR="005B66A9" w:rsidRPr="0060692A" w:rsidRDefault="005B66A9" w:rsidP="005B66A9">
      <w:pPr>
        <w:pStyle w:val="Heading2"/>
        <w:spacing w:before="0"/>
        <w:rPr>
          <w:rFonts w:ascii="Times New Roman" w:hAnsi="Times New Roman" w:cs="Times New Roman"/>
          <w:color w:val="auto"/>
          <w:sz w:val="24"/>
          <w:szCs w:val="24"/>
          <w:lang w:val="id-ID"/>
        </w:rPr>
      </w:pPr>
    </w:p>
    <w:p w14:paraId="4D87299C" w14:textId="77777777" w:rsidR="00947B6A" w:rsidRPr="0060692A" w:rsidRDefault="00947B6A">
      <w:pPr>
        <w:spacing w:after="200" w:line="276" w:lineRule="auto"/>
        <w:rPr>
          <w:rFonts w:eastAsiaTheme="majorEastAsia"/>
          <w:b/>
          <w:bCs/>
          <w:lang w:val="id-ID"/>
        </w:rPr>
      </w:pPr>
      <w:r w:rsidRPr="0060692A">
        <w:rPr>
          <w:lang w:val="id-ID"/>
        </w:rPr>
        <w:br w:type="page"/>
      </w:r>
    </w:p>
    <w:p w14:paraId="51923D0E" w14:textId="44F386CC" w:rsidR="00643F75" w:rsidRPr="0060692A" w:rsidRDefault="00643F75" w:rsidP="005B66A9">
      <w:pPr>
        <w:pStyle w:val="Heading2"/>
        <w:spacing w:before="0"/>
        <w:rPr>
          <w:rFonts w:ascii="Times New Roman" w:hAnsi="Times New Roman" w:cs="Times New Roman"/>
          <w:color w:val="auto"/>
          <w:sz w:val="24"/>
          <w:szCs w:val="24"/>
        </w:rPr>
      </w:pPr>
      <w:r w:rsidRPr="0060692A">
        <w:rPr>
          <w:rFonts w:ascii="Times New Roman" w:hAnsi="Times New Roman" w:cs="Times New Roman"/>
          <w:color w:val="auto"/>
          <w:sz w:val="24"/>
          <w:szCs w:val="24"/>
          <w:lang w:val="id-ID"/>
        </w:rPr>
        <w:lastRenderedPageBreak/>
        <w:t>Soal</w:t>
      </w:r>
    </w:p>
    <w:p w14:paraId="723D2D15" w14:textId="77777777" w:rsidR="004B47B5" w:rsidRPr="0060692A" w:rsidRDefault="004B47B5" w:rsidP="004B47B5">
      <w:pPr>
        <w:rPr>
          <w:i/>
          <w:sz w:val="16"/>
          <w:lang w:val="id-ID"/>
        </w:rPr>
      </w:pPr>
      <w:r w:rsidRPr="0060692A">
        <w:rPr>
          <w:i/>
          <w:sz w:val="16"/>
          <w:lang w:val="id-ID"/>
        </w:rPr>
        <w:t>Case</w:t>
      </w:r>
    </w:p>
    <w:p w14:paraId="2FF76728" w14:textId="77777777" w:rsidR="00643F75" w:rsidRPr="0060692A" w:rsidRDefault="00643F75" w:rsidP="00643F75">
      <w:pPr>
        <w:rPr>
          <w:lang w:val="id-ID"/>
        </w:rPr>
      </w:pPr>
    </w:p>
    <w:p w14:paraId="6A79977A" w14:textId="77777777" w:rsidR="00A97A49" w:rsidRDefault="00A97A49" w:rsidP="00A97A49">
      <w:pPr>
        <w:spacing w:line="360" w:lineRule="auto"/>
        <w:jc w:val="both"/>
      </w:pPr>
      <w:r>
        <w:t>General Provisions:</w:t>
      </w:r>
    </w:p>
    <w:p w14:paraId="786AB084" w14:textId="77777777" w:rsidR="00971348" w:rsidRPr="00D373D0" w:rsidRDefault="00971348" w:rsidP="00971348">
      <w:pPr>
        <w:numPr>
          <w:ilvl w:val="0"/>
          <w:numId w:val="13"/>
        </w:numPr>
        <w:spacing w:line="360" w:lineRule="auto"/>
        <w:jc w:val="both"/>
        <w:rPr>
          <w:b/>
        </w:rPr>
      </w:pPr>
      <w:r>
        <w:t xml:space="preserve">Use </w:t>
      </w:r>
      <w:r>
        <w:rPr>
          <w:b/>
        </w:rPr>
        <w:t xml:space="preserve">MySQL </w:t>
      </w:r>
      <w:r>
        <w:t>as</w:t>
      </w:r>
      <w:r>
        <w:rPr>
          <w:b/>
        </w:rPr>
        <w:t xml:space="preserve"> </w:t>
      </w:r>
      <w:r>
        <w:t xml:space="preserve">database and must using </w:t>
      </w:r>
      <w:r w:rsidRPr="00D373D0">
        <w:rPr>
          <w:b/>
        </w:rPr>
        <w:t>Laravel Migration</w:t>
      </w:r>
      <w:r>
        <w:t xml:space="preserve"> features.</w:t>
      </w:r>
    </w:p>
    <w:p w14:paraId="3002A32D" w14:textId="77777777" w:rsidR="00971348" w:rsidRPr="00D373D0" w:rsidRDefault="00971348" w:rsidP="00971348">
      <w:pPr>
        <w:numPr>
          <w:ilvl w:val="0"/>
          <w:numId w:val="13"/>
        </w:numPr>
        <w:spacing w:line="360" w:lineRule="auto"/>
        <w:jc w:val="both"/>
      </w:pPr>
      <w:r w:rsidRPr="001C7F59">
        <w:rPr>
          <w:b/>
        </w:rPr>
        <w:t>All file upload</w:t>
      </w:r>
      <w:r>
        <w:t xml:space="preserve"> feature such as image and document must be </w:t>
      </w:r>
      <w:r w:rsidRPr="001C7F59">
        <w:rPr>
          <w:b/>
        </w:rPr>
        <w:t>stored to server storage</w:t>
      </w:r>
      <w:r>
        <w:t>.</w:t>
      </w:r>
    </w:p>
    <w:p w14:paraId="703ACC7D" w14:textId="77777777" w:rsidR="00971348" w:rsidRDefault="00971348" w:rsidP="00971348">
      <w:pPr>
        <w:numPr>
          <w:ilvl w:val="0"/>
          <w:numId w:val="13"/>
        </w:numPr>
        <w:spacing w:line="360" w:lineRule="auto"/>
        <w:jc w:val="both"/>
        <w:rPr>
          <w:b/>
        </w:rPr>
      </w:pPr>
      <w:r>
        <w:t xml:space="preserve">Use PHP Framework </w:t>
      </w:r>
      <w:r>
        <w:rPr>
          <w:b/>
        </w:rPr>
        <w:t>Laravel 7</w:t>
      </w:r>
      <w:r>
        <w:t xml:space="preserve"> to build the project.</w:t>
      </w:r>
    </w:p>
    <w:p w14:paraId="1AC3BAC5" w14:textId="77777777" w:rsidR="00971348" w:rsidRDefault="00971348" w:rsidP="00971348">
      <w:pPr>
        <w:numPr>
          <w:ilvl w:val="0"/>
          <w:numId w:val="13"/>
        </w:numPr>
        <w:spacing w:line="360" w:lineRule="auto"/>
        <w:jc w:val="both"/>
        <w:rPr>
          <w:b/>
        </w:rPr>
      </w:pPr>
      <w:r>
        <w:t xml:space="preserve">Use Laravel </w:t>
      </w:r>
      <w:r>
        <w:rPr>
          <w:b/>
        </w:rPr>
        <w:t>MVC</w:t>
      </w:r>
      <w:r>
        <w:t xml:space="preserve"> concept (</w:t>
      </w:r>
      <w:r>
        <w:rPr>
          <w:b/>
        </w:rPr>
        <w:t>Model, View, Controller</w:t>
      </w:r>
      <w:r>
        <w:t>) to build the project.</w:t>
      </w:r>
    </w:p>
    <w:p w14:paraId="61E0C5A5" w14:textId="77777777" w:rsidR="00971348" w:rsidRDefault="00971348" w:rsidP="00971348">
      <w:pPr>
        <w:numPr>
          <w:ilvl w:val="0"/>
          <w:numId w:val="13"/>
        </w:numPr>
        <w:spacing w:line="360" w:lineRule="auto"/>
        <w:jc w:val="both"/>
        <w:rPr>
          <w:b/>
        </w:rPr>
      </w:pPr>
      <w:r>
        <w:t xml:space="preserve">Use </w:t>
      </w:r>
      <w:r>
        <w:rPr>
          <w:b/>
        </w:rPr>
        <w:t>Eloquent Query / Query Builder</w:t>
      </w:r>
      <w:r>
        <w:t xml:space="preserve"> to work with database.</w:t>
      </w:r>
    </w:p>
    <w:p w14:paraId="070B3FFC" w14:textId="77777777" w:rsidR="00971348" w:rsidRDefault="00971348" w:rsidP="00971348">
      <w:pPr>
        <w:numPr>
          <w:ilvl w:val="0"/>
          <w:numId w:val="13"/>
        </w:numPr>
        <w:tabs>
          <w:tab w:val="left" w:pos="900"/>
        </w:tabs>
        <w:suppressAutoHyphens/>
        <w:spacing w:line="360" w:lineRule="auto"/>
        <w:jc w:val="both"/>
        <w:rPr>
          <w:lang w:val="sv-SE" w:eastAsia="ar-SA"/>
        </w:rPr>
      </w:pPr>
      <w:r>
        <w:rPr>
          <w:lang w:val="sv-SE" w:eastAsia="ar-SA"/>
        </w:rPr>
        <w:t xml:space="preserve">You are free to design your own database table </w:t>
      </w:r>
      <w:r>
        <w:rPr>
          <w:b/>
          <w:lang w:val="sv-SE" w:eastAsia="ar-SA"/>
        </w:rPr>
        <w:t>based on given requirements</w:t>
      </w:r>
      <w:r>
        <w:rPr>
          <w:lang w:val="sv-SE" w:eastAsia="ar-SA"/>
        </w:rPr>
        <w:t>.</w:t>
      </w:r>
    </w:p>
    <w:p w14:paraId="55A24F62" w14:textId="77777777" w:rsidR="00971348" w:rsidRDefault="00971348" w:rsidP="00971348">
      <w:pPr>
        <w:pStyle w:val="ListParagraph"/>
        <w:numPr>
          <w:ilvl w:val="0"/>
          <w:numId w:val="13"/>
        </w:numPr>
        <w:spacing w:after="200" w:line="360" w:lineRule="auto"/>
        <w:jc w:val="both"/>
      </w:pPr>
      <w:r>
        <w:t>Print screen given below is only an example. You are free to create your own user interfaces.</w:t>
      </w:r>
    </w:p>
    <w:p w14:paraId="4ECC3C37" w14:textId="77777777" w:rsidR="00971348" w:rsidRDefault="00971348" w:rsidP="00971348">
      <w:pPr>
        <w:pStyle w:val="ListParagraph"/>
        <w:numPr>
          <w:ilvl w:val="0"/>
          <w:numId w:val="13"/>
        </w:numPr>
        <w:spacing w:after="200" w:line="360" w:lineRule="auto"/>
        <w:jc w:val="both"/>
      </w:pPr>
      <w:r>
        <w:t xml:space="preserve">It is </w:t>
      </w:r>
      <w:r>
        <w:rPr>
          <w:b/>
        </w:rPr>
        <w:t>prohibited</w:t>
      </w:r>
      <w:r>
        <w:t xml:space="preserve"> to install any kind of Laravel packages. You must use fresh installation of </w:t>
      </w:r>
      <w:r>
        <w:rPr>
          <w:b/>
        </w:rPr>
        <w:t>Laravel 7</w:t>
      </w:r>
      <w:r>
        <w:t xml:space="preserve">. </w:t>
      </w:r>
    </w:p>
    <w:p w14:paraId="07DFE442" w14:textId="0C2EED1D" w:rsidR="00A97A49" w:rsidRDefault="00971348" w:rsidP="00971348">
      <w:pPr>
        <w:pStyle w:val="ListParagraph"/>
        <w:numPr>
          <w:ilvl w:val="0"/>
          <w:numId w:val="13"/>
        </w:numPr>
        <w:spacing w:after="200" w:line="360" w:lineRule="auto"/>
        <w:jc w:val="both"/>
      </w:pPr>
      <w:r>
        <w:t xml:space="preserve">Only </w:t>
      </w:r>
      <w:r>
        <w:rPr>
          <w:b/>
        </w:rPr>
        <w:t>validation</w:t>
      </w:r>
      <w:r>
        <w:t xml:space="preserve"> in the </w:t>
      </w:r>
      <w:r>
        <w:rPr>
          <w:b/>
        </w:rPr>
        <w:t>backend</w:t>
      </w:r>
      <w:r>
        <w:t xml:space="preserve"> (using Laravel) will be graded.</w:t>
      </w:r>
    </w:p>
    <w:p w14:paraId="3DBD1047" w14:textId="77777777" w:rsidR="002B3590" w:rsidRPr="0060692A" w:rsidRDefault="002B3590" w:rsidP="002B3590">
      <w:pPr>
        <w:pStyle w:val="ListParagraph"/>
        <w:spacing w:after="200" w:line="360" w:lineRule="auto"/>
        <w:jc w:val="both"/>
        <w:rPr>
          <w:rStyle w:val="longtext"/>
        </w:rPr>
      </w:pPr>
    </w:p>
    <w:p w14:paraId="6424DB0A" w14:textId="6C68C563" w:rsidR="007A4B89" w:rsidRPr="003D5FB0" w:rsidRDefault="006719F3" w:rsidP="003D5FB0">
      <w:pPr>
        <w:spacing w:line="360" w:lineRule="auto"/>
        <w:jc w:val="center"/>
        <w:rPr>
          <w:b/>
          <w:sz w:val="28"/>
          <w:szCs w:val="28"/>
        </w:rPr>
      </w:pPr>
      <w:proofErr w:type="spellStart"/>
      <w:r>
        <w:rPr>
          <w:b/>
          <w:sz w:val="28"/>
          <w:szCs w:val="28"/>
        </w:rPr>
        <w:t>Bjora</w:t>
      </w:r>
      <w:proofErr w:type="spellEnd"/>
    </w:p>
    <w:p w14:paraId="74F40205" w14:textId="10A4ED6E" w:rsidR="007A4B89" w:rsidRPr="0060692A" w:rsidRDefault="007A4B89" w:rsidP="007A4B89">
      <w:pPr>
        <w:spacing w:line="360" w:lineRule="auto"/>
        <w:jc w:val="both"/>
        <w:rPr>
          <w:lang w:val="id-ID"/>
        </w:rPr>
      </w:pPr>
      <w:r w:rsidRPr="0060692A">
        <w:rPr>
          <w:b/>
        </w:rPr>
        <w:tab/>
      </w:r>
      <w:proofErr w:type="spellStart"/>
      <w:r w:rsidR="0014353E">
        <w:rPr>
          <w:b/>
        </w:rPr>
        <w:t>Bjora</w:t>
      </w:r>
      <w:proofErr w:type="spellEnd"/>
      <w:r w:rsidRPr="0060692A">
        <w:rPr>
          <w:b/>
        </w:rPr>
        <w:t xml:space="preserve"> </w:t>
      </w:r>
      <w:r w:rsidRPr="0060692A">
        <w:t xml:space="preserve">is famous announcer company in Indonesia. To have a better engagement with their customers, </w:t>
      </w:r>
      <w:proofErr w:type="spellStart"/>
      <w:r w:rsidR="00E12607">
        <w:rPr>
          <w:b/>
        </w:rPr>
        <w:t>Bjora</w:t>
      </w:r>
      <w:proofErr w:type="spellEnd"/>
      <w:r w:rsidRPr="0060692A">
        <w:rPr>
          <w:b/>
        </w:rPr>
        <w:t xml:space="preserve"> </w:t>
      </w:r>
      <w:r w:rsidRPr="0060692A">
        <w:t xml:space="preserve">company wants to create a website for their </w:t>
      </w:r>
      <w:proofErr w:type="spellStart"/>
      <w:r w:rsidR="00A97A49" w:rsidRPr="00A97A49">
        <w:rPr>
          <w:b/>
        </w:rPr>
        <w:t>QnA</w:t>
      </w:r>
      <w:proofErr w:type="spellEnd"/>
      <w:r w:rsidR="00A97A49">
        <w:t xml:space="preserve"> (</w:t>
      </w:r>
      <w:r w:rsidR="003157A2">
        <w:rPr>
          <w:b/>
        </w:rPr>
        <w:t>question-and-answer</w:t>
      </w:r>
      <w:r w:rsidR="00A97A49" w:rsidRPr="00A97A49">
        <w:t>)</w:t>
      </w:r>
      <w:r w:rsidR="003157A2">
        <w:rPr>
          <w:b/>
        </w:rPr>
        <w:t xml:space="preserve"> </w:t>
      </w:r>
      <w:r w:rsidR="003157A2">
        <w:t>website</w:t>
      </w:r>
      <w:r w:rsidRPr="0060692A">
        <w:t xml:space="preserve">. In that website, </w:t>
      </w:r>
      <w:r w:rsidR="00A97A49">
        <w:t>user</w:t>
      </w:r>
      <w:r w:rsidRPr="0060692A">
        <w:t xml:space="preserve"> </w:t>
      </w:r>
      <w:r w:rsidR="00A97A49">
        <w:t xml:space="preserve">could </w:t>
      </w:r>
      <w:r w:rsidRPr="0060692A">
        <w:t xml:space="preserve">find any information discussed </w:t>
      </w:r>
      <w:r w:rsidR="00A97A49">
        <w:t xml:space="preserve">by the </w:t>
      </w:r>
      <w:r w:rsidRPr="0060692A">
        <w:t>community.</w:t>
      </w:r>
    </w:p>
    <w:p w14:paraId="4FFE6F87" w14:textId="65A02811" w:rsidR="007A4B89" w:rsidRPr="0060692A" w:rsidRDefault="007A4B89" w:rsidP="007A4B89">
      <w:pPr>
        <w:spacing w:line="360" w:lineRule="auto"/>
        <w:jc w:val="both"/>
      </w:pPr>
      <w:r w:rsidRPr="0060692A">
        <w:tab/>
        <w:t xml:space="preserve">As a web developer, you are asked to create a website using </w:t>
      </w:r>
      <w:r w:rsidRPr="0060692A">
        <w:rPr>
          <w:b/>
        </w:rPr>
        <w:t xml:space="preserve">Laravel </w:t>
      </w:r>
      <w:r w:rsidR="00AE25EB">
        <w:rPr>
          <w:b/>
        </w:rPr>
        <w:t>7</w:t>
      </w:r>
      <w:r w:rsidRPr="0060692A">
        <w:rPr>
          <w:b/>
        </w:rPr>
        <w:t xml:space="preserve"> </w:t>
      </w:r>
      <w:r w:rsidRPr="0060692A">
        <w:t xml:space="preserve">for this </w:t>
      </w:r>
      <w:r w:rsidR="008B4ACC">
        <w:t>question thread</w:t>
      </w:r>
      <w:r w:rsidRPr="0060692A">
        <w:t>. There are three</w:t>
      </w:r>
      <w:r w:rsidRPr="0060692A">
        <w:rPr>
          <w:b/>
        </w:rPr>
        <w:t xml:space="preserve"> </w:t>
      </w:r>
      <w:r w:rsidRPr="0060692A">
        <w:t xml:space="preserve">types of user’s role in this website: </w:t>
      </w:r>
      <w:r w:rsidRPr="0060692A">
        <w:rPr>
          <w:b/>
        </w:rPr>
        <w:t>Admin</w:t>
      </w:r>
      <w:r w:rsidRPr="0060692A">
        <w:t>,</w:t>
      </w:r>
      <w:r w:rsidRPr="0060692A">
        <w:rPr>
          <w:b/>
        </w:rPr>
        <w:t xml:space="preserve"> Member</w:t>
      </w:r>
      <w:r w:rsidRPr="0060692A">
        <w:t xml:space="preserve">, and </w:t>
      </w:r>
      <w:r w:rsidRPr="0060692A">
        <w:rPr>
          <w:b/>
        </w:rPr>
        <w:t xml:space="preserve">Guest </w:t>
      </w:r>
      <w:r w:rsidRPr="0060692A">
        <w:t>(</w:t>
      </w:r>
      <w:r w:rsidRPr="0060692A">
        <w:rPr>
          <w:b/>
        </w:rPr>
        <w:t>non-logged-in user</w:t>
      </w:r>
      <w:r w:rsidRPr="0060692A">
        <w:t>).</w:t>
      </w:r>
      <w:r w:rsidR="009C74BB" w:rsidRPr="0060692A">
        <w:t xml:space="preserve"> For each role, the website must contain at least these pages:</w:t>
      </w:r>
    </w:p>
    <w:p w14:paraId="6C53C731" w14:textId="6A43A243" w:rsidR="009C74BB" w:rsidRPr="0060692A" w:rsidRDefault="009C74BB" w:rsidP="009C74BB">
      <w:pPr>
        <w:pStyle w:val="ListParagraph"/>
        <w:numPr>
          <w:ilvl w:val="2"/>
          <w:numId w:val="12"/>
        </w:numPr>
        <w:tabs>
          <w:tab w:val="clear" w:pos="2160"/>
        </w:tabs>
        <w:spacing w:line="360" w:lineRule="auto"/>
        <w:ind w:left="360"/>
        <w:jc w:val="both"/>
      </w:pPr>
      <w:r w:rsidRPr="0060692A">
        <w:t>Admin</w:t>
      </w:r>
    </w:p>
    <w:p w14:paraId="3FB4C9CB" w14:textId="4032B0F9" w:rsidR="009C74BB" w:rsidRPr="0060692A" w:rsidRDefault="009C74BB" w:rsidP="009C74BB">
      <w:pPr>
        <w:pStyle w:val="ListParagraph"/>
        <w:numPr>
          <w:ilvl w:val="0"/>
          <w:numId w:val="23"/>
        </w:numPr>
        <w:spacing w:line="360" w:lineRule="auto"/>
        <w:ind w:left="720"/>
        <w:jc w:val="both"/>
      </w:pPr>
      <w:r w:rsidRPr="0060692A">
        <w:t>Home</w:t>
      </w:r>
    </w:p>
    <w:p w14:paraId="73BC0EAE" w14:textId="6462CCC1" w:rsidR="00F3676B" w:rsidRPr="0060692A" w:rsidRDefault="007F340B" w:rsidP="009C74BB">
      <w:pPr>
        <w:pStyle w:val="ListParagraph"/>
        <w:numPr>
          <w:ilvl w:val="0"/>
          <w:numId w:val="23"/>
        </w:numPr>
        <w:spacing w:line="360" w:lineRule="auto"/>
        <w:ind w:left="720"/>
        <w:jc w:val="both"/>
      </w:pPr>
      <w:r>
        <w:t>Answer</w:t>
      </w:r>
    </w:p>
    <w:p w14:paraId="7215D585" w14:textId="3DD4C4DB" w:rsidR="00F3676B" w:rsidRPr="0060692A" w:rsidRDefault="00F3676B" w:rsidP="009C74BB">
      <w:pPr>
        <w:pStyle w:val="ListParagraph"/>
        <w:numPr>
          <w:ilvl w:val="0"/>
          <w:numId w:val="23"/>
        </w:numPr>
        <w:spacing w:line="360" w:lineRule="auto"/>
        <w:ind w:left="720"/>
        <w:jc w:val="both"/>
      </w:pPr>
      <w:r w:rsidRPr="0060692A">
        <w:t>Profile</w:t>
      </w:r>
    </w:p>
    <w:p w14:paraId="3B8E449D" w14:textId="46771C87" w:rsidR="00F3676B" w:rsidRPr="0060692A" w:rsidRDefault="00F3676B" w:rsidP="007F340B">
      <w:pPr>
        <w:pStyle w:val="ListParagraph"/>
        <w:numPr>
          <w:ilvl w:val="0"/>
          <w:numId w:val="23"/>
        </w:numPr>
        <w:spacing w:line="360" w:lineRule="auto"/>
        <w:ind w:left="720"/>
        <w:jc w:val="both"/>
      </w:pPr>
      <w:r w:rsidRPr="0060692A">
        <w:t>Inbox</w:t>
      </w:r>
    </w:p>
    <w:p w14:paraId="2E508336" w14:textId="57404A89" w:rsidR="00F3676B" w:rsidRPr="0060692A" w:rsidRDefault="00F3676B" w:rsidP="009C74BB">
      <w:pPr>
        <w:pStyle w:val="ListParagraph"/>
        <w:numPr>
          <w:ilvl w:val="0"/>
          <w:numId w:val="23"/>
        </w:numPr>
        <w:spacing w:line="360" w:lineRule="auto"/>
        <w:ind w:left="720"/>
        <w:jc w:val="both"/>
      </w:pPr>
      <w:r w:rsidRPr="0060692A">
        <w:t>Master User</w:t>
      </w:r>
    </w:p>
    <w:p w14:paraId="58785F7B" w14:textId="17BDAEB5" w:rsidR="00F3676B" w:rsidRPr="0060692A" w:rsidRDefault="00F3676B" w:rsidP="009C74BB">
      <w:pPr>
        <w:pStyle w:val="ListParagraph"/>
        <w:numPr>
          <w:ilvl w:val="0"/>
          <w:numId w:val="23"/>
        </w:numPr>
        <w:spacing w:line="360" w:lineRule="auto"/>
        <w:ind w:left="720"/>
        <w:jc w:val="both"/>
      </w:pPr>
      <w:r w:rsidRPr="0060692A">
        <w:t xml:space="preserve">Master </w:t>
      </w:r>
      <w:r w:rsidR="00BF14A4">
        <w:t>Question</w:t>
      </w:r>
    </w:p>
    <w:p w14:paraId="596B2B4A" w14:textId="64E98DF3" w:rsidR="00F3676B" w:rsidRPr="0060692A" w:rsidRDefault="00F3676B" w:rsidP="009C74BB">
      <w:pPr>
        <w:pStyle w:val="ListParagraph"/>
        <w:numPr>
          <w:ilvl w:val="0"/>
          <w:numId w:val="23"/>
        </w:numPr>
        <w:spacing w:line="360" w:lineRule="auto"/>
        <w:ind w:left="720"/>
        <w:jc w:val="both"/>
      </w:pPr>
      <w:r w:rsidRPr="0060692A">
        <w:t xml:space="preserve">Master </w:t>
      </w:r>
      <w:r w:rsidR="00BF14A4">
        <w:t>Topic</w:t>
      </w:r>
    </w:p>
    <w:p w14:paraId="7560593C" w14:textId="77777777" w:rsidR="00F3676B" w:rsidRPr="0060692A" w:rsidRDefault="00F3676B">
      <w:pPr>
        <w:spacing w:after="200" w:line="276" w:lineRule="auto"/>
      </w:pPr>
      <w:r w:rsidRPr="0060692A">
        <w:br w:type="page"/>
      </w:r>
    </w:p>
    <w:p w14:paraId="0156C456" w14:textId="38F3A07B" w:rsidR="009C74BB" w:rsidRPr="0060692A" w:rsidRDefault="009C74BB" w:rsidP="009C74BB">
      <w:pPr>
        <w:pStyle w:val="ListParagraph"/>
        <w:numPr>
          <w:ilvl w:val="2"/>
          <w:numId w:val="12"/>
        </w:numPr>
        <w:tabs>
          <w:tab w:val="clear" w:pos="2160"/>
        </w:tabs>
        <w:spacing w:line="360" w:lineRule="auto"/>
        <w:ind w:left="360"/>
        <w:jc w:val="both"/>
      </w:pPr>
      <w:r w:rsidRPr="0060692A">
        <w:lastRenderedPageBreak/>
        <w:t>Member</w:t>
      </w:r>
    </w:p>
    <w:p w14:paraId="2435DB18" w14:textId="31A4757A" w:rsidR="009C74BB" w:rsidRPr="0060692A" w:rsidRDefault="009C74BB" w:rsidP="009C74BB">
      <w:pPr>
        <w:pStyle w:val="ListParagraph"/>
        <w:numPr>
          <w:ilvl w:val="0"/>
          <w:numId w:val="22"/>
        </w:numPr>
        <w:spacing w:line="360" w:lineRule="auto"/>
        <w:ind w:left="720"/>
        <w:jc w:val="both"/>
      </w:pPr>
      <w:r w:rsidRPr="0060692A">
        <w:t>Home</w:t>
      </w:r>
    </w:p>
    <w:p w14:paraId="0D3B8CAF" w14:textId="1BD448E0" w:rsidR="00F3676B" w:rsidRPr="0060692A" w:rsidRDefault="007028A8" w:rsidP="009C74BB">
      <w:pPr>
        <w:pStyle w:val="ListParagraph"/>
        <w:numPr>
          <w:ilvl w:val="0"/>
          <w:numId w:val="22"/>
        </w:numPr>
        <w:spacing w:line="360" w:lineRule="auto"/>
        <w:ind w:left="720"/>
        <w:jc w:val="both"/>
      </w:pPr>
      <w:r>
        <w:t>Answer</w:t>
      </w:r>
    </w:p>
    <w:p w14:paraId="55F5E23E" w14:textId="70CA5EA2" w:rsidR="00F3676B" w:rsidRPr="0060692A" w:rsidRDefault="00F3676B" w:rsidP="009C74BB">
      <w:pPr>
        <w:pStyle w:val="ListParagraph"/>
        <w:numPr>
          <w:ilvl w:val="0"/>
          <w:numId w:val="22"/>
        </w:numPr>
        <w:spacing w:line="360" w:lineRule="auto"/>
        <w:ind w:left="720"/>
        <w:jc w:val="both"/>
      </w:pPr>
      <w:r w:rsidRPr="0060692A">
        <w:t>Profile</w:t>
      </w:r>
    </w:p>
    <w:p w14:paraId="1E9D66EA" w14:textId="494FFF8D" w:rsidR="00F3676B" w:rsidRPr="0060692A" w:rsidRDefault="00F3676B" w:rsidP="009C74BB">
      <w:pPr>
        <w:pStyle w:val="ListParagraph"/>
        <w:numPr>
          <w:ilvl w:val="0"/>
          <w:numId w:val="22"/>
        </w:numPr>
        <w:spacing w:line="360" w:lineRule="auto"/>
        <w:ind w:left="720"/>
        <w:jc w:val="both"/>
      </w:pPr>
      <w:r w:rsidRPr="0060692A">
        <w:t>Inbox</w:t>
      </w:r>
    </w:p>
    <w:p w14:paraId="1D0B973F" w14:textId="5B78CF9E" w:rsidR="00F3676B" w:rsidRPr="0060692A" w:rsidRDefault="00F3676B" w:rsidP="009C74BB">
      <w:pPr>
        <w:pStyle w:val="ListParagraph"/>
        <w:numPr>
          <w:ilvl w:val="0"/>
          <w:numId w:val="22"/>
        </w:numPr>
        <w:spacing w:line="360" w:lineRule="auto"/>
        <w:ind w:left="720"/>
        <w:jc w:val="both"/>
      </w:pPr>
      <w:r w:rsidRPr="0060692A">
        <w:t xml:space="preserve">My </w:t>
      </w:r>
      <w:r w:rsidR="00C04C79">
        <w:t>Question</w:t>
      </w:r>
    </w:p>
    <w:p w14:paraId="1168984E" w14:textId="3A1F8630" w:rsidR="009C74BB" w:rsidRPr="0060692A" w:rsidRDefault="009C74BB" w:rsidP="009C74BB">
      <w:pPr>
        <w:pStyle w:val="ListParagraph"/>
        <w:numPr>
          <w:ilvl w:val="2"/>
          <w:numId w:val="12"/>
        </w:numPr>
        <w:tabs>
          <w:tab w:val="clear" w:pos="2160"/>
        </w:tabs>
        <w:spacing w:line="360" w:lineRule="auto"/>
        <w:ind w:left="360"/>
        <w:jc w:val="both"/>
      </w:pPr>
      <w:r w:rsidRPr="0060692A">
        <w:t>Guest</w:t>
      </w:r>
    </w:p>
    <w:p w14:paraId="666BAE1C" w14:textId="40D98A40" w:rsidR="009C74BB" w:rsidRPr="0060692A" w:rsidRDefault="009C74BB" w:rsidP="009C74BB">
      <w:pPr>
        <w:pStyle w:val="ListParagraph"/>
        <w:numPr>
          <w:ilvl w:val="0"/>
          <w:numId w:val="21"/>
        </w:numPr>
        <w:spacing w:line="360" w:lineRule="auto"/>
        <w:ind w:left="720"/>
        <w:jc w:val="both"/>
      </w:pPr>
      <w:r w:rsidRPr="0060692A">
        <w:t>Login</w:t>
      </w:r>
    </w:p>
    <w:p w14:paraId="74997DBB" w14:textId="62619D6D" w:rsidR="009C74BB" w:rsidRPr="0060692A" w:rsidRDefault="009C74BB" w:rsidP="009C74BB">
      <w:pPr>
        <w:pStyle w:val="ListParagraph"/>
        <w:numPr>
          <w:ilvl w:val="0"/>
          <w:numId w:val="21"/>
        </w:numPr>
        <w:spacing w:line="360" w:lineRule="auto"/>
        <w:ind w:left="720"/>
        <w:jc w:val="both"/>
      </w:pPr>
      <w:r w:rsidRPr="0060692A">
        <w:t>Register</w:t>
      </w:r>
    </w:p>
    <w:p w14:paraId="47D3CF9D" w14:textId="0580AC90" w:rsidR="009C74BB" w:rsidRPr="0060692A" w:rsidRDefault="009C74BB" w:rsidP="00F3676B">
      <w:pPr>
        <w:pStyle w:val="ListParagraph"/>
        <w:numPr>
          <w:ilvl w:val="0"/>
          <w:numId w:val="21"/>
        </w:numPr>
        <w:spacing w:line="360" w:lineRule="auto"/>
        <w:ind w:left="720"/>
        <w:jc w:val="both"/>
      </w:pPr>
      <w:r w:rsidRPr="0060692A">
        <w:t>Home</w:t>
      </w:r>
    </w:p>
    <w:p w14:paraId="6F0975AB" w14:textId="65C81238" w:rsidR="007A4B89" w:rsidRPr="0060692A" w:rsidRDefault="007A4B89" w:rsidP="00F3676B">
      <w:pPr>
        <w:tabs>
          <w:tab w:val="left" w:pos="720"/>
        </w:tabs>
        <w:spacing w:line="360" w:lineRule="auto"/>
        <w:jc w:val="both"/>
      </w:pPr>
      <w:r w:rsidRPr="0060692A">
        <w:tab/>
        <w:t xml:space="preserve">Each page shows </w:t>
      </w:r>
      <w:r w:rsidRPr="0060692A">
        <w:rPr>
          <w:b/>
        </w:rPr>
        <w:t>greeting to user</w:t>
      </w:r>
      <w:r w:rsidRPr="0060692A">
        <w:t xml:space="preserve"> and </w:t>
      </w:r>
      <w:r w:rsidRPr="0060692A">
        <w:rPr>
          <w:b/>
        </w:rPr>
        <w:t>current date time</w:t>
      </w:r>
      <w:r w:rsidRPr="0060692A">
        <w:t>. The descriptions for each page are:</w:t>
      </w:r>
    </w:p>
    <w:p w14:paraId="58F402FA" w14:textId="77777777" w:rsidR="007A4B89" w:rsidRPr="0060692A" w:rsidRDefault="007A4B89" w:rsidP="007A4B89">
      <w:pPr>
        <w:tabs>
          <w:tab w:val="left" w:pos="540"/>
        </w:tabs>
        <w:spacing w:line="360" w:lineRule="auto"/>
        <w:jc w:val="both"/>
      </w:pPr>
    </w:p>
    <w:p w14:paraId="2423135A"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Login</w:t>
      </w:r>
    </w:p>
    <w:p w14:paraId="6ACDE80A" w14:textId="77777777" w:rsidR="00A97A49" w:rsidRDefault="00A97A49" w:rsidP="00A97A49">
      <w:pPr>
        <w:pStyle w:val="ListParagraph"/>
        <w:spacing w:line="360" w:lineRule="auto"/>
        <w:ind w:left="426" w:firstLine="425"/>
        <w:jc w:val="both"/>
      </w:pPr>
      <w:r>
        <w:t xml:space="preserve">This page is accessible only to </w:t>
      </w:r>
      <w:r>
        <w:rPr>
          <w:b/>
        </w:rPr>
        <w:t>guest</w:t>
      </w:r>
      <w:r>
        <w:t xml:space="preserve">. This page allows user to log in to the website. Display an </w:t>
      </w:r>
      <w:r>
        <w:rPr>
          <w:b/>
        </w:rPr>
        <w:t>error message</w:t>
      </w:r>
      <w:r>
        <w:t xml:space="preserve"> on the login page if user enters wrong combination of </w:t>
      </w:r>
      <w:r>
        <w:rPr>
          <w:b/>
        </w:rPr>
        <w:t xml:space="preserve">Email </w:t>
      </w:r>
      <w:r>
        <w:t xml:space="preserve">and </w:t>
      </w:r>
      <w:r>
        <w:rPr>
          <w:b/>
        </w:rPr>
        <w:t>Password</w:t>
      </w:r>
      <w:r>
        <w:t>.</w:t>
      </w:r>
    </w:p>
    <w:p w14:paraId="3D3E3ADB" w14:textId="784BC655" w:rsidR="009F3FCC" w:rsidRPr="0060692A" w:rsidRDefault="00A97A49" w:rsidP="00A97A49">
      <w:pPr>
        <w:pStyle w:val="Content"/>
      </w:pPr>
      <w:r>
        <w:t xml:space="preserve">If user has entered correct </w:t>
      </w:r>
      <w:r>
        <w:rPr>
          <w:b/>
        </w:rPr>
        <w:t>Email</w:t>
      </w:r>
      <w:r>
        <w:t xml:space="preserve"> and </w:t>
      </w:r>
      <w:r>
        <w:rPr>
          <w:b/>
        </w:rPr>
        <w:t>Password</w:t>
      </w:r>
      <w:r>
        <w:t xml:space="preserve">, redirect user to the </w:t>
      </w:r>
      <w:r>
        <w:rPr>
          <w:b/>
        </w:rPr>
        <w:t>Home Page</w:t>
      </w:r>
      <w:r>
        <w:t xml:space="preserve"> based on the user’s role. If user checks the “</w:t>
      </w:r>
      <w:r>
        <w:rPr>
          <w:b/>
        </w:rPr>
        <w:t>Remember Me</w:t>
      </w:r>
      <w:r>
        <w:t xml:space="preserve">” checkbox, the website will save the </w:t>
      </w:r>
      <w:r>
        <w:rPr>
          <w:b/>
        </w:rPr>
        <w:t xml:space="preserve">Email </w:t>
      </w:r>
      <w:r>
        <w:t xml:space="preserve">and </w:t>
      </w:r>
      <w:r>
        <w:rPr>
          <w:b/>
        </w:rPr>
        <w:t xml:space="preserve">Password </w:t>
      </w:r>
      <w:r>
        <w:t>using cookies</w:t>
      </w:r>
      <w:r w:rsidR="00CD4254">
        <w:t>.</w:t>
      </w:r>
    </w:p>
    <w:p w14:paraId="1F0FD080" w14:textId="58B200C1" w:rsidR="007A4B89" w:rsidRPr="0060692A" w:rsidRDefault="00CD4254" w:rsidP="007A4B89">
      <w:pPr>
        <w:keepNext/>
        <w:spacing w:line="360" w:lineRule="auto"/>
        <w:ind w:left="540"/>
        <w:jc w:val="center"/>
      </w:pPr>
      <w:r>
        <w:rPr>
          <w:noProof/>
        </w:rPr>
        <w:drawing>
          <wp:inline distT="0" distB="0" distL="0" distR="0" wp14:anchorId="3FD3CDE5" wp14:editId="3D9A9058">
            <wp:extent cx="5760000" cy="3238435"/>
            <wp:effectExtent l="19050" t="19050" r="1270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7643D116" w14:textId="0E89F54F" w:rsidR="009F3FCC" w:rsidRPr="00A97A49" w:rsidRDefault="007A4B89" w:rsidP="00A97A49">
      <w:pPr>
        <w:pStyle w:val="Caption"/>
        <w:rPr>
          <w:rFonts w:eastAsia="Times New Roman"/>
          <w:sz w:val="28"/>
          <w:szCs w:val="20"/>
          <w:lang w:eastAsia="en-US"/>
        </w:rPr>
      </w:pPr>
      <w:r w:rsidRPr="00A97A49">
        <w:t xml:space="preserve">Figure </w:t>
      </w:r>
      <w:fldSimple w:instr=" SEQ Figure \* ARABIC ">
        <w:r w:rsidR="00EA5A26" w:rsidRPr="00A97A49">
          <w:rPr>
            <w:noProof/>
          </w:rPr>
          <w:t>1</w:t>
        </w:r>
      </w:fldSimple>
      <w:r w:rsidRPr="00A97A49">
        <w:t>. Login Page</w:t>
      </w:r>
    </w:p>
    <w:p w14:paraId="365B7520" w14:textId="6DA90B90" w:rsidR="00A97A49" w:rsidRDefault="00A97A49" w:rsidP="00A97A49">
      <w:pPr>
        <w:pStyle w:val="Title"/>
        <w:tabs>
          <w:tab w:val="left" w:pos="720"/>
        </w:tabs>
        <w:overflowPunct/>
        <w:autoSpaceDE/>
        <w:autoSpaceDN/>
        <w:adjustRightInd/>
        <w:spacing w:line="360" w:lineRule="auto"/>
        <w:ind w:left="540"/>
        <w:contextualSpacing/>
        <w:jc w:val="both"/>
        <w:textAlignment w:val="auto"/>
      </w:pPr>
    </w:p>
    <w:p w14:paraId="092D8355" w14:textId="77777777" w:rsidR="00A97A49" w:rsidRDefault="00A97A49" w:rsidP="00A97A49">
      <w:pPr>
        <w:pStyle w:val="Title"/>
        <w:tabs>
          <w:tab w:val="left" w:pos="720"/>
        </w:tabs>
        <w:overflowPunct/>
        <w:autoSpaceDE/>
        <w:autoSpaceDN/>
        <w:adjustRightInd/>
        <w:spacing w:line="360" w:lineRule="auto"/>
        <w:ind w:left="540"/>
        <w:contextualSpacing/>
        <w:jc w:val="both"/>
        <w:textAlignment w:val="auto"/>
      </w:pPr>
    </w:p>
    <w:p w14:paraId="2A68C4DF" w14:textId="4D7C587C"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Register</w:t>
      </w:r>
    </w:p>
    <w:p w14:paraId="46792964" w14:textId="77777777" w:rsidR="00A97A49" w:rsidRDefault="00A97A49" w:rsidP="007A4B89">
      <w:pPr>
        <w:pStyle w:val="Content"/>
      </w:pPr>
      <w:r>
        <w:t xml:space="preserve">This page is accessible only to </w:t>
      </w:r>
      <w:r>
        <w:rPr>
          <w:b/>
        </w:rPr>
        <w:t>guest</w:t>
      </w:r>
      <w:r>
        <w:t xml:space="preserve">. </w:t>
      </w:r>
      <w:r w:rsidR="007A4B89" w:rsidRPr="0060692A">
        <w:t xml:space="preserve">This page allows guests to </w:t>
      </w:r>
      <w:r w:rsidR="007A4B89" w:rsidRPr="0060692A">
        <w:rPr>
          <w:b/>
        </w:rPr>
        <w:t>register</w:t>
      </w:r>
      <w:r w:rsidR="007A4B89" w:rsidRPr="0060692A">
        <w:t xml:space="preserve"> themselves as a </w:t>
      </w:r>
      <w:proofErr w:type="spellStart"/>
      <w:r w:rsidR="00B32D72">
        <w:rPr>
          <w:b/>
        </w:rPr>
        <w:t>Bjora</w:t>
      </w:r>
      <w:proofErr w:type="spellEnd"/>
      <w:r w:rsidR="007A4B89" w:rsidRPr="0060692A">
        <w:t xml:space="preserve"> </w:t>
      </w:r>
      <w:r w:rsidRPr="00A97A49">
        <w:t>m</w:t>
      </w:r>
      <w:r w:rsidR="00EA66D6" w:rsidRPr="00A97A49">
        <w:t>ember</w:t>
      </w:r>
      <w:r w:rsidR="007A4B89" w:rsidRPr="0060692A">
        <w:t xml:space="preserve">. Display an </w:t>
      </w:r>
      <w:r w:rsidR="007A4B89" w:rsidRPr="0060692A">
        <w:rPr>
          <w:b/>
        </w:rPr>
        <w:t>error message</w:t>
      </w:r>
      <w:r w:rsidR="007A4B89" w:rsidRPr="0060692A">
        <w:t xml:space="preserve"> if user input incorrect personal data.</w:t>
      </w:r>
    </w:p>
    <w:p w14:paraId="105566DF" w14:textId="6964435D" w:rsidR="007A4B89" w:rsidRPr="0060692A" w:rsidRDefault="007A4B89" w:rsidP="007A4B89">
      <w:pPr>
        <w:pStyle w:val="Content"/>
      </w:pPr>
      <w:r w:rsidRPr="0060692A">
        <w:t>The following table shows the existing fields on this page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2A65B732"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75833E8"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DCC1C47"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7A4B89" w:rsidRPr="0060692A" w14:paraId="542AD077"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B31C61E" w14:textId="376E7E1E" w:rsidR="007A4B89" w:rsidRPr="0060692A" w:rsidRDefault="00A97A49">
            <w:pPr>
              <w:pStyle w:val="ListParagraph"/>
              <w:spacing w:line="360" w:lineRule="auto"/>
              <w:ind w:left="0"/>
              <w:jc w:val="both"/>
              <w:rPr>
                <w:b/>
              </w:rPr>
            </w:pPr>
            <w:r>
              <w:rPr>
                <w:b/>
              </w:rPr>
              <w:t>Username</w:t>
            </w:r>
          </w:p>
        </w:tc>
        <w:tc>
          <w:tcPr>
            <w:tcW w:w="6570" w:type="dxa"/>
            <w:tcBorders>
              <w:top w:val="single" w:sz="4" w:space="0" w:color="auto"/>
              <w:left w:val="single" w:sz="4" w:space="0" w:color="auto"/>
              <w:bottom w:val="single" w:sz="4" w:space="0" w:color="auto"/>
              <w:right w:val="single" w:sz="4" w:space="0" w:color="auto"/>
            </w:tcBorders>
            <w:hideMark/>
          </w:tcPr>
          <w:p w14:paraId="5F8A3547" w14:textId="0BE555DC" w:rsidR="007A4B89" w:rsidRPr="0060692A" w:rsidRDefault="009054E2">
            <w:pPr>
              <w:spacing w:line="360" w:lineRule="auto"/>
            </w:pPr>
            <w:r w:rsidRPr="00A97A49">
              <w:t xml:space="preserve">Must be </w:t>
            </w:r>
            <w:r w:rsidRPr="008B13A8">
              <w:rPr>
                <w:b/>
              </w:rPr>
              <w:t>filled</w:t>
            </w:r>
            <w:r w:rsidR="007A4B89" w:rsidRPr="0060692A">
              <w:t xml:space="preserve"> with </w:t>
            </w:r>
            <w:r w:rsidR="00A97A49">
              <w:rPr>
                <w:b/>
              </w:rPr>
              <w:t>at most</w:t>
            </w:r>
            <w:r w:rsidR="007A4B89" w:rsidRPr="0060692A">
              <w:rPr>
                <w:b/>
              </w:rPr>
              <w:t xml:space="preserve"> </w:t>
            </w:r>
            <w:r w:rsidR="003F520C">
              <w:rPr>
                <w:b/>
              </w:rPr>
              <w:t>100</w:t>
            </w:r>
            <w:r w:rsidR="007A4B89" w:rsidRPr="0060692A">
              <w:rPr>
                <w:b/>
              </w:rPr>
              <w:t xml:space="preserve"> characters</w:t>
            </w:r>
          </w:p>
        </w:tc>
      </w:tr>
      <w:tr w:rsidR="007A4B89" w:rsidRPr="0060692A" w14:paraId="286A150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098C3FBF" w14:textId="77777777" w:rsidR="007A4B89" w:rsidRPr="0060692A" w:rsidRDefault="007A4B89">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6476460C" w14:textId="6C3B1F7D" w:rsidR="007A4B89" w:rsidRPr="0060692A" w:rsidRDefault="009054E2">
            <w:pPr>
              <w:spacing w:line="360" w:lineRule="auto"/>
            </w:pPr>
            <w:r w:rsidRPr="00A97A49">
              <w:t xml:space="preserve">Must be </w:t>
            </w:r>
            <w:r w:rsidRPr="008B13A8">
              <w:rPr>
                <w:b/>
              </w:rPr>
              <w:t>filled</w:t>
            </w:r>
            <w:r w:rsidR="007A4B89" w:rsidRPr="0060692A">
              <w:t xml:space="preserve"> with</w:t>
            </w:r>
            <w:r w:rsidR="007A4B89" w:rsidRPr="0060692A">
              <w:rPr>
                <w:b/>
              </w:rPr>
              <w:t xml:space="preserve"> </w:t>
            </w:r>
            <w:r w:rsidR="00A97A49">
              <w:rPr>
                <w:b/>
              </w:rPr>
              <w:t>email</w:t>
            </w:r>
            <w:r w:rsidR="007A4B89" w:rsidRPr="0060692A">
              <w:rPr>
                <w:b/>
              </w:rPr>
              <w:t xml:space="preserve"> </w:t>
            </w:r>
            <w:r w:rsidR="007A4B89" w:rsidRPr="0060692A">
              <w:t xml:space="preserve">and </w:t>
            </w:r>
            <w:r w:rsidR="007A4B89" w:rsidRPr="0060692A">
              <w:rPr>
                <w:b/>
              </w:rPr>
              <w:t>unique</w:t>
            </w:r>
          </w:p>
        </w:tc>
      </w:tr>
      <w:tr w:rsidR="007A4B89" w:rsidRPr="0060692A" w14:paraId="2E57EAD4"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08B558C8" w14:textId="77777777" w:rsidR="007A4B89" w:rsidRPr="0060692A" w:rsidRDefault="007A4B89">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301B9CB7" w14:textId="5D36268B" w:rsidR="007A4B89" w:rsidRPr="003F520C" w:rsidRDefault="009054E2">
            <w:pPr>
              <w:spacing w:line="360" w:lineRule="auto"/>
            </w:pPr>
            <w:r w:rsidRPr="00A97A49">
              <w:t xml:space="preserve">Must be </w:t>
            </w:r>
            <w:r w:rsidRPr="008B13A8">
              <w:rPr>
                <w:b/>
              </w:rPr>
              <w:t>filled</w:t>
            </w:r>
            <w:r w:rsidR="007A4B89" w:rsidRPr="0060692A">
              <w:t xml:space="preserve"> with </w:t>
            </w:r>
            <w:r w:rsidR="00A97A49">
              <w:rPr>
                <w:b/>
              </w:rPr>
              <w:t>at least</w:t>
            </w:r>
            <w:r w:rsidR="007A4B89" w:rsidRPr="0060692A">
              <w:rPr>
                <w:b/>
              </w:rPr>
              <w:t xml:space="preserve"> 6 characters </w:t>
            </w:r>
            <w:r w:rsidR="003F520C">
              <w:t xml:space="preserve">and </w:t>
            </w:r>
            <w:r w:rsidR="003F520C">
              <w:rPr>
                <w:b/>
              </w:rPr>
              <w:t>alphanumeric format</w:t>
            </w:r>
          </w:p>
        </w:tc>
      </w:tr>
      <w:tr w:rsidR="007A4B89" w:rsidRPr="0060692A" w14:paraId="3AFBB300"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DD89264" w14:textId="77777777" w:rsidR="007A4B89" w:rsidRPr="0060692A" w:rsidRDefault="007A4B89">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7874FC30" w14:textId="36026F97" w:rsidR="007A4B89" w:rsidRPr="0060692A" w:rsidRDefault="009054E2">
            <w:pPr>
              <w:spacing w:line="360" w:lineRule="auto"/>
            </w:pPr>
            <w:r w:rsidRPr="00A97A49">
              <w:t xml:space="preserve">Must be </w:t>
            </w:r>
            <w:r w:rsidRPr="008B13A8">
              <w:rPr>
                <w:b/>
              </w:rPr>
              <w:t>filled</w:t>
            </w:r>
            <w:r w:rsidR="007A4B89" w:rsidRPr="0060692A">
              <w:t xml:space="preserve"> and </w:t>
            </w:r>
            <w:r w:rsidR="007A4B89" w:rsidRPr="0060692A">
              <w:rPr>
                <w:b/>
              </w:rPr>
              <w:t>same with password</w:t>
            </w:r>
          </w:p>
        </w:tc>
      </w:tr>
      <w:tr w:rsidR="007A4B89" w:rsidRPr="0060692A" w14:paraId="31957A3C"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DBBF765" w14:textId="77777777" w:rsidR="007A4B89" w:rsidRPr="0060692A" w:rsidRDefault="007A4B89">
            <w:pPr>
              <w:pStyle w:val="ListParagraph"/>
              <w:spacing w:line="360" w:lineRule="auto"/>
              <w:ind w:left="0"/>
              <w:jc w:val="both"/>
              <w:rPr>
                <w:b/>
              </w:rPr>
            </w:pPr>
            <w:r w:rsidRPr="0060692A">
              <w:rPr>
                <w:b/>
              </w:rPr>
              <w:t>Gender</w:t>
            </w:r>
          </w:p>
        </w:tc>
        <w:tc>
          <w:tcPr>
            <w:tcW w:w="6570" w:type="dxa"/>
            <w:tcBorders>
              <w:top w:val="single" w:sz="4" w:space="0" w:color="auto"/>
              <w:left w:val="single" w:sz="4" w:space="0" w:color="auto"/>
              <w:bottom w:val="single" w:sz="4" w:space="0" w:color="auto"/>
              <w:right w:val="single" w:sz="4" w:space="0" w:color="auto"/>
            </w:tcBorders>
            <w:hideMark/>
          </w:tcPr>
          <w:p w14:paraId="3F0EB07D" w14:textId="77777777" w:rsidR="007A4B89" w:rsidRPr="0060692A" w:rsidRDefault="007A4B89">
            <w:pPr>
              <w:spacing w:line="360" w:lineRule="auto"/>
              <w:rPr>
                <w:b/>
              </w:rPr>
            </w:pPr>
            <w:r w:rsidRPr="00A97A49">
              <w:t>Must be</w:t>
            </w:r>
            <w:r w:rsidRPr="0060692A">
              <w:rPr>
                <w:b/>
              </w:rPr>
              <w:t xml:space="preserve"> selected</w:t>
            </w:r>
          </w:p>
        </w:tc>
      </w:tr>
      <w:tr w:rsidR="007A4B89" w:rsidRPr="0060692A" w14:paraId="0D20C80C"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E7F2CEF" w14:textId="77777777" w:rsidR="007A4B89" w:rsidRPr="0060692A" w:rsidRDefault="007A4B89">
            <w:pPr>
              <w:pStyle w:val="ListParagraph"/>
              <w:spacing w:line="360" w:lineRule="auto"/>
              <w:ind w:left="0"/>
              <w:jc w:val="both"/>
              <w:rPr>
                <w:b/>
              </w:rPr>
            </w:pPr>
            <w:r w:rsidRPr="0060692A">
              <w:rPr>
                <w:b/>
              </w:rPr>
              <w:t>Address</w:t>
            </w:r>
          </w:p>
        </w:tc>
        <w:tc>
          <w:tcPr>
            <w:tcW w:w="6570" w:type="dxa"/>
            <w:tcBorders>
              <w:top w:val="single" w:sz="4" w:space="0" w:color="auto"/>
              <w:left w:val="single" w:sz="4" w:space="0" w:color="auto"/>
              <w:bottom w:val="single" w:sz="4" w:space="0" w:color="auto"/>
              <w:right w:val="single" w:sz="4" w:space="0" w:color="auto"/>
            </w:tcBorders>
            <w:hideMark/>
          </w:tcPr>
          <w:p w14:paraId="7FEB9E31" w14:textId="6DEFD443" w:rsidR="007A4B89" w:rsidRPr="00A97A49" w:rsidRDefault="009054E2">
            <w:pPr>
              <w:spacing w:line="360" w:lineRule="auto"/>
            </w:pPr>
            <w:r w:rsidRPr="00A97A49">
              <w:t xml:space="preserve">Must be </w:t>
            </w:r>
            <w:r w:rsidRPr="008B13A8">
              <w:rPr>
                <w:b/>
              </w:rPr>
              <w:t>filled</w:t>
            </w:r>
          </w:p>
        </w:tc>
      </w:tr>
      <w:tr w:rsidR="007A4B89" w:rsidRPr="0060692A" w14:paraId="7B4D1EA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DA72CC8" w14:textId="77777777" w:rsidR="007A4B89" w:rsidRPr="0060692A" w:rsidRDefault="007A4B89">
            <w:pPr>
              <w:pStyle w:val="ListParagraph"/>
              <w:spacing w:line="360" w:lineRule="auto"/>
              <w:ind w:left="0"/>
              <w:jc w:val="both"/>
              <w:rPr>
                <w:b/>
              </w:rPr>
            </w:pPr>
            <w:r w:rsidRPr="0060692A">
              <w:rPr>
                <w:b/>
              </w:rPr>
              <w:t>Profile Picture</w:t>
            </w:r>
          </w:p>
        </w:tc>
        <w:tc>
          <w:tcPr>
            <w:tcW w:w="6570" w:type="dxa"/>
            <w:tcBorders>
              <w:top w:val="single" w:sz="4" w:space="0" w:color="auto"/>
              <w:left w:val="single" w:sz="4" w:space="0" w:color="auto"/>
              <w:bottom w:val="single" w:sz="4" w:space="0" w:color="auto"/>
              <w:right w:val="single" w:sz="4" w:space="0" w:color="auto"/>
            </w:tcBorders>
            <w:hideMark/>
          </w:tcPr>
          <w:p w14:paraId="516DC5E1" w14:textId="50DABF92" w:rsidR="007A4B89" w:rsidRPr="0060692A" w:rsidRDefault="00A97A49">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proofErr w:type="spellStart"/>
            <w:r w:rsidRPr="005D5393">
              <w:rPr>
                <w:b/>
              </w:rPr>
              <w:t>png</w:t>
            </w:r>
            <w:proofErr w:type="spellEnd"/>
            <w:r w:rsidRPr="00BE7E85">
              <w:t>,</w:t>
            </w:r>
            <w:r>
              <w:rPr>
                <w:b/>
              </w:rPr>
              <w:t xml:space="preserve"> </w:t>
            </w:r>
            <w:r w:rsidRPr="005D5393">
              <w:rPr>
                <w:b/>
              </w:rPr>
              <w:t>jpg</w:t>
            </w:r>
            <w:r w:rsidRPr="00EF0E3A">
              <w:t>)</w:t>
            </w:r>
          </w:p>
        </w:tc>
      </w:tr>
      <w:tr w:rsidR="007A4B89" w:rsidRPr="0060692A" w14:paraId="4633FDB0"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89EE029" w14:textId="77777777" w:rsidR="007A4B89" w:rsidRPr="0060692A" w:rsidRDefault="007A4B89">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620A74E9" w14:textId="4965B32F" w:rsidR="007A4B89" w:rsidRPr="0060692A" w:rsidRDefault="009054E2" w:rsidP="00EA1DA0">
            <w:pPr>
              <w:spacing w:line="360" w:lineRule="auto"/>
            </w:pPr>
            <w:r w:rsidRPr="00A97A49">
              <w:t xml:space="preserve">Must be </w:t>
            </w:r>
            <w:r w:rsidRPr="008B13A8">
              <w:rPr>
                <w:b/>
              </w:rPr>
              <w:t>filled</w:t>
            </w:r>
            <w:r w:rsidR="007A4B89" w:rsidRPr="0060692A">
              <w:t xml:space="preserve"> with </w:t>
            </w:r>
            <w:r w:rsidR="007A4B89" w:rsidRPr="0060692A">
              <w:rPr>
                <w:b/>
              </w:rPr>
              <w:t>date format</w:t>
            </w:r>
          </w:p>
        </w:tc>
      </w:tr>
    </w:tbl>
    <w:p w14:paraId="2742068C" w14:textId="77777777" w:rsidR="002305D2" w:rsidRPr="0060692A" w:rsidRDefault="002305D2" w:rsidP="007A4B89">
      <w:pPr>
        <w:pStyle w:val="Title"/>
        <w:tabs>
          <w:tab w:val="left" w:pos="720"/>
        </w:tabs>
        <w:ind w:left="540"/>
        <w:rPr>
          <w:noProof/>
        </w:rPr>
      </w:pPr>
    </w:p>
    <w:p w14:paraId="148D155C" w14:textId="41A586A7" w:rsidR="007A4B89" w:rsidRPr="0060692A" w:rsidRDefault="00C728CE" w:rsidP="00B140C3">
      <w:pPr>
        <w:pStyle w:val="Title"/>
        <w:tabs>
          <w:tab w:val="left" w:pos="720"/>
        </w:tabs>
        <w:spacing w:line="360" w:lineRule="auto"/>
        <w:ind w:left="540"/>
        <w:rPr>
          <w:rFonts w:eastAsia="MS Mincho"/>
          <w:lang w:eastAsia="ja-JP"/>
        </w:rPr>
      </w:pPr>
      <w:r>
        <w:rPr>
          <w:rFonts w:eastAsia="MS Mincho"/>
          <w:noProof/>
          <w:lang w:eastAsia="ja-JP"/>
        </w:rPr>
        <w:drawing>
          <wp:inline distT="0" distB="0" distL="0" distR="0" wp14:anchorId="062B872B" wp14:editId="2ED85557">
            <wp:extent cx="5760000" cy="3238435"/>
            <wp:effectExtent l="19050" t="19050" r="12700"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0739DE30" w14:textId="1290CABC" w:rsidR="002305D2" w:rsidRDefault="007A4B89" w:rsidP="00A97A49">
      <w:pPr>
        <w:pStyle w:val="Caption"/>
        <w:spacing w:line="360" w:lineRule="auto"/>
      </w:pPr>
      <w:r w:rsidRPr="0060692A">
        <w:t xml:space="preserve">Figure </w:t>
      </w:r>
      <w:r w:rsidRPr="0060692A">
        <w:rPr>
          <w:noProof/>
        </w:rPr>
        <w:fldChar w:fldCharType="begin"/>
      </w:r>
      <w:r w:rsidRPr="0060692A">
        <w:rPr>
          <w:noProof/>
        </w:rPr>
        <w:instrText xml:space="preserve"> SEQ Figure \* ARABIC </w:instrText>
      </w:r>
      <w:r w:rsidRPr="0060692A">
        <w:rPr>
          <w:noProof/>
        </w:rPr>
        <w:fldChar w:fldCharType="separate"/>
      </w:r>
      <w:r w:rsidR="00EA5A26">
        <w:rPr>
          <w:noProof/>
        </w:rPr>
        <w:t>2</w:t>
      </w:r>
      <w:r w:rsidRPr="0060692A">
        <w:rPr>
          <w:noProof/>
        </w:rPr>
        <w:fldChar w:fldCharType="end"/>
      </w:r>
      <w:r w:rsidRPr="0060692A">
        <w:t>. Register Page</w:t>
      </w:r>
    </w:p>
    <w:p w14:paraId="57BE5960" w14:textId="3C7791DD" w:rsidR="00C728CE" w:rsidRDefault="00C728CE" w:rsidP="00C728CE"/>
    <w:p w14:paraId="5223AAE5" w14:textId="3D5FE457" w:rsidR="00C728CE" w:rsidRDefault="00C728CE" w:rsidP="00C728CE"/>
    <w:p w14:paraId="22C7AC95" w14:textId="77777777" w:rsidR="00C728CE" w:rsidRPr="00C728CE" w:rsidRDefault="00C728CE" w:rsidP="00C728CE"/>
    <w:p w14:paraId="3544ACD1" w14:textId="2B020300"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Home</w:t>
      </w:r>
    </w:p>
    <w:p w14:paraId="26A6A332" w14:textId="35603D41" w:rsidR="007A4B89" w:rsidRPr="0060692A" w:rsidRDefault="00A97A49" w:rsidP="007A4B89">
      <w:pPr>
        <w:pStyle w:val="Content"/>
      </w:pPr>
      <w:r>
        <w:t xml:space="preserve">This page is accessible to </w:t>
      </w:r>
      <w:r>
        <w:rPr>
          <w:b/>
        </w:rPr>
        <w:t>all users</w:t>
      </w:r>
      <w:r w:rsidRPr="00A97A49">
        <w:t>.</w:t>
      </w:r>
      <w:r w:rsidRPr="0060692A">
        <w:t xml:space="preserve"> </w:t>
      </w:r>
      <w:r w:rsidR="007A4B89" w:rsidRPr="0060692A">
        <w:t xml:space="preserve">This page allows user to </w:t>
      </w:r>
      <w:r w:rsidR="007A4B89" w:rsidRPr="00A97A49">
        <w:t>see</w:t>
      </w:r>
      <w:r w:rsidR="007A4B89" w:rsidRPr="0060692A">
        <w:t xml:space="preserve"> all </w:t>
      </w:r>
      <w:proofErr w:type="spellStart"/>
      <w:r w:rsidR="00CB1DAB">
        <w:rPr>
          <w:b/>
        </w:rPr>
        <w:t>Bjora</w:t>
      </w:r>
      <w:proofErr w:type="spellEnd"/>
      <w:r w:rsidR="000609C5">
        <w:rPr>
          <w:b/>
        </w:rPr>
        <w:t xml:space="preserve"> </w:t>
      </w:r>
      <w:r>
        <w:t>thread discussed by the community</w:t>
      </w:r>
      <w:r w:rsidR="007A4B89" w:rsidRPr="0060692A">
        <w:t xml:space="preserve">. This page allows user to </w:t>
      </w:r>
      <w:r w:rsidR="007A4B89" w:rsidRPr="0060692A">
        <w:rPr>
          <w:b/>
        </w:rPr>
        <w:t xml:space="preserve">search </w:t>
      </w:r>
      <w:r w:rsidR="00CB1DAB">
        <w:rPr>
          <w:b/>
        </w:rPr>
        <w:t>thread</w:t>
      </w:r>
      <w:r w:rsidR="007A4B89" w:rsidRPr="0060692A">
        <w:rPr>
          <w:b/>
        </w:rPr>
        <w:t xml:space="preserve"> by</w:t>
      </w:r>
      <w:r>
        <w:rPr>
          <w:b/>
        </w:rPr>
        <w:t xml:space="preserve"> either</w:t>
      </w:r>
      <w:r w:rsidR="007A4B89" w:rsidRPr="0060692A">
        <w:rPr>
          <w:b/>
        </w:rPr>
        <w:t xml:space="preserve"> </w:t>
      </w:r>
      <w:r w:rsidR="006518EA">
        <w:rPr>
          <w:b/>
        </w:rPr>
        <w:t>question</w:t>
      </w:r>
      <w:r w:rsidR="007A4B89" w:rsidRPr="0060692A">
        <w:rPr>
          <w:lang w:val="id-ID"/>
        </w:rPr>
        <w:t xml:space="preserve"> </w:t>
      </w:r>
      <w:r>
        <w:rPr>
          <w:lang w:val="en-ID"/>
        </w:rPr>
        <w:t xml:space="preserve">or </w:t>
      </w:r>
      <w:r w:rsidR="00CB1DAB">
        <w:rPr>
          <w:b/>
        </w:rPr>
        <w:t>user</w:t>
      </w:r>
      <w:r w:rsidR="007A4B89" w:rsidRPr="0060692A">
        <w:rPr>
          <w:b/>
        </w:rPr>
        <w:t>name</w:t>
      </w:r>
      <w:r w:rsidR="007A4B89" w:rsidRPr="0060692A">
        <w:t xml:space="preserve">. </w:t>
      </w:r>
      <w:proofErr w:type="spellStart"/>
      <w:r w:rsidR="00C50873">
        <w:t>Bjora</w:t>
      </w:r>
      <w:proofErr w:type="spellEnd"/>
      <w:r w:rsidR="000609C5">
        <w:t xml:space="preserve"> </w:t>
      </w:r>
      <w:r w:rsidR="00C50873">
        <w:t xml:space="preserve">question </w:t>
      </w:r>
      <w:r w:rsidR="007A4B89" w:rsidRPr="0060692A">
        <w:t xml:space="preserve">is displayed using </w:t>
      </w:r>
      <w:r w:rsidR="007A4B89" w:rsidRPr="0060692A">
        <w:rPr>
          <w:b/>
        </w:rPr>
        <w:t>pagination</w:t>
      </w:r>
      <w:r w:rsidR="007A4B89" w:rsidRPr="0060692A">
        <w:t xml:space="preserve"> with </w:t>
      </w:r>
      <w:r w:rsidR="005660A9">
        <w:rPr>
          <w:b/>
        </w:rPr>
        <w:t>10</w:t>
      </w:r>
      <w:r w:rsidR="007A4B89" w:rsidRPr="0060692A">
        <w:t xml:space="preserve"> </w:t>
      </w:r>
      <w:r w:rsidR="009E3EA4" w:rsidRPr="00A97A49">
        <w:rPr>
          <w:b/>
        </w:rPr>
        <w:t>question</w:t>
      </w:r>
      <w:r w:rsidR="004A1843" w:rsidRPr="00A97A49">
        <w:rPr>
          <w:b/>
        </w:rPr>
        <w:t>s</w:t>
      </w:r>
      <w:r w:rsidR="007A4B89" w:rsidRPr="00A97A49">
        <w:rPr>
          <w:b/>
        </w:rPr>
        <w:t xml:space="preserve"> for each page</w:t>
      </w:r>
      <w:r w:rsidR="007A4B89" w:rsidRPr="0060692A">
        <w:t xml:space="preserve">. </w:t>
      </w:r>
    </w:p>
    <w:p w14:paraId="61CF83C3" w14:textId="7876C630" w:rsidR="007A4B89" w:rsidRDefault="007A4B89" w:rsidP="007A4B89">
      <w:pPr>
        <w:pStyle w:val="Content"/>
        <w:rPr>
          <w:rStyle w:val="CommentReference"/>
          <w:lang w:val="id-ID"/>
        </w:rPr>
      </w:pPr>
      <w:r w:rsidRPr="0060692A">
        <w:t xml:space="preserve">In </w:t>
      </w:r>
      <w:r w:rsidR="0031228A">
        <w:t>navigation bar</w:t>
      </w:r>
      <w:r w:rsidRPr="0060692A">
        <w:t xml:space="preserve">, there is an </w:t>
      </w:r>
      <w:r w:rsidRPr="0060692A">
        <w:rPr>
          <w:b/>
        </w:rPr>
        <w:t xml:space="preserve">Add </w:t>
      </w:r>
      <w:r w:rsidR="00681432">
        <w:rPr>
          <w:b/>
        </w:rPr>
        <w:t>Question</w:t>
      </w:r>
      <w:r w:rsidRPr="0060692A">
        <w:t xml:space="preserve"> button. </w:t>
      </w:r>
      <w:r w:rsidR="008B13A8">
        <w:t>T</w:t>
      </w:r>
      <w:r w:rsidRPr="0060692A">
        <w:t xml:space="preserve">he </w:t>
      </w:r>
      <w:r w:rsidR="008B13A8" w:rsidRPr="008B13A8">
        <w:rPr>
          <w:b/>
        </w:rPr>
        <w:t>Add Question</w:t>
      </w:r>
      <w:r w:rsidR="008B13A8">
        <w:t xml:space="preserve"> </w:t>
      </w:r>
      <w:r w:rsidRPr="0060692A">
        <w:t xml:space="preserve">button </w:t>
      </w:r>
      <w:r w:rsidR="008B13A8">
        <w:t xml:space="preserve">is </w:t>
      </w:r>
      <w:r w:rsidRPr="0060692A">
        <w:t xml:space="preserve">visible if the </w:t>
      </w:r>
      <w:r w:rsidRPr="0060692A">
        <w:rPr>
          <w:b/>
        </w:rPr>
        <w:t>user</w:t>
      </w:r>
      <w:r w:rsidRPr="0060692A">
        <w:t xml:space="preserve"> has </w:t>
      </w:r>
      <w:r w:rsidRPr="0060692A">
        <w:rPr>
          <w:b/>
        </w:rPr>
        <w:t>logged in</w:t>
      </w:r>
      <w:r w:rsidRPr="0060692A">
        <w:t>. If user click</w:t>
      </w:r>
      <w:r w:rsidR="00847589" w:rsidRPr="0060692A">
        <w:t>s</w:t>
      </w:r>
      <w:r w:rsidRPr="0060692A">
        <w:t xml:space="preserve"> </w:t>
      </w:r>
      <w:r w:rsidRPr="0060692A">
        <w:rPr>
          <w:b/>
        </w:rPr>
        <w:t xml:space="preserve">Add </w:t>
      </w:r>
      <w:r w:rsidR="004B0C80">
        <w:rPr>
          <w:b/>
        </w:rPr>
        <w:t>Question</w:t>
      </w:r>
      <w:r w:rsidRPr="0060692A">
        <w:t xml:space="preserve"> button, then the user will be redirected to </w:t>
      </w:r>
      <w:r w:rsidRPr="0060692A">
        <w:rPr>
          <w:b/>
          <w:lang w:val="id-ID"/>
        </w:rPr>
        <w:t xml:space="preserve">Add </w:t>
      </w:r>
      <w:r w:rsidR="004B0C80">
        <w:rPr>
          <w:b/>
        </w:rPr>
        <w:t>Question</w:t>
      </w:r>
      <w:r w:rsidRPr="0060692A">
        <w:rPr>
          <w:b/>
        </w:rPr>
        <w:t xml:space="preserve"> Page</w:t>
      </w:r>
      <w:r w:rsidRPr="0060692A">
        <w:rPr>
          <w:rStyle w:val="CommentReference"/>
          <w:lang w:val="id-ID"/>
        </w:rPr>
        <w:t>.</w:t>
      </w:r>
    </w:p>
    <w:p w14:paraId="70FEBE6E" w14:textId="4D1055C7" w:rsidR="007A4B89" w:rsidRPr="0060692A" w:rsidRDefault="002305D2" w:rsidP="007A4B89">
      <w:pPr>
        <w:keepNext/>
        <w:spacing w:line="360" w:lineRule="auto"/>
        <w:ind w:left="540"/>
        <w:jc w:val="center"/>
      </w:pPr>
      <w:r w:rsidRPr="0060692A">
        <w:rPr>
          <w:noProof/>
        </w:rPr>
        <w:t xml:space="preserve"> </w:t>
      </w:r>
      <w:r w:rsidR="00217655">
        <w:rPr>
          <w:noProof/>
        </w:rPr>
        <w:drawing>
          <wp:inline distT="0" distB="0" distL="0" distR="0" wp14:anchorId="06B79454" wp14:editId="7B9CC48E">
            <wp:extent cx="5760000" cy="3238435"/>
            <wp:effectExtent l="19050" t="19050" r="12700"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77DC860E" w14:textId="2A11848F" w:rsidR="007A4B89" w:rsidRDefault="007A4B89" w:rsidP="00A97A49">
      <w:pPr>
        <w:pStyle w:val="Caption"/>
      </w:pPr>
      <w:r w:rsidRPr="0060692A">
        <w:t xml:space="preserve">Figure </w:t>
      </w:r>
      <w:r w:rsidRPr="0060692A">
        <w:rPr>
          <w:noProof/>
        </w:rPr>
        <w:fldChar w:fldCharType="begin"/>
      </w:r>
      <w:r w:rsidRPr="0060692A">
        <w:rPr>
          <w:noProof/>
        </w:rPr>
        <w:instrText xml:space="preserve"> SEQ Figure \* ARABIC </w:instrText>
      </w:r>
      <w:r w:rsidRPr="0060692A">
        <w:rPr>
          <w:noProof/>
        </w:rPr>
        <w:fldChar w:fldCharType="separate"/>
      </w:r>
      <w:r w:rsidR="00EA5A26">
        <w:rPr>
          <w:noProof/>
        </w:rPr>
        <w:t>3</w:t>
      </w:r>
      <w:r w:rsidRPr="0060692A">
        <w:rPr>
          <w:noProof/>
        </w:rPr>
        <w:fldChar w:fldCharType="end"/>
      </w:r>
      <w:r w:rsidRPr="0060692A">
        <w:t xml:space="preserve">. Home </w:t>
      </w:r>
      <w:r w:rsidR="009F3FCC" w:rsidRPr="0060692A">
        <w:t>Page</w:t>
      </w:r>
      <w:r w:rsidRPr="0060692A">
        <w:t xml:space="preserve"> (for </w:t>
      </w:r>
      <w:r w:rsidR="00EA66D6" w:rsidRPr="0060692A">
        <w:t>Guest</w:t>
      </w:r>
      <w:r w:rsidRPr="0060692A">
        <w:t>)</w:t>
      </w:r>
    </w:p>
    <w:p w14:paraId="7A4760A3" w14:textId="1A71EEDA" w:rsidR="00EF2D1E" w:rsidRPr="0060692A" w:rsidRDefault="00EF2D1E" w:rsidP="00EF2D1E">
      <w:pPr>
        <w:keepNext/>
        <w:spacing w:line="360" w:lineRule="auto"/>
        <w:ind w:left="540"/>
        <w:jc w:val="center"/>
      </w:pPr>
      <w:r>
        <w:rPr>
          <w:noProof/>
          <w:sz w:val="16"/>
          <w:szCs w:val="16"/>
        </w:rPr>
        <w:lastRenderedPageBreak/>
        <w:drawing>
          <wp:inline distT="0" distB="0" distL="0" distR="0" wp14:anchorId="1FE4E3CF" wp14:editId="14357892">
            <wp:extent cx="5760000" cy="3238435"/>
            <wp:effectExtent l="19050" t="19050" r="12700" b="196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member.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F534015" w14:textId="50525CB8" w:rsidR="00EF2D1E" w:rsidRDefault="00EF2D1E" w:rsidP="00EF2D1E">
      <w:pPr>
        <w:pStyle w:val="Caption"/>
        <w:rPr>
          <w:i w:val="0"/>
        </w:rPr>
      </w:pPr>
      <w:r w:rsidRPr="0060692A">
        <w:t xml:space="preserve">Figure </w:t>
      </w:r>
      <w:r w:rsidR="00705116">
        <w:rPr>
          <w:noProof/>
        </w:rPr>
        <w:t>4</w:t>
      </w:r>
      <w:r w:rsidRPr="0060692A">
        <w:t xml:space="preserve">. Home Page (for </w:t>
      </w:r>
      <w:r>
        <w:t xml:space="preserve">Member </w:t>
      </w:r>
      <w:r w:rsidR="00A2397F">
        <w:t>a</w:t>
      </w:r>
      <w:r>
        <w:t>nd Admin</w:t>
      </w:r>
      <w:r w:rsidRPr="0060692A">
        <w:t>)</w:t>
      </w:r>
    </w:p>
    <w:p w14:paraId="7D1719D8" w14:textId="77777777" w:rsidR="00EF2D1E" w:rsidRPr="00EF2D1E" w:rsidRDefault="00EF2D1E" w:rsidP="00EF2D1E"/>
    <w:p w14:paraId="279E1811" w14:textId="77777777" w:rsidR="00EF2D1E" w:rsidRPr="00EF2D1E" w:rsidRDefault="00EF2D1E" w:rsidP="00EF2D1E"/>
    <w:p w14:paraId="4837F245" w14:textId="064F6A26" w:rsidR="007A4B89" w:rsidRPr="0060692A" w:rsidRDefault="00A67080" w:rsidP="00A97A49">
      <w:pPr>
        <w:pStyle w:val="Caption"/>
      </w:pPr>
      <w:r>
        <w:rPr>
          <w:noProof/>
        </w:rPr>
        <w:drawing>
          <wp:inline distT="0" distB="0" distL="0" distR="0" wp14:anchorId="2FA7E974" wp14:editId="78055104">
            <wp:extent cx="5760000" cy="3238435"/>
            <wp:effectExtent l="19050" t="19050" r="12700" b="196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ome-search-how.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25560C99" w14:textId="19BBDD4C" w:rsidR="007A4B89" w:rsidRPr="0060692A" w:rsidRDefault="007A4B89" w:rsidP="00A97A49">
      <w:pPr>
        <w:pStyle w:val="Caption"/>
      </w:pPr>
      <w:r w:rsidRPr="0060692A">
        <w:t xml:space="preserve">Figure </w:t>
      </w:r>
      <w:r w:rsidR="00705116">
        <w:rPr>
          <w:noProof/>
        </w:rPr>
        <w:t>5</w:t>
      </w:r>
      <w:r w:rsidRPr="0060692A">
        <w:t xml:space="preserve">. Searching </w:t>
      </w:r>
      <w:r w:rsidR="00A67080">
        <w:t>Question</w:t>
      </w:r>
      <w:r w:rsidRPr="0060692A">
        <w:t xml:space="preserve"> </w:t>
      </w:r>
      <w:r w:rsidR="00AB4761" w:rsidRPr="0060692A">
        <w:t>w</w:t>
      </w:r>
      <w:r w:rsidRPr="0060692A">
        <w:t>ith '</w:t>
      </w:r>
      <w:r w:rsidR="00A67080">
        <w:t>How</w:t>
      </w:r>
      <w:r w:rsidRPr="0060692A">
        <w:t xml:space="preserve">' </w:t>
      </w:r>
      <w:r w:rsidR="007B7C26" w:rsidRPr="0060692A">
        <w:t>K</w:t>
      </w:r>
      <w:r w:rsidRPr="0060692A">
        <w:t>eyword</w:t>
      </w:r>
    </w:p>
    <w:p w14:paraId="712E00A7" w14:textId="572577E9" w:rsidR="007A4B89" w:rsidRDefault="007A4B89" w:rsidP="007A4B89">
      <w:pPr>
        <w:spacing w:after="200" w:line="276" w:lineRule="auto"/>
        <w:rPr>
          <w:b/>
          <w:bCs/>
          <w:i/>
          <w:sz w:val="20"/>
          <w:szCs w:val="18"/>
        </w:rPr>
      </w:pPr>
    </w:p>
    <w:p w14:paraId="5376148A" w14:textId="625F3DD2" w:rsidR="00705116" w:rsidRDefault="00705116" w:rsidP="007A4B89">
      <w:pPr>
        <w:spacing w:after="200" w:line="276" w:lineRule="auto"/>
        <w:rPr>
          <w:b/>
          <w:bCs/>
          <w:i/>
          <w:sz w:val="20"/>
          <w:szCs w:val="18"/>
        </w:rPr>
      </w:pPr>
    </w:p>
    <w:p w14:paraId="7AD397BF" w14:textId="22718143" w:rsidR="00B140C3" w:rsidRDefault="00B140C3" w:rsidP="007A4B89">
      <w:pPr>
        <w:spacing w:after="200" w:line="276" w:lineRule="auto"/>
        <w:rPr>
          <w:b/>
          <w:bCs/>
          <w:i/>
          <w:sz w:val="20"/>
          <w:szCs w:val="18"/>
        </w:rPr>
      </w:pPr>
    </w:p>
    <w:p w14:paraId="77789904" w14:textId="77777777" w:rsidR="00B140C3" w:rsidRPr="0060692A" w:rsidRDefault="00B140C3" w:rsidP="007A4B89">
      <w:pPr>
        <w:spacing w:after="200" w:line="276" w:lineRule="auto"/>
        <w:rPr>
          <w:b/>
          <w:bCs/>
          <w:i/>
          <w:sz w:val="20"/>
          <w:szCs w:val="18"/>
        </w:rPr>
      </w:pPr>
    </w:p>
    <w:p w14:paraId="0CDBF3EB" w14:textId="5160A31D"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rPr>
          <w:sz w:val="24"/>
          <w:szCs w:val="24"/>
        </w:rPr>
      </w:pPr>
      <w:r w:rsidRPr="0060692A">
        <w:rPr>
          <w:lang w:val="id-ID"/>
        </w:rPr>
        <w:lastRenderedPageBreak/>
        <w:t xml:space="preserve">Add </w:t>
      </w:r>
      <w:r w:rsidR="0059284A">
        <w:t>Question</w:t>
      </w:r>
      <w:r w:rsidRPr="0060692A">
        <w:rPr>
          <w:lang w:val="id-ID"/>
        </w:rPr>
        <w:t xml:space="preserve"> Page</w:t>
      </w:r>
    </w:p>
    <w:p w14:paraId="6D292B8D" w14:textId="4AC6CE7C" w:rsidR="007A4B89" w:rsidRDefault="007A4B89" w:rsidP="00A25AC9">
      <w:pPr>
        <w:pStyle w:val="Content"/>
      </w:pPr>
      <w:r w:rsidRPr="0060692A">
        <w:rPr>
          <w:lang w:val="id-ID"/>
        </w:rPr>
        <w:t>This page</w:t>
      </w:r>
      <w:r w:rsidRPr="0060692A">
        <w:t xml:space="preserve"> is accessible for </w:t>
      </w:r>
      <w:r w:rsidR="008B13A8">
        <w:rPr>
          <w:b/>
        </w:rPr>
        <w:t>m</w:t>
      </w:r>
      <w:r w:rsidR="00EA66D6" w:rsidRPr="0060692A">
        <w:rPr>
          <w:b/>
        </w:rPr>
        <w:t>ember</w:t>
      </w:r>
      <w:r w:rsidRPr="0060692A">
        <w:t xml:space="preserve"> and </w:t>
      </w:r>
      <w:r w:rsidR="008B13A8">
        <w:rPr>
          <w:b/>
        </w:rPr>
        <w:t>a</w:t>
      </w:r>
      <w:r w:rsidR="00EA66D6" w:rsidRPr="0060692A">
        <w:rPr>
          <w:b/>
        </w:rPr>
        <w:t>dmin</w:t>
      </w:r>
      <w:r w:rsidRPr="0060692A">
        <w:t>. This page</w:t>
      </w:r>
      <w:r w:rsidRPr="0060692A">
        <w:rPr>
          <w:lang w:val="id-ID"/>
        </w:rPr>
        <w:t xml:space="preserve"> allows user to </w:t>
      </w:r>
      <w:r w:rsidRPr="0060692A">
        <w:rPr>
          <w:b/>
          <w:lang w:val="id-ID"/>
        </w:rPr>
        <w:t xml:space="preserve">insert </w:t>
      </w:r>
      <w:r w:rsidRPr="0060692A">
        <w:rPr>
          <w:lang w:val="id-ID"/>
        </w:rPr>
        <w:t xml:space="preserve">new </w:t>
      </w:r>
      <w:r w:rsidR="003C4542">
        <w:t>question</w:t>
      </w:r>
      <w:r w:rsidRPr="0060692A">
        <w:rPr>
          <w:lang w:val="id-ID"/>
        </w:rPr>
        <w:t xml:space="preserve">. </w:t>
      </w:r>
      <w:r w:rsidRPr="0060692A">
        <w:t xml:space="preserve">Display </w:t>
      </w:r>
      <w:r w:rsidRPr="0060692A">
        <w:rPr>
          <w:b/>
        </w:rPr>
        <w:t>error message</w:t>
      </w:r>
      <w:r w:rsidRPr="0060692A">
        <w:t xml:space="preserve"> if user input incorrect</w:t>
      </w:r>
      <w:r w:rsidR="008B13A8">
        <w:t xml:space="preserve"> question</w:t>
      </w:r>
      <w:r w:rsidRPr="0060692A">
        <w:t xml:space="preserve"> data.</w:t>
      </w:r>
      <w:r w:rsidR="00A25AC9">
        <w:t xml:space="preserve"> </w:t>
      </w:r>
      <w:r w:rsidRPr="0060692A">
        <w:t xml:space="preserve">The following table shows existing fields in the </w:t>
      </w:r>
      <w:r w:rsidR="00930E63" w:rsidRPr="0060692A">
        <w:rPr>
          <w:b/>
        </w:rPr>
        <w:t xml:space="preserve">Add </w:t>
      </w:r>
      <w:r w:rsidR="006B5A4B">
        <w:rPr>
          <w:b/>
        </w:rPr>
        <w:t>Question</w:t>
      </w:r>
      <w:r w:rsidRPr="0060692A">
        <w:rPr>
          <w:b/>
        </w:rPr>
        <w:t xml:space="preserve"> Page</w:t>
      </w:r>
      <w:r w:rsidRPr="0060692A">
        <w:t xml:space="preserve"> and the validation for each field:</w:t>
      </w:r>
    </w:p>
    <w:p w14:paraId="35A54B92" w14:textId="77777777" w:rsidR="008B13A8" w:rsidRPr="0060692A" w:rsidRDefault="008B13A8" w:rsidP="007A4B89">
      <w:pPr>
        <w:pStyle w:val="Content"/>
      </w:pPr>
    </w:p>
    <w:tbl>
      <w:tblPr>
        <w:tblStyle w:val="TableGrid"/>
        <w:tblW w:w="9360" w:type="dxa"/>
        <w:tblInd w:w="648" w:type="dxa"/>
        <w:tblLook w:val="04A0" w:firstRow="1" w:lastRow="0" w:firstColumn="1" w:lastColumn="0" w:noHBand="0" w:noVBand="1"/>
      </w:tblPr>
      <w:tblGrid>
        <w:gridCol w:w="2378"/>
        <w:gridCol w:w="6982"/>
      </w:tblGrid>
      <w:tr w:rsidR="007A4B89" w:rsidRPr="0060692A" w14:paraId="53C32B8C" w14:textId="77777777" w:rsidTr="007A4B89">
        <w:tc>
          <w:tcPr>
            <w:tcW w:w="23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F78AE5E"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98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3C62697"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Information</w:t>
            </w:r>
          </w:p>
        </w:tc>
      </w:tr>
      <w:tr w:rsidR="007A4B89" w:rsidRPr="0060692A" w14:paraId="4988D834"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016A78A6" w14:textId="2FC2EFA0" w:rsidR="007A4B89" w:rsidRPr="0060692A" w:rsidRDefault="00BB1714">
            <w:pPr>
              <w:pStyle w:val="ListParagraph"/>
              <w:spacing w:line="360" w:lineRule="auto"/>
              <w:ind w:left="0"/>
              <w:jc w:val="both"/>
              <w:rPr>
                <w:b/>
              </w:rPr>
            </w:pPr>
            <w:r>
              <w:rPr>
                <w:b/>
              </w:rPr>
              <w:t>Question</w:t>
            </w:r>
          </w:p>
        </w:tc>
        <w:tc>
          <w:tcPr>
            <w:tcW w:w="6982" w:type="dxa"/>
            <w:tcBorders>
              <w:top w:val="single" w:sz="4" w:space="0" w:color="auto"/>
              <w:left w:val="single" w:sz="4" w:space="0" w:color="auto"/>
              <w:bottom w:val="single" w:sz="4" w:space="0" w:color="auto"/>
              <w:right w:val="single" w:sz="4" w:space="0" w:color="auto"/>
            </w:tcBorders>
            <w:hideMark/>
          </w:tcPr>
          <w:p w14:paraId="6CA32329" w14:textId="46B67614" w:rsidR="007A4B89" w:rsidRPr="008B13A8" w:rsidRDefault="009054E2">
            <w:pPr>
              <w:spacing w:line="360" w:lineRule="auto"/>
            </w:pPr>
            <w:r w:rsidRPr="008B13A8">
              <w:t xml:space="preserve">Must be </w:t>
            </w:r>
            <w:r w:rsidRPr="008B13A8">
              <w:rPr>
                <w:b/>
              </w:rPr>
              <w:t>filled</w:t>
            </w:r>
          </w:p>
        </w:tc>
      </w:tr>
      <w:tr w:rsidR="007A4B89" w:rsidRPr="0060692A" w14:paraId="5F89E299"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21DB0F18" w14:textId="37E2D816" w:rsidR="007A4B89" w:rsidRPr="0060692A" w:rsidRDefault="00CC5279">
            <w:pPr>
              <w:pStyle w:val="ListParagraph"/>
              <w:spacing w:line="360" w:lineRule="auto"/>
              <w:ind w:left="0"/>
              <w:jc w:val="both"/>
              <w:rPr>
                <w:b/>
              </w:rPr>
            </w:pPr>
            <w:r>
              <w:rPr>
                <w:b/>
              </w:rPr>
              <w:t>Topic</w:t>
            </w:r>
          </w:p>
        </w:tc>
        <w:tc>
          <w:tcPr>
            <w:tcW w:w="6982" w:type="dxa"/>
            <w:tcBorders>
              <w:top w:val="single" w:sz="4" w:space="0" w:color="auto"/>
              <w:left w:val="single" w:sz="4" w:space="0" w:color="auto"/>
              <w:bottom w:val="single" w:sz="4" w:space="0" w:color="auto"/>
              <w:right w:val="single" w:sz="4" w:space="0" w:color="auto"/>
            </w:tcBorders>
            <w:hideMark/>
          </w:tcPr>
          <w:p w14:paraId="6BDEDB24" w14:textId="77777777" w:rsidR="007A4B89" w:rsidRPr="008B13A8" w:rsidRDefault="007A4B89">
            <w:pPr>
              <w:spacing w:line="360" w:lineRule="auto"/>
            </w:pPr>
            <w:r w:rsidRPr="008B13A8">
              <w:t xml:space="preserve">Must be </w:t>
            </w:r>
            <w:r w:rsidRPr="008B13A8">
              <w:rPr>
                <w:b/>
              </w:rPr>
              <w:t>selected</w:t>
            </w:r>
          </w:p>
        </w:tc>
      </w:tr>
    </w:tbl>
    <w:p w14:paraId="75437A99" w14:textId="77777777" w:rsidR="007A4B89" w:rsidRPr="0060692A" w:rsidRDefault="007A4B89" w:rsidP="007A4B89">
      <w:pPr>
        <w:pStyle w:val="Content"/>
      </w:pPr>
    </w:p>
    <w:p w14:paraId="38C3251C" w14:textId="1B052D22" w:rsidR="007A4B89" w:rsidRPr="0060692A" w:rsidRDefault="006C3032" w:rsidP="007A4B89">
      <w:pPr>
        <w:pStyle w:val="Image"/>
        <w:keepNext/>
      </w:pPr>
      <w:r>
        <w:rPr>
          <w:noProof/>
        </w:rPr>
        <w:drawing>
          <wp:inline distT="0" distB="0" distL="0" distR="0" wp14:anchorId="30A138D6" wp14:editId="61AADB0F">
            <wp:extent cx="5760000" cy="3238435"/>
            <wp:effectExtent l="19050" t="19050" r="1270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reateThread.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4F42D688" w14:textId="0A2087FD" w:rsidR="00C21FC6" w:rsidRPr="00A2397F" w:rsidRDefault="007A4B89" w:rsidP="00A2397F">
      <w:pPr>
        <w:pStyle w:val="Caption"/>
      </w:pPr>
      <w:r w:rsidRPr="0060692A">
        <w:t xml:space="preserve">Figure </w:t>
      </w:r>
      <w:r w:rsidR="00705116">
        <w:rPr>
          <w:noProof/>
        </w:rPr>
        <w:t>6</w:t>
      </w:r>
      <w:r w:rsidRPr="0060692A">
        <w:rPr>
          <w:lang w:val="id-ID"/>
        </w:rPr>
        <w:t xml:space="preserve">. Add </w:t>
      </w:r>
      <w:r w:rsidR="006C3032">
        <w:t>Question</w:t>
      </w:r>
      <w:r w:rsidRPr="0060692A">
        <w:rPr>
          <w:lang w:val="id-ID"/>
        </w:rPr>
        <w:t xml:space="preserve"> Page</w:t>
      </w:r>
    </w:p>
    <w:p w14:paraId="07A611A4" w14:textId="206FF541"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rPr>
          <w:sz w:val="24"/>
          <w:szCs w:val="24"/>
        </w:rPr>
      </w:pPr>
      <w:r w:rsidRPr="0060692A">
        <w:rPr>
          <w:lang w:val="id-ID"/>
        </w:rPr>
        <w:t xml:space="preserve">Update </w:t>
      </w:r>
      <w:r w:rsidR="00CC5279">
        <w:t>Question</w:t>
      </w:r>
      <w:r w:rsidRPr="0060692A">
        <w:rPr>
          <w:lang w:val="id-ID"/>
        </w:rPr>
        <w:t xml:space="preserve"> Page</w:t>
      </w:r>
    </w:p>
    <w:p w14:paraId="08FF6AC4" w14:textId="14C30470" w:rsidR="007A4B89" w:rsidRDefault="007A4B89" w:rsidP="007A4B89">
      <w:pPr>
        <w:pStyle w:val="Content"/>
      </w:pPr>
      <w:r w:rsidRPr="0060692A">
        <w:t xml:space="preserve">This page is accessible </w:t>
      </w:r>
      <w:r w:rsidR="00A1090E">
        <w:t>to</w:t>
      </w:r>
      <w:r w:rsidRPr="0060692A">
        <w:t xml:space="preserve"> </w:t>
      </w:r>
      <w:r w:rsidR="008B13A8">
        <w:rPr>
          <w:b/>
        </w:rPr>
        <w:t>m</w:t>
      </w:r>
      <w:r w:rsidR="00EA66D6" w:rsidRPr="0060692A">
        <w:rPr>
          <w:b/>
        </w:rPr>
        <w:t>ember</w:t>
      </w:r>
      <w:r w:rsidRPr="0060692A">
        <w:t xml:space="preserve"> and </w:t>
      </w:r>
      <w:r w:rsidR="008B13A8">
        <w:rPr>
          <w:b/>
        </w:rPr>
        <w:t>a</w:t>
      </w:r>
      <w:r w:rsidR="00EA66D6" w:rsidRPr="0060692A">
        <w:rPr>
          <w:b/>
        </w:rPr>
        <w:t>dmin</w:t>
      </w:r>
      <w:r w:rsidRPr="0060692A">
        <w:t xml:space="preserve">. This page allows user to </w:t>
      </w:r>
      <w:r w:rsidRPr="0060692A">
        <w:rPr>
          <w:b/>
        </w:rPr>
        <w:t xml:space="preserve">update </w:t>
      </w:r>
      <w:r w:rsidRPr="0060692A">
        <w:t>their own</w:t>
      </w:r>
      <w:r w:rsidRPr="0060692A">
        <w:rPr>
          <w:b/>
        </w:rPr>
        <w:t xml:space="preserve"> </w:t>
      </w:r>
      <w:r w:rsidR="005C0A14">
        <w:t>question</w:t>
      </w:r>
      <w:r w:rsidRPr="0060692A">
        <w:t xml:space="preserve">. Display </w:t>
      </w:r>
      <w:r w:rsidRPr="0060692A">
        <w:rPr>
          <w:b/>
        </w:rPr>
        <w:t>error message</w:t>
      </w:r>
      <w:r w:rsidRPr="0060692A">
        <w:t xml:space="preserve"> if user input incorrect</w:t>
      </w:r>
      <w:r w:rsidR="008B13A8">
        <w:t xml:space="preserve"> question</w:t>
      </w:r>
      <w:r w:rsidRPr="0060692A">
        <w:t xml:space="preserve"> data. The following table shows existing fields in the </w:t>
      </w:r>
      <w:r w:rsidRPr="0060692A">
        <w:rPr>
          <w:b/>
          <w:lang w:val="id-ID"/>
        </w:rPr>
        <w:t xml:space="preserve">Update </w:t>
      </w:r>
      <w:r w:rsidR="005C0A14">
        <w:rPr>
          <w:b/>
        </w:rPr>
        <w:t>Question</w:t>
      </w:r>
      <w:r w:rsidRPr="0060692A">
        <w:rPr>
          <w:b/>
          <w:lang w:val="id-ID"/>
        </w:rPr>
        <w:t xml:space="preserve"> Page</w:t>
      </w:r>
      <w:r w:rsidRPr="0060692A">
        <w:t xml:space="preserve"> and the validation for each field:</w:t>
      </w:r>
    </w:p>
    <w:p w14:paraId="31EF1E6B" w14:textId="77777777" w:rsidR="008B13A8" w:rsidRPr="0060692A" w:rsidRDefault="008B13A8" w:rsidP="007A4B89">
      <w:pPr>
        <w:pStyle w:val="Content"/>
      </w:pPr>
    </w:p>
    <w:tbl>
      <w:tblPr>
        <w:tblStyle w:val="TableGrid"/>
        <w:tblW w:w="9360" w:type="dxa"/>
        <w:tblInd w:w="648" w:type="dxa"/>
        <w:tblLook w:val="04A0" w:firstRow="1" w:lastRow="0" w:firstColumn="1" w:lastColumn="0" w:noHBand="0" w:noVBand="1"/>
      </w:tblPr>
      <w:tblGrid>
        <w:gridCol w:w="2378"/>
        <w:gridCol w:w="6982"/>
      </w:tblGrid>
      <w:tr w:rsidR="007A4B89" w:rsidRPr="0060692A" w14:paraId="4C6896BB" w14:textId="77777777" w:rsidTr="007A4B89">
        <w:tc>
          <w:tcPr>
            <w:tcW w:w="23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9AF9ECB"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98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16BB76C"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Information</w:t>
            </w:r>
          </w:p>
        </w:tc>
      </w:tr>
      <w:tr w:rsidR="007A4B89" w:rsidRPr="0060692A" w14:paraId="7049AA75"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636B5E5F" w14:textId="3AE168EF" w:rsidR="007A4B89" w:rsidRPr="0060692A" w:rsidRDefault="00DF445A">
            <w:pPr>
              <w:pStyle w:val="ListParagraph"/>
              <w:spacing w:line="360" w:lineRule="auto"/>
              <w:ind w:left="0"/>
              <w:jc w:val="both"/>
              <w:rPr>
                <w:b/>
              </w:rPr>
            </w:pPr>
            <w:r>
              <w:rPr>
                <w:b/>
              </w:rPr>
              <w:t>Question</w:t>
            </w:r>
          </w:p>
        </w:tc>
        <w:tc>
          <w:tcPr>
            <w:tcW w:w="6982" w:type="dxa"/>
            <w:tcBorders>
              <w:top w:val="single" w:sz="4" w:space="0" w:color="auto"/>
              <w:left w:val="single" w:sz="4" w:space="0" w:color="auto"/>
              <w:bottom w:val="single" w:sz="4" w:space="0" w:color="auto"/>
              <w:right w:val="single" w:sz="4" w:space="0" w:color="auto"/>
            </w:tcBorders>
            <w:hideMark/>
          </w:tcPr>
          <w:p w14:paraId="29104592" w14:textId="0DDF5EB1" w:rsidR="007A4B89" w:rsidRPr="0060692A" w:rsidRDefault="009054E2">
            <w:pPr>
              <w:spacing w:line="360" w:lineRule="auto"/>
            </w:pPr>
            <w:r w:rsidRPr="008B13A8">
              <w:t>Must be</w:t>
            </w:r>
            <w:r w:rsidRPr="0060692A">
              <w:rPr>
                <w:b/>
              </w:rPr>
              <w:t xml:space="preserve"> filled</w:t>
            </w:r>
          </w:p>
        </w:tc>
      </w:tr>
      <w:tr w:rsidR="007A4B89" w:rsidRPr="0060692A" w14:paraId="06654491" w14:textId="77777777" w:rsidTr="007A4B89">
        <w:tc>
          <w:tcPr>
            <w:tcW w:w="2378" w:type="dxa"/>
            <w:tcBorders>
              <w:top w:val="single" w:sz="4" w:space="0" w:color="auto"/>
              <w:left w:val="single" w:sz="4" w:space="0" w:color="auto"/>
              <w:bottom w:val="single" w:sz="4" w:space="0" w:color="auto"/>
              <w:right w:val="single" w:sz="4" w:space="0" w:color="auto"/>
            </w:tcBorders>
            <w:hideMark/>
          </w:tcPr>
          <w:p w14:paraId="551D4217" w14:textId="199F2155" w:rsidR="007A4B89" w:rsidRPr="0060692A" w:rsidRDefault="00DF445A">
            <w:pPr>
              <w:pStyle w:val="ListParagraph"/>
              <w:spacing w:line="360" w:lineRule="auto"/>
              <w:ind w:left="0"/>
              <w:jc w:val="both"/>
              <w:rPr>
                <w:b/>
              </w:rPr>
            </w:pPr>
            <w:r>
              <w:rPr>
                <w:b/>
              </w:rPr>
              <w:t>Topic</w:t>
            </w:r>
          </w:p>
        </w:tc>
        <w:tc>
          <w:tcPr>
            <w:tcW w:w="6982" w:type="dxa"/>
            <w:tcBorders>
              <w:top w:val="single" w:sz="4" w:space="0" w:color="auto"/>
              <w:left w:val="single" w:sz="4" w:space="0" w:color="auto"/>
              <w:bottom w:val="single" w:sz="4" w:space="0" w:color="auto"/>
              <w:right w:val="single" w:sz="4" w:space="0" w:color="auto"/>
            </w:tcBorders>
            <w:hideMark/>
          </w:tcPr>
          <w:p w14:paraId="5E7D424C" w14:textId="77777777" w:rsidR="007A4B89" w:rsidRPr="0060692A" w:rsidRDefault="007A4B89">
            <w:pPr>
              <w:spacing w:line="360" w:lineRule="auto"/>
            </w:pPr>
            <w:r w:rsidRPr="008B13A8">
              <w:t>Must be</w:t>
            </w:r>
            <w:r w:rsidRPr="0060692A">
              <w:t xml:space="preserve"> </w:t>
            </w:r>
            <w:r w:rsidRPr="0060692A">
              <w:rPr>
                <w:b/>
              </w:rPr>
              <w:t>selected</w:t>
            </w:r>
          </w:p>
        </w:tc>
      </w:tr>
    </w:tbl>
    <w:p w14:paraId="0A19122A" w14:textId="77777777" w:rsidR="007A4B89" w:rsidRPr="0060692A" w:rsidRDefault="007A4B89" w:rsidP="007A4B89">
      <w:pPr>
        <w:pStyle w:val="Image"/>
      </w:pPr>
    </w:p>
    <w:p w14:paraId="7EDA7B18" w14:textId="4729D764" w:rsidR="007A4B89" w:rsidRPr="0060692A" w:rsidRDefault="0073553E" w:rsidP="007A4B89">
      <w:pPr>
        <w:pStyle w:val="Image"/>
        <w:keepNext/>
      </w:pPr>
      <w:r>
        <w:rPr>
          <w:noProof/>
        </w:rPr>
        <w:lastRenderedPageBreak/>
        <w:drawing>
          <wp:inline distT="0" distB="0" distL="0" distR="0" wp14:anchorId="2B38FCC8" wp14:editId="27D6B446">
            <wp:extent cx="5760000" cy="3238435"/>
            <wp:effectExtent l="19050" t="19050" r="12700"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ditThread.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E71E550" w14:textId="5186ED5C" w:rsidR="002305D2" w:rsidRPr="0060692A" w:rsidRDefault="007A4B89" w:rsidP="00A97A49">
      <w:pPr>
        <w:pStyle w:val="Caption"/>
        <w:rPr>
          <w:rFonts w:eastAsia="Times New Roman"/>
          <w:sz w:val="28"/>
          <w:szCs w:val="20"/>
          <w:lang w:eastAsia="en-US"/>
        </w:rPr>
      </w:pPr>
      <w:r w:rsidRPr="0060692A">
        <w:t xml:space="preserve">Figure </w:t>
      </w:r>
      <w:r w:rsidR="00705116">
        <w:rPr>
          <w:noProof/>
        </w:rPr>
        <w:t>7</w:t>
      </w:r>
      <w:r w:rsidRPr="0060692A">
        <w:rPr>
          <w:lang w:val="id-ID"/>
        </w:rPr>
        <w:t xml:space="preserve">. Update </w:t>
      </w:r>
      <w:r w:rsidR="00FE0B74">
        <w:t>Question</w:t>
      </w:r>
      <w:r w:rsidRPr="0060692A">
        <w:rPr>
          <w:lang w:val="id-ID"/>
        </w:rPr>
        <w:t xml:space="preserve"> Page</w:t>
      </w:r>
    </w:p>
    <w:p w14:paraId="5E645C4C" w14:textId="77777777" w:rsidR="008B13A8" w:rsidRDefault="008B13A8" w:rsidP="008B13A8">
      <w:pPr>
        <w:pStyle w:val="Title"/>
        <w:tabs>
          <w:tab w:val="left" w:pos="720"/>
        </w:tabs>
        <w:overflowPunct/>
        <w:autoSpaceDE/>
        <w:autoSpaceDN/>
        <w:adjustRightInd/>
        <w:spacing w:line="360" w:lineRule="auto"/>
        <w:ind w:left="540"/>
        <w:contextualSpacing/>
        <w:jc w:val="both"/>
        <w:textAlignment w:val="auto"/>
      </w:pPr>
    </w:p>
    <w:p w14:paraId="35F7C25F" w14:textId="3D6ECABC" w:rsidR="007A4B89" w:rsidRPr="0060692A" w:rsidRDefault="0068783F"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t>Answer</w:t>
      </w:r>
      <w:r w:rsidR="007A4B89" w:rsidRPr="0060692A">
        <w:t xml:space="preserve"> Page</w:t>
      </w:r>
    </w:p>
    <w:p w14:paraId="7CE87706" w14:textId="6ED0A4E6" w:rsidR="007A4B89" w:rsidRPr="0060692A" w:rsidRDefault="008B13A8" w:rsidP="007A4B89">
      <w:pPr>
        <w:pStyle w:val="Content"/>
      </w:pPr>
      <w:r>
        <w:t xml:space="preserve">This page is accessible to </w:t>
      </w:r>
      <w:r>
        <w:rPr>
          <w:b/>
        </w:rPr>
        <w:t>all users</w:t>
      </w:r>
      <w:r w:rsidR="007A4B89" w:rsidRPr="0060692A">
        <w:t>.</w:t>
      </w:r>
      <w:r>
        <w:t xml:space="preserve"> This page can be accessed if user clicks </w:t>
      </w:r>
      <w:r w:rsidRPr="008B13A8">
        <w:rPr>
          <w:b/>
        </w:rPr>
        <w:t>Answer</w:t>
      </w:r>
      <w:r>
        <w:t xml:space="preserve"> button in </w:t>
      </w:r>
      <w:r w:rsidRPr="008B13A8">
        <w:rPr>
          <w:b/>
        </w:rPr>
        <w:t>Home page</w:t>
      </w:r>
      <w:r>
        <w:t>.</w:t>
      </w:r>
      <w:r w:rsidR="007A4B89" w:rsidRPr="0060692A">
        <w:t xml:space="preserve"> This page allows user to </w:t>
      </w:r>
      <w:r w:rsidR="007A4B89" w:rsidRPr="0060692A">
        <w:rPr>
          <w:b/>
        </w:rPr>
        <w:t>view</w:t>
      </w:r>
      <w:r>
        <w:rPr>
          <w:b/>
        </w:rPr>
        <w:t xml:space="preserve"> and answer</w:t>
      </w:r>
      <w:r w:rsidR="007A4B89" w:rsidRPr="0060692A">
        <w:rPr>
          <w:b/>
        </w:rPr>
        <w:t xml:space="preserve"> </w:t>
      </w:r>
      <w:r w:rsidR="007A4B89" w:rsidRPr="0060692A">
        <w:t xml:space="preserve">the selected </w:t>
      </w:r>
      <w:r w:rsidR="00662866">
        <w:t>question</w:t>
      </w:r>
      <w:r w:rsidR="007A4B89" w:rsidRPr="0060692A">
        <w:t xml:space="preserve">. Display </w:t>
      </w:r>
      <w:r w:rsidR="00662866">
        <w:t>question</w:t>
      </w:r>
      <w:r w:rsidR="007A4B89" w:rsidRPr="0060692A">
        <w:t xml:space="preserve"> information such as </w:t>
      </w:r>
      <w:r w:rsidR="00662866">
        <w:rPr>
          <w:b/>
        </w:rPr>
        <w:t>question</w:t>
      </w:r>
      <w:r>
        <w:rPr>
          <w:b/>
        </w:rPr>
        <w:t>’s</w:t>
      </w:r>
      <w:r w:rsidR="00662866">
        <w:rPr>
          <w:b/>
        </w:rPr>
        <w:t xml:space="preserve"> </w:t>
      </w:r>
      <w:r w:rsidR="007A4B89" w:rsidRPr="0060692A">
        <w:rPr>
          <w:b/>
        </w:rPr>
        <w:t xml:space="preserve">status </w:t>
      </w:r>
      <w:r w:rsidR="007A4B89" w:rsidRPr="0060692A">
        <w:t>(</w:t>
      </w:r>
      <w:r w:rsidR="007A4B89" w:rsidRPr="0060692A">
        <w:rPr>
          <w:b/>
        </w:rPr>
        <w:t>open</w:t>
      </w:r>
      <w:r w:rsidR="007A4B89" w:rsidRPr="0060692A">
        <w:t xml:space="preserve"> or </w:t>
      </w:r>
      <w:r w:rsidR="007A4B89" w:rsidRPr="0060692A">
        <w:rPr>
          <w:b/>
        </w:rPr>
        <w:t>closed</w:t>
      </w:r>
      <w:r w:rsidR="007A4B89" w:rsidRPr="0060692A">
        <w:t xml:space="preserve">), </w:t>
      </w:r>
      <w:r w:rsidR="00662866">
        <w:rPr>
          <w:b/>
        </w:rPr>
        <w:t>question</w:t>
      </w:r>
      <w:r>
        <w:rPr>
          <w:b/>
        </w:rPr>
        <w:t>’s</w:t>
      </w:r>
      <w:r w:rsidR="007A4B89" w:rsidRPr="0060692A">
        <w:rPr>
          <w:b/>
        </w:rPr>
        <w:t xml:space="preserve"> owner</w:t>
      </w:r>
      <w:r w:rsidR="007A4B89" w:rsidRPr="0060692A">
        <w:t xml:space="preserve">, </w:t>
      </w:r>
      <w:r w:rsidR="00963FA1">
        <w:rPr>
          <w:b/>
        </w:rPr>
        <w:t>question</w:t>
      </w:r>
      <w:r>
        <w:rPr>
          <w:b/>
        </w:rPr>
        <w:t>’s</w:t>
      </w:r>
      <w:r w:rsidR="007A4B89" w:rsidRPr="0060692A">
        <w:rPr>
          <w:b/>
        </w:rPr>
        <w:t xml:space="preserve"> creation date</w:t>
      </w:r>
      <w:r w:rsidR="007A4B89" w:rsidRPr="0060692A">
        <w:t xml:space="preserve">, </w:t>
      </w:r>
      <w:r w:rsidR="00963FA1">
        <w:rPr>
          <w:b/>
        </w:rPr>
        <w:t>answer</w:t>
      </w:r>
      <w:r w:rsidR="007A4B89" w:rsidRPr="0060692A">
        <w:t xml:space="preserve">, </w:t>
      </w:r>
      <w:r w:rsidR="00963FA1">
        <w:rPr>
          <w:b/>
        </w:rPr>
        <w:t>answer</w:t>
      </w:r>
      <w:r>
        <w:rPr>
          <w:b/>
        </w:rPr>
        <w:t>’s</w:t>
      </w:r>
      <w:r w:rsidR="007A4B89" w:rsidRPr="0060692A">
        <w:t xml:space="preserve"> </w:t>
      </w:r>
      <w:r w:rsidR="007A4B89" w:rsidRPr="0060692A">
        <w:rPr>
          <w:b/>
        </w:rPr>
        <w:t>owner</w:t>
      </w:r>
      <w:r w:rsidR="007A4B89" w:rsidRPr="0060692A">
        <w:t xml:space="preserve">, and </w:t>
      </w:r>
      <w:r w:rsidR="00963FA1">
        <w:rPr>
          <w:b/>
        </w:rPr>
        <w:t>answer</w:t>
      </w:r>
      <w:r>
        <w:rPr>
          <w:b/>
        </w:rPr>
        <w:t>’s</w:t>
      </w:r>
      <w:r w:rsidR="007A4B89" w:rsidRPr="0060692A">
        <w:rPr>
          <w:b/>
        </w:rPr>
        <w:t xml:space="preserve"> creation</w:t>
      </w:r>
      <w:r w:rsidR="007A4B89" w:rsidRPr="0060692A">
        <w:t xml:space="preserve"> </w:t>
      </w:r>
      <w:r w:rsidR="007A4B89" w:rsidRPr="0060692A">
        <w:rPr>
          <w:b/>
        </w:rPr>
        <w:t>date</w:t>
      </w:r>
      <w:r w:rsidR="007A4B89" w:rsidRPr="0060692A">
        <w:t xml:space="preserve">. Make sure all </w:t>
      </w:r>
      <w:r w:rsidR="00A1090E">
        <w:rPr>
          <w:b/>
        </w:rPr>
        <w:t xml:space="preserve">question’s </w:t>
      </w:r>
      <w:r w:rsidR="007A4B89" w:rsidRPr="0060692A">
        <w:rPr>
          <w:b/>
        </w:rPr>
        <w:t xml:space="preserve">owner </w:t>
      </w:r>
      <w:r w:rsidR="00A1090E">
        <w:rPr>
          <w:b/>
        </w:rPr>
        <w:t xml:space="preserve">and answer’s owner </w:t>
      </w:r>
      <w:r w:rsidR="007A4B89" w:rsidRPr="0060692A">
        <w:rPr>
          <w:b/>
        </w:rPr>
        <w:t>name</w:t>
      </w:r>
      <w:r w:rsidR="007A4B89" w:rsidRPr="0060692A">
        <w:t xml:space="preserve"> can be</w:t>
      </w:r>
      <w:r w:rsidR="00A1090E">
        <w:t xml:space="preserve"> clicked. R</w:t>
      </w:r>
      <w:r w:rsidR="007A4B89" w:rsidRPr="0060692A">
        <w:t xml:space="preserve">edirect user to </w:t>
      </w:r>
      <w:r w:rsidR="007A4B89" w:rsidRPr="0060692A">
        <w:rPr>
          <w:b/>
        </w:rPr>
        <w:t>profile page</w:t>
      </w:r>
      <w:r w:rsidR="00A1090E">
        <w:rPr>
          <w:b/>
        </w:rPr>
        <w:t xml:space="preserve"> </w:t>
      </w:r>
      <w:r w:rsidR="00A1090E">
        <w:t>if user clicked the user’s name</w:t>
      </w:r>
      <w:r w:rsidR="007A4B89" w:rsidRPr="0060692A">
        <w:t xml:space="preserve">. </w:t>
      </w:r>
    </w:p>
    <w:p w14:paraId="7D2B0A13" w14:textId="1A7E2AAF" w:rsidR="007A4B89" w:rsidRPr="0060692A" w:rsidRDefault="00A1090E" w:rsidP="007A4B89">
      <w:pPr>
        <w:pStyle w:val="Content"/>
      </w:pPr>
      <w:r>
        <w:t>U</w:t>
      </w:r>
      <w:r w:rsidR="007A4B89" w:rsidRPr="0060692A">
        <w:t xml:space="preserve">ser </w:t>
      </w:r>
      <w:r>
        <w:t xml:space="preserve">could </w:t>
      </w:r>
      <w:r w:rsidR="007A4B89" w:rsidRPr="0060692A">
        <w:rPr>
          <w:b/>
        </w:rPr>
        <w:t>post</w:t>
      </w:r>
      <w:r w:rsidR="007A4B89" w:rsidRPr="0060692A">
        <w:t xml:space="preserve"> a</w:t>
      </w:r>
      <w:r>
        <w:t>n</w:t>
      </w:r>
      <w:r w:rsidR="007A4B89" w:rsidRPr="0060692A">
        <w:t xml:space="preserve"> </w:t>
      </w:r>
      <w:r w:rsidR="00351867">
        <w:t>answer</w:t>
      </w:r>
      <w:r w:rsidR="007A4B89" w:rsidRPr="0060692A">
        <w:t xml:space="preserve"> to </w:t>
      </w:r>
      <w:r>
        <w:t xml:space="preserve">the </w:t>
      </w:r>
      <w:r w:rsidR="007A4B89" w:rsidRPr="0060692A">
        <w:t xml:space="preserve">current </w:t>
      </w:r>
      <w:r w:rsidR="00351867">
        <w:t>question</w:t>
      </w:r>
      <w:r w:rsidR="007A4B89" w:rsidRPr="0060692A">
        <w:t xml:space="preserve"> by using the form below the </w:t>
      </w:r>
      <w:r w:rsidR="00351867">
        <w:t>question</w:t>
      </w:r>
      <w:r w:rsidR="007A4B89" w:rsidRPr="0060692A">
        <w:t xml:space="preserve">. </w:t>
      </w:r>
      <w:r>
        <w:t xml:space="preserve">Show the form only to </w:t>
      </w:r>
      <w:r>
        <w:rPr>
          <w:b/>
        </w:rPr>
        <w:t>m</w:t>
      </w:r>
      <w:r w:rsidR="00EA66D6" w:rsidRPr="0060692A">
        <w:rPr>
          <w:b/>
        </w:rPr>
        <w:t>ember</w:t>
      </w:r>
      <w:r w:rsidR="007A4B89" w:rsidRPr="0060692A">
        <w:t xml:space="preserve"> and </w:t>
      </w:r>
      <w:r>
        <w:rPr>
          <w:b/>
        </w:rPr>
        <w:t>a</w:t>
      </w:r>
      <w:r w:rsidR="00EA66D6" w:rsidRPr="0060692A">
        <w:rPr>
          <w:b/>
        </w:rPr>
        <w:t>dmin</w:t>
      </w:r>
      <w:r w:rsidR="00295CDC" w:rsidRPr="0060692A">
        <w:t>. The requirements for each field are:</w:t>
      </w:r>
    </w:p>
    <w:tbl>
      <w:tblPr>
        <w:tblStyle w:val="TableGrid"/>
        <w:tblW w:w="9355" w:type="dxa"/>
        <w:tblInd w:w="540" w:type="dxa"/>
        <w:tblLook w:val="04A0" w:firstRow="1" w:lastRow="0" w:firstColumn="1" w:lastColumn="0" w:noHBand="0" w:noVBand="1"/>
      </w:tblPr>
      <w:tblGrid>
        <w:gridCol w:w="2335"/>
        <w:gridCol w:w="7020"/>
      </w:tblGrid>
      <w:tr w:rsidR="008A3B5E" w:rsidRPr="0060692A" w14:paraId="6D39C7E6" w14:textId="77777777" w:rsidTr="00224548">
        <w:tc>
          <w:tcPr>
            <w:tcW w:w="2335" w:type="dxa"/>
            <w:shd w:val="clear" w:color="auto" w:fill="000000" w:themeFill="text1"/>
          </w:tcPr>
          <w:p w14:paraId="2615E161" w14:textId="7ADE421B" w:rsidR="008A3B5E" w:rsidRPr="0060692A" w:rsidRDefault="008A3B5E" w:rsidP="008A3B5E">
            <w:pPr>
              <w:pStyle w:val="Content"/>
              <w:ind w:left="0" w:firstLine="0"/>
            </w:pPr>
            <w:r w:rsidRPr="0060692A">
              <w:rPr>
                <w:b/>
                <w:color w:val="FFFFFF" w:themeColor="background1"/>
              </w:rPr>
              <w:t>Field</w:t>
            </w:r>
          </w:p>
        </w:tc>
        <w:tc>
          <w:tcPr>
            <w:tcW w:w="7020" w:type="dxa"/>
            <w:shd w:val="clear" w:color="auto" w:fill="000000" w:themeFill="text1"/>
          </w:tcPr>
          <w:p w14:paraId="3074003C" w14:textId="3B9B09FC" w:rsidR="008A3B5E" w:rsidRPr="0060692A" w:rsidRDefault="008A3B5E" w:rsidP="008A3B5E">
            <w:pPr>
              <w:pStyle w:val="Content"/>
              <w:ind w:left="0" w:firstLine="0"/>
            </w:pPr>
            <w:r w:rsidRPr="0060692A">
              <w:rPr>
                <w:b/>
                <w:color w:val="FFFFFF" w:themeColor="background1"/>
              </w:rPr>
              <w:t>Information</w:t>
            </w:r>
          </w:p>
        </w:tc>
      </w:tr>
      <w:tr w:rsidR="008A3B5E" w:rsidRPr="0060692A" w14:paraId="5384FF34" w14:textId="77777777" w:rsidTr="00224548">
        <w:tc>
          <w:tcPr>
            <w:tcW w:w="2335" w:type="dxa"/>
          </w:tcPr>
          <w:p w14:paraId="5CB6B50B" w14:textId="0373AE4A" w:rsidR="008A3B5E" w:rsidRPr="0060692A" w:rsidRDefault="00292368" w:rsidP="008A3B5E">
            <w:pPr>
              <w:pStyle w:val="Content"/>
              <w:ind w:left="0" w:firstLine="0"/>
            </w:pPr>
            <w:r>
              <w:rPr>
                <w:b/>
              </w:rPr>
              <w:t>Answer</w:t>
            </w:r>
          </w:p>
        </w:tc>
        <w:tc>
          <w:tcPr>
            <w:tcW w:w="7020" w:type="dxa"/>
          </w:tcPr>
          <w:p w14:paraId="684C55D0" w14:textId="3A7BDD65" w:rsidR="008A3B5E" w:rsidRPr="0060692A" w:rsidRDefault="009054E2" w:rsidP="008A3B5E">
            <w:pPr>
              <w:pStyle w:val="Content"/>
              <w:ind w:left="0" w:firstLine="0"/>
            </w:pPr>
            <w:r w:rsidRPr="00A1090E">
              <w:t>Must be</w:t>
            </w:r>
            <w:r w:rsidRPr="0060692A">
              <w:rPr>
                <w:b/>
              </w:rPr>
              <w:t xml:space="preserve"> filled</w:t>
            </w:r>
          </w:p>
        </w:tc>
      </w:tr>
    </w:tbl>
    <w:p w14:paraId="5C3929C0" w14:textId="5FFA409D" w:rsidR="00295CDC" w:rsidRPr="0060692A" w:rsidRDefault="00295CDC" w:rsidP="008A3B5E">
      <w:pPr>
        <w:pStyle w:val="Content"/>
        <w:ind w:firstLine="0"/>
      </w:pPr>
    </w:p>
    <w:p w14:paraId="772E867E" w14:textId="75383B2F" w:rsidR="007A4B89" w:rsidRPr="0060692A" w:rsidRDefault="007A4B89" w:rsidP="007A4B89">
      <w:pPr>
        <w:pStyle w:val="Content"/>
      </w:pPr>
      <w:r w:rsidRPr="0060692A">
        <w:t xml:space="preserve">The user can also </w:t>
      </w:r>
      <w:r w:rsidRPr="0060692A">
        <w:rPr>
          <w:b/>
        </w:rPr>
        <w:t>update</w:t>
      </w:r>
      <w:r w:rsidRPr="0060692A">
        <w:t xml:space="preserve"> or </w:t>
      </w:r>
      <w:r w:rsidRPr="0060692A">
        <w:rPr>
          <w:b/>
        </w:rPr>
        <w:t>remove</w:t>
      </w:r>
      <w:r w:rsidRPr="0060692A">
        <w:t xml:space="preserve"> their </w:t>
      </w:r>
      <w:r w:rsidRPr="0060692A">
        <w:rPr>
          <w:b/>
        </w:rPr>
        <w:t xml:space="preserve">own </w:t>
      </w:r>
      <w:r w:rsidR="00CE2078">
        <w:rPr>
          <w:b/>
        </w:rPr>
        <w:t>answer</w:t>
      </w:r>
      <w:r w:rsidRPr="0060692A">
        <w:t xml:space="preserve">. Validate that the </w:t>
      </w:r>
      <w:r w:rsidRPr="0060692A">
        <w:rPr>
          <w:b/>
        </w:rPr>
        <w:t>update</w:t>
      </w:r>
      <w:r w:rsidRPr="0060692A">
        <w:t xml:space="preserve"> and </w:t>
      </w:r>
      <w:r w:rsidRPr="0060692A">
        <w:rPr>
          <w:b/>
        </w:rPr>
        <w:t>delete</w:t>
      </w:r>
      <w:r w:rsidRPr="0060692A">
        <w:t xml:space="preserve"> buttons only appeared to </w:t>
      </w:r>
      <w:r w:rsidRPr="0060692A">
        <w:rPr>
          <w:b/>
        </w:rPr>
        <w:t>the current logged in user</w:t>
      </w:r>
      <w:r w:rsidRPr="0060692A">
        <w:t>’</w:t>
      </w:r>
      <w:r w:rsidRPr="0060692A">
        <w:rPr>
          <w:b/>
        </w:rPr>
        <w:t xml:space="preserve">s </w:t>
      </w:r>
      <w:r w:rsidR="000D7574">
        <w:rPr>
          <w:b/>
        </w:rPr>
        <w:t>answer</w:t>
      </w:r>
      <w:r w:rsidRPr="0060692A">
        <w:t xml:space="preserve">. If </w:t>
      </w:r>
      <w:r w:rsidRPr="0060692A">
        <w:rPr>
          <w:b/>
        </w:rPr>
        <w:t>user</w:t>
      </w:r>
      <w:r w:rsidRPr="0060692A">
        <w:t xml:space="preserve"> clicked the </w:t>
      </w:r>
      <w:r w:rsidRPr="0060692A">
        <w:rPr>
          <w:b/>
        </w:rPr>
        <w:t>update</w:t>
      </w:r>
      <w:r w:rsidRPr="0060692A">
        <w:t xml:space="preserve"> </w:t>
      </w:r>
      <w:r w:rsidRPr="0060692A">
        <w:rPr>
          <w:b/>
        </w:rPr>
        <w:t>button</w:t>
      </w:r>
      <w:r w:rsidRPr="0060692A">
        <w:t xml:space="preserve">, redirect user to </w:t>
      </w:r>
      <w:r w:rsidRPr="0060692A">
        <w:rPr>
          <w:b/>
        </w:rPr>
        <w:t xml:space="preserve">Update </w:t>
      </w:r>
      <w:r w:rsidR="004A7676">
        <w:rPr>
          <w:b/>
        </w:rPr>
        <w:t>Answer</w:t>
      </w:r>
      <w:r w:rsidRPr="0060692A">
        <w:t xml:space="preserve"> </w:t>
      </w:r>
      <w:r w:rsidRPr="0060692A">
        <w:rPr>
          <w:b/>
        </w:rPr>
        <w:t>Page</w:t>
      </w:r>
      <w:r w:rsidRPr="0060692A">
        <w:t xml:space="preserve">. If user clicked the </w:t>
      </w:r>
      <w:r w:rsidRPr="0060692A">
        <w:rPr>
          <w:b/>
        </w:rPr>
        <w:t>delete</w:t>
      </w:r>
      <w:r w:rsidRPr="0060692A">
        <w:t xml:space="preserve"> button, then </w:t>
      </w:r>
      <w:r w:rsidRPr="0060692A">
        <w:rPr>
          <w:b/>
        </w:rPr>
        <w:t>delete</w:t>
      </w:r>
      <w:r w:rsidRPr="0060692A">
        <w:t xml:space="preserve"> the selected </w:t>
      </w:r>
      <w:r w:rsidR="000F55FE">
        <w:t>answer</w:t>
      </w:r>
      <w:r w:rsidRPr="0060692A">
        <w:t>.</w:t>
      </w:r>
    </w:p>
    <w:p w14:paraId="4EEA78E6" w14:textId="1122E434" w:rsidR="007A4B89" w:rsidRPr="0060692A" w:rsidRDefault="00B47DA3" w:rsidP="00B140C3">
      <w:pPr>
        <w:pStyle w:val="Content"/>
        <w:ind w:firstLine="0"/>
        <w:jc w:val="center"/>
      </w:pPr>
      <w:r>
        <w:rPr>
          <w:noProof/>
        </w:rPr>
        <w:lastRenderedPageBreak/>
        <w:drawing>
          <wp:inline distT="0" distB="0" distL="0" distR="0" wp14:anchorId="02996C72" wp14:editId="3A8B55EC">
            <wp:extent cx="5760000" cy="3238435"/>
            <wp:effectExtent l="19050" t="19050" r="1270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swer-self.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42CE367" w14:textId="1784EE76" w:rsidR="007A4B89" w:rsidRPr="0060692A" w:rsidRDefault="007A4B89" w:rsidP="00A97A49">
      <w:pPr>
        <w:pStyle w:val="Caption"/>
      </w:pPr>
      <w:r w:rsidRPr="0060692A">
        <w:t>Figure</w:t>
      </w:r>
      <w:r w:rsidR="006E5175">
        <w:rPr>
          <w:noProof/>
        </w:rPr>
        <w:t xml:space="preserve"> </w:t>
      </w:r>
      <w:r w:rsidR="00705116">
        <w:rPr>
          <w:noProof/>
        </w:rPr>
        <w:t>8</w:t>
      </w:r>
      <w:r w:rsidRPr="0060692A">
        <w:t xml:space="preserve">. </w:t>
      </w:r>
      <w:r w:rsidR="006E5175">
        <w:t>Answer Page</w:t>
      </w:r>
      <w:r w:rsidRPr="0060692A">
        <w:t xml:space="preserve"> (</w:t>
      </w:r>
      <w:r w:rsidR="006E5175" w:rsidRPr="0060692A">
        <w:t>O</w:t>
      </w:r>
      <w:r w:rsidR="006E5175" w:rsidRPr="0060692A">
        <w:rPr>
          <w:lang w:val="id-ID"/>
        </w:rPr>
        <w:t xml:space="preserve">pening </w:t>
      </w:r>
      <w:r w:rsidR="006E5175" w:rsidRPr="0060692A">
        <w:t>Current Logged</w:t>
      </w:r>
      <w:r w:rsidR="00A2397F">
        <w:t xml:space="preserve"> in</w:t>
      </w:r>
      <w:r w:rsidR="006E5175" w:rsidRPr="0060692A">
        <w:t xml:space="preserve"> User</w:t>
      </w:r>
      <w:r w:rsidRPr="0060692A">
        <w:t>)</w:t>
      </w:r>
    </w:p>
    <w:p w14:paraId="191CA3B6" w14:textId="77777777" w:rsidR="007A4B89" w:rsidRPr="0060692A" w:rsidRDefault="007A4B89" w:rsidP="007A4B89"/>
    <w:p w14:paraId="7AC146EB" w14:textId="5FB39566" w:rsidR="007A4B89" w:rsidRPr="0060692A" w:rsidRDefault="006E5175" w:rsidP="007A4B89">
      <w:pPr>
        <w:pStyle w:val="Image"/>
        <w:keepNext/>
      </w:pPr>
      <w:r>
        <w:rPr>
          <w:noProof/>
        </w:rPr>
        <w:drawing>
          <wp:inline distT="0" distB="0" distL="0" distR="0" wp14:anchorId="077746E5" wp14:editId="28C468C5">
            <wp:extent cx="5760000" cy="3238435"/>
            <wp:effectExtent l="19050" t="19050" r="12700" b="196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nswer-another.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63CAA25A" w14:textId="1FB1D46A" w:rsidR="007A4B89" w:rsidRPr="0060692A" w:rsidRDefault="007A4B89" w:rsidP="00A97A49">
      <w:pPr>
        <w:pStyle w:val="Caption"/>
        <w:rPr>
          <w:lang w:val="id-ID"/>
        </w:rPr>
      </w:pPr>
      <w:r w:rsidRPr="0060692A">
        <w:t xml:space="preserve">Figure </w:t>
      </w:r>
      <w:r w:rsidR="00705116">
        <w:t>9</w:t>
      </w:r>
      <w:r w:rsidRPr="0060692A">
        <w:rPr>
          <w:lang w:val="id-ID"/>
        </w:rPr>
        <w:t xml:space="preserve">. </w:t>
      </w:r>
      <w:r w:rsidR="006E5175">
        <w:t>Answer Page</w:t>
      </w:r>
      <w:r w:rsidRPr="0060692A">
        <w:rPr>
          <w:lang w:val="id-ID"/>
        </w:rPr>
        <w:t xml:space="preserve"> (</w:t>
      </w:r>
      <w:r w:rsidR="006E5175" w:rsidRPr="0060692A">
        <w:t>Viewing</w:t>
      </w:r>
      <w:r w:rsidR="006E5175" w:rsidRPr="0060692A">
        <w:rPr>
          <w:lang w:val="id-ID"/>
        </w:rPr>
        <w:t xml:space="preserve"> </w:t>
      </w:r>
      <w:r w:rsidR="006E5175" w:rsidRPr="0060692A">
        <w:t xml:space="preserve">Another User </w:t>
      </w:r>
      <w:r w:rsidR="006E5175">
        <w:t>Answer</w:t>
      </w:r>
      <w:r w:rsidRPr="0060692A">
        <w:rPr>
          <w:lang w:val="id-ID"/>
        </w:rPr>
        <w:t>)</w:t>
      </w:r>
    </w:p>
    <w:p w14:paraId="6FC32FA2" w14:textId="77777777" w:rsidR="007A4B89" w:rsidRPr="0060692A" w:rsidRDefault="007A4B89" w:rsidP="007A4B89">
      <w:pPr>
        <w:rPr>
          <w:lang w:val="id-ID"/>
        </w:rPr>
      </w:pPr>
    </w:p>
    <w:p w14:paraId="2E074AFF" w14:textId="7FDFD065" w:rsidR="007A4B89" w:rsidRPr="0060692A" w:rsidRDefault="006E5175" w:rsidP="007A4B89">
      <w:pPr>
        <w:pStyle w:val="Image"/>
        <w:keepNext/>
      </w:pPr>
      <w:r>
        <w:rPr>
          <w:noProof/>
        </w:rPr>
        <w:lastRenderedPageBreak/>
        <w:drawing>
          <wp:inline distT="0" distB="0" distL="0" distR="0" wp14:anchorId="484ABB36" wp14:editId="6D9D25B4">
            <wp:extent cx="5760000" cy="3238435"/>
            <wp:effectExtent l="19050" t="19050" r="12700" b="196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nswer-nologin.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68D4D6E6" w14:textId="1DAD8206" w:rsidR="007A4B89" w:rsidRPr="0060692A" w:rsidRDefault="007A4B89" w:rsidP="00A97A49">
      <w:pPr>
        <w:pStyle w:val="Caption"/>
      </w:pPr>
      <w:r w:rsidRPr="0060692A">
        <w:t>Figure</w:t>
      </w:r>
      <w:r w:rsidR="006E5175">
        <w:rPr>
          <w:noProof/>
        </w:rPr>
        <w:t xml:space="preserve"> </w:t>
      </w:r>
      <w:r w:rsidR="00705116">
        <w:rPr>
          <w:noProof/>
        </w:rPr>
        <w:t>10</w:t>
      </w:r>
      <w:r w:rsidRPr="0060692A">
        <w:rPr>
          <w:lang w:val="id-ID"/>
        </w:rPr>
        <w:t xml:space="preserve">. </w:t>
      </w:r>
      <w:r w:rsidR="0085689C">
        <w:t>Answer Page</w:t>
      </w:r>
      <w:r w:rsidRPr="0060692A">
        <w:rPr>
          <w:lang w:val="id-ID"/>
        </w:rPr>
        <w:t xml:space="preserve"> (</w:t>
      </w:r>
      <w:r w:rsidR="00A1090E">
        <w:t>for Guest</w:t>
      </w:r>
      <w:r w:rsidRPr="0060692A">
        <w:rPr>
          <w:lang w:val="id-ID"/>
        </w:rPr>
        <w:t>)</w:t>
      </w:r>
    </w:p>
    <w:p w14:paraId="5F66D811" w14:textId="1D0DB26E" w:rsidR="00C21FC6" w:rsidRDefault="00C21FC6" w:rsidP="007A4B89"/>
    <w:p w14:paraId="3182DE4F" w14:textId="3A89D8B5" w:rsidR="00A2397F" w:rsidRDefault="00A2397F" w:rsidP="007A4B89">
      <w:r>
        <w:br w:type="page"/>
      </w:r>
    </w:p>
    <w:p w14:paraId="364BB398"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Profile Page</w:t>
      </w:r>
    </w:p>
    <w:p w14:paraId="1135970D" w14:textId="5C2A761A" w:rsidR="007A4B89" w:rsidRPr="0060692A" w:rsidRDefault="007A4B89" w:rsidP="007A4B89">
      <w:pPr>
        <w:pStyle w:val="Content"/>
      </w:pPr>
      <w:r w:rsidRPr="0060692A">
        <w:t xml:space="preserve">This page is accessible to </w:t>
      </w:r>
      <w:r w:rsidR="00A1090E">
        <w:rPr>
          <w:b/>
        </w:rPr>
        <w:t>m</w:t>
      </w:r>
      <w:r w:rsidR="00EA66D6" w:rsidRPr="0060692A">
        <w:rPr>
          <w:b/>
        </w:rPr>
        <w:t>ember</w:t>
      </w:r>
      <w:r w:rsidRPr="0060692A">
        <w:t xml:space="preserve"> </w:t>
      </w:r>
      <w:r w:rsidR="00A1090E">
        <w:t>and</w:t>
      </w:r>
      <w:r w:rsidRPr="0060692A">
        <w:t xml:space="preserve"> </w:t>
      </w:r>
      <w:r w:rsidR="00A1090E">
        <w:rPr>
          <w:b/>
        </w:rPr>
        <w:t>a</w:t>
      </w:r>
      <w:r w:rsidR="00EA66D6" w:rsidRPr="0060692A">
        <w:rPr>
          <w:b/>
        </w:rPr>
        <w:t>dmin</w:t>
      </w:r>
      <w:r w:rsidRPr="0060692A">
        <w:t xml:space="preserve">. This page allows user </w:t>
      </w:r>
      <w:r w:rsidRPr="0060692A">
        <w:rPr>
          <w:lang w:val="id-ID"/>
        </w:rPr>
        <w:t xml:space="preserve">to </w:t>
      </w:r>
      <w:r w:rsidRPr="0060692A">
        <w:rPr>
          <w:b/>
        </w:rPr>
        <w:t xml:space="preserve">see their profile </w:t>
      </w:r>
      <w:r w:rsidRPr="0060692A">
        <w:t xml:space="preserve">or </w:t>
      </w:r>
      <w:r w:rsidRPr="0060692A">
        <w:rPr>
          <w:b/>
        </w:rPr>
        <w:t>another</w:t>
      </w:r>
      <w:r w:rsidRPr="0060692A">
        <w:t xml:space="preserve"> </w:t>
      </w:r>
      <w:r w:rsidRPr="0060692A">
        <w:rPr>
          <w:b/>
        </w:rPr>
        <w:t>user</w:t>
      </w:r>
      <w:r w:rsidRPr="0060692A">
        <w:t>’</w:t>
      </w:r>
      <w:r w:rsidRPr="0060692A">
        <w:rPr>
          <w:b/>
        </w:rPr>
        <w:t>s</w:t>
      </w:r>
      <w:r w:rsidRPr="0060692A">
        <w:t xml:space="preserve"> </w:t>
      </w:r>
      <w:r w:rsidRPr="0060692A">
        <w:rPr>
          <w:b/>
        </w:rPr>
        <w:t>profile</w:t>
      </w:r>
      <w:r w:rsidRPr="0060692A">
        <w:t>.</w:t>
      </w:r>
    </w:p>
    <w:p w14:paraId="4FF0967A" w14:textId="77777777" w:rsidR="007A4B89" w:rsidRPr="0060692A" w:rsidRDefault="007A4B89" w:rsidP="007A4B89">
      <w:pPr>
        <w:pStyle w:val="Content"/>
      </w:pPr>
      <w:r w:rsidRPr="0060692A">
        <w:t>There are some requirements on this page:</w:t>
      </w:r>
    </w:p>
    <w:p w14:paraId="5BC9AE78" w14:textId="1A566172" w:rsidR="007A4B89" w:rsidRPr="0060692A" w:rsidRDefault="007A4B89" w:rsidP="007A4B89">
      <w:pPr>
        <w:pStyle w:val="Content"/>
        <w:numPr>
          <w:ilvl w:val="0"/>
          <w:numId w:val="15"/>
        </w:numPr>
        <w:ind w:left="1440"/>
      </w:pPr>
      <w:r w:rsidRPr="0060692A">
        <w:t xml:space="preserve">If the user is viewing their own profile, validate that only </w:t>
      </w:r>
      <w:r w:rsidRPr="0060692A">
        <w:rPr>
          <w:b/>
        </w:rPr>
        <w:t>Edit</w:t>
      </w:r>
      <w:r w:rsidRPr="0060692A">
        <w:t xml:space="preserve"> button is </w:t>
      </w:r>
      <w:r w:rsidRPr="0060692A">
        <w:rPr>
          <w:b/>
        </w:rPr>
        <w:t>visible</w:t>
      </w:r>
      <w:r w:rsidRPr="0060692A">
        <w:t xml:space="preserve">. If </w:t>
      </w:r>
      <w:r w:rsidR="00A1090E">
        <w:t>user</w:t>
      </w:r>
      <w:r w:rsidRPr="0060692A">
        <w:t xml:space="preserve"> </w:t>
      </w:r>
      <w:r w:rsidR="00A1090E">
        <w:t xml:space="preserve">clicks the </w:t>
      </w:r>
      <w:r w:rsidRPr="0060692A">
        <w:rPr>
          <w:b/>
        </w:rPr>
        <w:t>Edit</w:t>
      </w:r>
      <w:r w:rsidRPr="0060692A">
        <w:t xml:space="preserve"> button, then redirect user to </w:t>
      </w:r>
      <w:r w:rsidRPr="0060692A">
        <w:rPr>
          <w:b/>
        </w:rPr>
        <w:t>Edit Profile</w:t>
      </w:r>
      <w:r w:rsidRPr="0060692A">
        <w:t xml:space="preserve"> page</w:t>
      </w:r>
    </w:p>
    <w:p w14:paraId="66AA024A" w14:textId="0E477F92" w:rsidR="00816F0F" w:rsidRPr="0060692A" w:rsidRDefault="007A4B89" w:rsidP="00934E39">
      <w:pPr>
        <w:pStyle w:val="Content"/>
        <w:numPr>
          <w:ilvl w:val="0"/>
          <w:numId w:val="15"/>
        </w:numPr>
        <w:ind w:left="1440"/>
      </w:pPr>
      <w:r w:rsidRPr="0060692A">
        <w:t>If the user is viewing other</w:t>
      </w:r>
      <w:r w:rsidR="00A1090E">
        <w:t>s</w:t>
      </w:r>
      <w:r w:rsidRPr="0060692A">
        <w:t xml:space="preserve"> user’s profile, validate that </w:t>
      </w:r>
      <w:r w:rsidR="00A1090E">
        <w:t>only</w:t>
      </w:r>
      <w:r w:rsidRPr="0060692A">
        <w:t xml:space="preserve"> </w:t>
      </w:r>
      <w:r w:rsidRPr="0060692A">
        <w:rPr>
          <w:b/>
        </w:rPr>
        <w:t>Send Message</w:t>
      </w:r>
      <w:r w:rsidRPr="0060692A">
        <w:t xml:space="preserve"> form</w:t>
      </w:r>
      <w:r w:rsidR="00A1090E">
        <w:t xml:space="preserve"> is visible</w:t>
      </w:r>
      <w:r w:rsidRPr="0060692A">
        <w:t xml:space="preserve">. If </w:t>
      </w:r>
      <w:r w:rsidR="005C385C">
        <w:t>user clicks the</w:t>
      </w:r>
      <w:r w:rsidRPr="0060692A">
        <w:t xml:space="preserve"> </w:t>
      </w:r>
      <w:r w:rsidRPr="0060692A">
        <w:rPr>
          <w:b/>
        </w:rPr>
        <w:t>Send Message</w:t>
      </w:r>
      <w:r w:rsidRPr="0060692A">
        <w:t xml:space="preserve"> button, validate that the </w:t>
      </w:r>
      <w:r w:rsidRPr="0060692A">
        <w:rPr>
          <w:b/>
        </w:rPr>
        <w:t>message</w:t>
      </w:r>
      <w:r w:rsidRPr="0060692A">
        <w:t xml:space="preserve"> field </w:t>
      </w:r>
      <w:r w:rsidRPr="005C385C">
        <w:t>must be</w:t>
      </w:r>
      <w:r w:rsidRPr="0060692A">
        <w:rPr>
          <w:b/>
        </w:rPr>
        <w:t xml:space="preserve"> filled</w:t>
      </w:r>
      <w:r w:rsidRPr="0060692A">
        <w:t xml:space="preserve"> beforehand</w:t>
      </w:r>
      <w:r w:rsidR="005C385C">
        <w:t>,</w:t>
      </w:r>
      <w:r w:rsidRPr="0060692A">
        <w:t xml:space="preserve"> and then send the </w:t>
      </w:r>
      <w:r w:rsidRPr="0060692A">
        <w:rPr>
          <w:b/>
        </w:rPr>
        <w:t>corresponding message</w:t>
      </w:r>
      <w:r w:rsidRPr="0060692A">
        <w:t xml:space="preserve"> to the user</w:t>
      </w:r>
    </w:p>
    <w:p w14:paraId="5481932E" w14:textId="507B6589" w:rsidR="007A4B89" w:rsidRPr="0060692A" w:rsidRDefault="005B62A5" w:rsidP="006E751E">
      <w:pPr>
        <w:pStyle w:val="Content"/>
        <w:keepNext/>
        <w:ind w:firstLine="0"/>
        <w:jc w:val="center"/>
      </w:pPr>
      <w:r>
        <w:rPr>
          <w:noProof/>
        </w:rPr>
        <w:drawing>
          <wp:inline distT="0" distB="0" distL="0" distR="0" wp14:anchorId="28F30DD1" wp14:editId="10C2B054">
            <wp:extent cx="5760000" cy="3238438"/>
            <wp:effectExtent l="19050" t="19050" r="1270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rofile.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238438"/>
                    </a:xfrm>
                    <a:prstGeom prst="rect">
                      <a:avLst/>
                    </a:prstGeom>
                    <a:ln>
                      <a:solidFill>
                        <a:schemeClr val="tx1"/>
                      </a:solidFill>
                    </a:ln>
                  </pic:spPr>
                </pic:pic>
              </a:graphicData>
            </a:graphic>
          </wp:inline>
        </w:drawing>
      </w:r>
    </w:p>
    <w:p w14:paraId="09F83B22" w14:textId="49BA0E39" w:rsidR="007A4B89" w:rsidRPr="0060692A" w:rsidRDefault="007A4B89" w:rsidP="00A97A49">
      <w:pPr>
        <w:pStyle w:val="Caption"/>
      </w:pPr>
      <w:r w:rsidRPr="0060692A">
        <w:t xml:space="preserve">Figure </w:t>
      </w:r>
      <w:r w:rsidR="00705116">
        <w:rPr>
          <w:noProof/>
        </w:rPr>
        <w:t>11</w:t>
      </w:r>
      <w:r w:rsidRPr="0060692A">
        <w:t xml:space="preserve">. Profile </w:t>
      </w:r>
      <w:r w:rsidR="00AB4761" w:rsidRPr="0060692A">
        <w:t>P</w:t>
      </w:r>
      <w:r w:rsidRPr="0060692A">
        <w:t>age (</w:t>
      </w:r>
      <w:r w:rsidR="00AB4761" w:rsidRPr="0060692A">
        <w:t>O</w:t>
      </w:r>
      <w:r w:rsidRPr="0060692A">
        <w:rPr>
          <w:lang w:val="id-ID"/>
        </w:rPr>
        <w:t xml:space="preserve">pening </w:t>
      </w:r>
      <w:r w:rsidR="00AB4761" w:rsidRPr="0060692A">
        <w:t>C</w:t>
      </w:r>
      <w:r w:rsidRPr="0060692A">
        <w:t xml:space="preserve">urrent </w:t>
      </w:r>
      <w:r w:rsidR="00AB4761" w:rsidRPr="0060692A">
        <w:t>L</w:t>
      </w:r>
      <w:r w:rsidRPr="0060692A">
        <w:t xml:space="preserve">ogged </w:t>
      </w:r>
      <w:r w:rsidR="00A2397F" w:rsidRPr="0060692A">
        <w:t>in</w:t>
      </w:r>
      <w:r w:rsidRPr="0060692A">
        <w:t xml:space="preserve"> </w:t>
      </w:r>
      <w:r w:rsidR="00AB4761" w:rsidRPr="0060692A">
        <w:t>U</w:t>
      </w:r>
      <w:r w:rsidRPr="0060692A">
        <w:t>ser)</w:t>
      </w:r>
    </w:p>
    <w:p w14:paraId="31CD4218" w14:textId="2A7E1C60" w:rsidR="007A4B89" w:rsidRPr="0060692A" w:rsidRDefault="004023EC" w:rsidP="007A4B89">
      <w:pPr>
        <w:pStyle w:val="Image"/>
      </w:pPr>
      <w:r>
        <w:rPr>
          <w:noProof/>
          <w:sz w:val="16"/>
          <w:szCs w:val="16"/>
        </w:rPr>
        <w:lastRenderedPageBreak/>
        <w:drawing>
          <wp:inline distT="0" distB="0" distL="0" distR="0" wp14:anchorId="43135981" wp14:editId="1AB861FE">
            <wp:extent cx="5760000" cy="3238438"/>
            <wp:effectExtent l="19050" t="19050" r="12700" b="196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20">
                      <a:extLst>
                        <a:ext uri="{28A0092B-C50C-407E-A947-70E740481C1C}">
                          <a14:useLocalDpi xmlns:a14="http://schemas.microsoft.com/office/drawing/2010/main" val="0"/>
                        </a:ext>
                      </a:extLst>
                    </a:blip>
                    <a:stretch>
                      <a:fillRect/>
                    </a:stretch>
                  </pic:blipFill>
                  <pic:spPr>
                    <a:xfrm>
                      <a:off x="0" y="0"/>
                      <a:ext cx="5760000" cy="3238438"/>
                    </a:xfrm>
                    <a:prstGeom prst="rect">
                      <a:avLst/>
                    </a:prstGeom>
                    <a:ln>
                      <a:solidFill>
                        <a:schemeClr val="tx1"/>
                      </a:solidFill>
                    </a:ln>
                  </pic:spPr>
                </pic:pic>
              </a:graphicData>
            </a:graphic>
          </wp:inline>
        </w:drawing>
      </w:r>
    </w:p>
    <w:p w14:paraId="727A030E" w14:textId="106F24C4" w:rsidR="005C385C" w:rsidRDefault="007A4B89" w:rsidP="00D71031">
      <w:pPr>
        <w:pStyle w:val="Caption"/>
      </w:pPr>
      <w:r w:rsidRPr="0060692A">
        <w:t xml:space="preserve">Figure </w:t>
      </w:r>
      <w:r w:rsidR="00705116">
        <w:rPr>
          <w:noProof/>
        </w:rPr>
        <w:t>12</w:t>
      </w:r>
      <w:r w:rsidRPr="0060692A">
        <w:t xml:space="preserve">. Profile </w:t>
      </w:r>
      <w:r w:rsidR="00AB4761" w:rsidRPr="0060692A">
        <w:t>P</w:t>
      </w:r>
      <w:r w:rsidRPr="0060692A">
        <w:t>age (</w:t>
      </w:r>
      <w:r w:rsidR="00AB4761" w:rsidRPr="0060692A">
        <w:t>V</w:t>
      </w:r>
      <w:r w:rsidRPr="0060692A">
        <w:t>iewing</w:t>
      </w:r>
      <w:r w:rsidRPr="0060692A">
        <w:rPr>
          <w:lang w:val="id-ID"/>
        </w:rPr>
        <w:t xml:space="preserve"> </w:t>
      </w:r>
      <w:r w:rsidR="00AB4761" w:rsidRPr="0060692A">
        <w:t>A</w:t>
      </w:r>
      <w:r w:rsidRPr="0060692A">
        <w:t xml:space="preserve">nother </w:t>
      </w:r>
      <w:r w:rsidR="00AB4761" w:rsidRPr="0060692A">
        <w:t>U</w:t>
      </w:r>
      <w:r w:rsidRPr="0060692A">
        <w:t xml:space="preserve">ser </w:t>
      </w:r>
      <w:r w:rsidR="00AB4761" w:rsidRPr="0060692A">
        <w:t>P</w:t>
      </w:r>
      <w:r w:rsidRPr="0060692A">
        <w:t>rofile)</w:t>
      </w:r>
    </w:p>
    <w:p w14:paraId="12E239DD" w14:textId="282F4581" w:rsidR="00D71031" w:rsidRDefault="00D71031" w:rsidP="00D71031">
      <w:r>
        <w:br w:type="page"/>
      </w:r>
    </w:p>
    <w:p w14:paraId="198B8999" w14:textId="67F5C9F2"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Inbox Page</w:t>
      </w:r>
    </w:p>
    <w:p w14:paraId="192A6F80" w14:textId="0780853C" w:rsidR="007A4B89" w:rsidRPr="0060692A" w:rsidRDefault="005C385C" w:rsidP="007A4B89">
      <w:pPr>
        <w:pStyle w:val="Content"/>
        <w:rPr>
          <w:lang w:val="id-ID"/>
        </w:rPr>
      </w:pPr>
      <w:r w:rsidRPr="0060692A">
        <w:t xml:space="preserve">This page is accessible to </w:t>
      </w:r>
      <w:r>
        <w:rPr>
          <w:b/>
        </w:rPr>
        <w:t>m</w:t>
      </w:r>
      <w:r w:rsidRPr="0060692A">
        <w:rPr>
          <w:b/>
        </w:rPr>
        <w:t>ember</w:t>
      </w:r>
      <w:r w:rsidRPr="0060692A">
        <w:t xml:space="preserve"> </w:t>
      </w:r>
      <w:r>
        <w:t>and</w:t>
      </w:r>
      <w:r w:rsidRPr="0060692A">
        <w:t xml:space="preserve"> </w:t>
      </w:r>
      <w:r>
        <w:rPr>
          <w:b/>
        </w:rPr>
        <w:t>a</w:t>
      </w:r>
      <w:r w:rsidRPr="0060692A">
        <w:rPr>
          <w:b/>
        </w:rPr>
        <w:t>dmin</w:t>
      </w:r>
      <w:r w:rsidRPr="005C385C">
        <w:t>.</w:t>
      </w:r>
      <w:r w:rsidRPr="0060692A">
        <w:t xml:space="preserve"> </w:t>
      </w:r>
      <w:r w:rsidR="007A63BE" w:rsidRPr="0060692A">
        <w:t xml:space="preserve">This page allows user to </w:t>
      </w:r>
      <w:r w:rsidR="007A63BE" w:rsidRPr="0060692A">
        <w:rPr>
          <w:b/>
        </w:rPr>
        <w:t xml:space="preserve">view </w:t>
      </w:r>
      <w:r w:rsidR="007A63BE" w:rsidRPr="0060692A">
        <w:t>and</w:t>
      </w:r>
      <w:r w:rsidR="007A63BE" w:rsidRPr="0060692A">
        <w:rPr>
          <w:b/>
        </w:rPr>
        <w:t xml:space="preserve"> delete </w:t>
      </w:r>
      <w:r w:rsidR="007A63BE" w:rsidRPr="0060692A">
        <w:t xml:space="preserve">messages they received. Display message information such as </w:t>
      </w:r>
      <w:r w:rsidR="007A63BE" w:rsidRPr="0060692A">
        <w:rPr>
          <w:b/>
        </w:rPr>
        <w:t>message</w:t>
      </w:r>
      <w:r>
        <w:rPr>
          <w:b/>
        </w:rPr>
        <w:t>’s</w:t>
      </w:r>
      <w:r w:rsidR="007A63BE" w:rsidRPr="0060692A">
        <w:rPr>
          <w:b/>
        </w:rPr>
        <w:t xml:space="preserve"> content</w:t>
      </w:r>
      <w:r w:rsidR="007A63BE" w:rsidRPr="0060692A">
        <w:t xml:space="preserve">, </w:t>
      </w:r>
      <w:r w:rsidR="007A63BE" w:rsidRPr="0060692A">
        <w:rPr>
          <w:b/>
        </w:rPr>
        <w:t>message</w:t>
      </w:r>
      <w:r>
        <w:rPr>
          <w:b/>
        </w:rPr>
        <w:t>’s</w:t>
      </w:r>
      <w:r w:rsidR="007A63BE" w:rsidRPr="0060692A">
        <w:rPr>
          <w:b/>
        </w:rPr>
        <w:t xml:space="preserve"> sender</w:t>
      </w:r>
      <w:r w:rsidR="007A63BE" w:rsidRPr="0060692A">
        <w:t xml:space="preserve">, and </w:t>
      </w:r>
      <w:r w:rsidR="007A63BE" w:rsidRPr="0060692A">
        <w:rPr>
          <w:b/>
        </w:rPr>
        <w:t>message</w:t>
      </w:r>
      <w:r>
        <w:rPr>
          <w:b/>
        </w:rPr>
        <w:t>’s</w:t>
      </w:r>
      <w:r w:rsidR="007A63BE" w:rsidRPr="0060692A">
        <w:rPr>
          <w:b/>
        </w:rPr>
        <w:t xml:space="preserve"> creation date</w:t>
      </w:r>
      <w:r w:rsidR="007A4B89" w:rsidRPr="0060692A">
        <w:t xml:space="preserve">. In this page, all messages displayed using </w:t>
      </w:r>
      <w:r w:rsidR="007A4B89" w:rsidRPr="0060692A">
        <w:rPr>
          <w:b/>
        </w:rPr>
        <w:t xml:space="preserve">pagination </w:t>
      </w:r>
      <w:r w:rsidR="007A4B89" w:rsidRPr="0060692A">
        <w:t>with</w:t>
      </w:r>
      <w:r w:rsidR="007A4B89" w:rsidRPr="0060692A">
        <w:rPr>
          <w:b/>
        </w:rPr>
        <w:t xml:space="preserve"> 10 </w:t>
      </w:r>
      <w:r w:rsidR="007A4B89" w:rsidRPr="005C385C">
        <w:rPr>
          <w:b/>
        </w:rPr>
        <w:t>messages each page</w:t>
      </w:r>
      <w:r w:rsidR="007A4B89" w:rsidRPr="0060692A">
        <w:t>.</w:t>
      </w:r>
      <w:r w:rsidR="007A4B89" w:rsidRPr="0060692A">
        <w:rPr>
          <w:lang w:val="id-ID"/>
        </w:rPr>
        <w:t xml:space="preserve"> If user click </w:t>
      </w:r>
      <w:r w:rsidR="007A4B89" w:rsidRPr="0060692A">
        <w:rPr>
          <w:b/>
          <w:lang w:val="id-ID"/>
        </w:rPr>
        <w:t>Delete button</w:t>
      </w:r>
      <w:r w:rsidR="007A4B89" w:rsidRPr="0060692A">
        <w:rPr>
          <w:lang w:val="id-ID"/>
        </w:rPr>
        <w:t xml:space="preserve">, then </w:t>
      </w:r>
      <w:r w:rsidR="007A4B89" w:rsidRPr="0060692A">
        <w:rPr>
          <w:b/>
          <w:lang w:val="id-ID"/>
        </w:rPr>
        <w:t>delete</w:t>
      </w:r>
      <w:r w:rsidR="007A4B89" w:rsidRPr="0060692A">
        <w:rPr>
          <w:lang w:val="id-ID"/>
        </w:rPr>
        <w:t xml:space="preserve"> the </w:t>
      </w:r>
      <w:r>
        <w:rPr>
          <w:lang w:val="en-ID"/>
        </w:rPr>
        <w:t xml:space="preserve">selected </w:t>
      </w:r>
      <w:r w:rsidR="007A4B89" w:rsidRPr="0060692A">
        <w:rPr>
          <w:lang w:val="id-ID"/>
        </w:rPr>
        <w:t>message.</w:t>
      </w:r>
    </w:p>
    <w:p w14:paraId="0C044ED4" w14:textId="46C6533E" w:rsidR="007A4B89" w:rsidRPr="0060692A" w:rsidRDefault="005B62A5" w:rsidP="007A4B89">
      <w:pPr>
        <w:pStyle w:val="Image"/>
      </w:pPr>
      <w:r>
        <w:rPr>
          <w:noProof/>
        </w:rPr>
        <w:drawing>
          <wp:inline distT="0" distB="0" distL="0" distR="0" wp14:anchorId="41744F2F" wp14:editId="072F8DC2">
            <wp:extent cx="5760000" cy="3238435"/>
            <wp:effectExtent l="19050" t="19050" r="12700"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box.png"/>
                    <pic:cNvPicPr/>
                  </pic:nvPicPr>
                  <pic:blipFill>
                    <a:blip r:embed="rId21">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C50DFE1" w14:textId="46A0A952" w:rsidR="007A4B89" w:rsidRPr="0060692A" w:rsidRDefault="007A4B89" w:rsidP="00A97A49">
      <w:pPr>
        <w:pStyle w:val="Caption"/>
      </w:pPr>
      <w:r w:rsidRPr="0060692A">
        <w:t xml:space="preserve">Figure </w:t>
      </w:r>
      <w:r w:rsidR="00705116">
        <w:rPr>
          <w:noProof/>
        </w:rPr>
        <w:t>13</w:t>
      </w:r>
      <w:r w:rsidRPr="0060692A">
        <w:t>. Inbox Page</w:t>
      </w:r>
    </w:p>
    <w:p w14:paraId="13E1A389" w14:textId="4BA87424" w:rsidR="00D71031" w:rsidRDefault="00D71031" w:rsidP="005C385C">
      <w:pPr>
        <w:pStyle w:val="Title"/>
        <w:tabs>
          <w:tab w:val="left" w:pos="720"/>
        </w:tabs>
        <w:overflowPunct/>
        <w:autoSpaceDE/>
        <w:autoSpaceDN/>
        <w:adjustRightInd/>
        <w:spacing w:line="360" w:lineRule="auto"/>
        <w:ind w:left="540"/>
        <w:contextualSpacing/>
        <w:jc w:val="both"/>
        <w:textAlignment w:val="auto"/>
        <w:rPr>
          <w:sz w:val="24"/>
          <w:szCs w:val="24"/>
        </w:rPr>
      </w:pPr>
      <w:r>
        <w:rPr>
          <w:sz w:val="24"/>
          <w:szCs w:val="24"/>
        </w:rPr>
        <w:br w:type="page"/>
      </w:r>
    </w:p>
    <w:p w14:paraId="2F8BAA70" w14:textId="5E3AE149"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rPr>
          <w:sz w:val="24"/>
          <w:szCs w:val="24"/>
        </w:rPr>
      </w:pPr>
      <w:r w:rsidRPr="0060692A">
        <w:lastRenderedPageBreak/>
        <w:t xml:space="preserve">My </w:t>
      </w:r>
      <w:r w:rsidR="001C14A8">
        <w:t>Question</w:t>
      </w:r>
      <w:r w:rsidRPr="0060692A">
        <w:t xml:space="preserve"> Page</w:t>
      </w:r>
    </w:p>
    <w:p w14:paraId="63350FCC" w14:textId="6C07BA19" w:rsidR="00457D21" w:rsidRPr="0060692A" w:rsidRDefault="005C385C" w:rsidP="007A4B89">
      <w:pPr>
        <w:pStyle w:val="Content"/>
      </w:pPr>
      <w:r w:rsidRPr="0060692A">
        <w:t xml:space="preserve">This page is accessible to </w:t>
      </w:r>
      <w:r>
        <w:rPr>
          <w:b/>
        </w:rPr>
        <w:t>m</w:t>
      </w:r>
      <w:r w:rsidRPr="0060692A">
        <w:rPr>
          <w:b/>
        </w:rPr>
        <w:t>ember</w:t>
      </w:r>
      <w:r w:rsidRPr="0060692A">
        <w:t xml:space="preserve"> </w:t>
      </w:r>
      <w:r>
        <w:t>and</w:t>
      </w:r>
      <w:r w:rsidRPr="0060692A">
        <w:t xml:space="preserve"> </w:t>
      </w:r>
      <w:r>
        <w:rPr>
          <w:b/>
        </w:rPr>
        <w:t>a</w:t>
      </w:r>
      <w:r w:rsidRPr="0060692A">
        <w:rPr>
          <w:b/>
        </w:rPr>
        <w:t>dmin</w:t>
      </w:r>
      <w:r w:rsidRPr="005C385C">
        <w:t>.</w:t>
      </w:r>
      <w:r w:rsidRPr="0060692A">
        <w:t xml:space="preserve"> </w:t>
      </w:r>
      <w:r w:rsidR="007A4B89" w:rsidRPr="0060692A">
        <w:t xml:space="preserve">This page is accessible by clicking </w:t>
      </w:r>
      <w:r w:rsidR="007A4B89" w:rsidRPr="0060692A">
        <w:rPr>
          <w:b/>
        </w:rPr>
        <w:t xml:space="preserve">My </w:t>
      </w:r>
      <w:r w:rsidR="00A0085F">
        <w:rPr>
          <w:b/>
        </w:rPr>
        <w:t>Question</w:t>
      </w:r>
      <w:r w:rsidR="007A4B89" w:rsidRPr="0060692A">
        <w:t xml:space="preserve"> </w:t>
      </w:r>
      <w:r>
        <w:t xml:space="preserve">in </w:t>
      </w:r>
      <w:r w:rsidR="007A4B89" w:rsidRPr="0060692A">
        <w:t xml:space="preserve">navigation </w:t>
      </w:r>
      <w:r>
        <w:t>bar</w:t>
      </w:r>
      <w:r w:rsidR="007A4B89" w:rsidRPr="0060692A">
        <w:t xml:space="preserve">. This page </w:t>
      </w:r>
      <w:r w:rsidR="007A4B89" w:rsidRPr="0060692A">
        <w:rPr>
          <w:b/>
        </w:rPr>
        <w:t>shows</w:t>
      </w:r>
      <w:r w:rsidR="007A4B89" w:rsidRPr="0060692A">
        <w:t xml:space="preserve"> all </w:t>
      </w:r>
      <w:r w:rsidR="004D2D4A">
        <w:rPr>
          <w:b/>
        </w:rPr>
        <w:t>question</w:t>
      </w:r>
      <w:r w:rsidR="007A4B89" w:rsidRPr="0060692A">
        <w:t xml:space="preserve"> that user </w:t>
      </w:r>
      <w:r w:rsidR="007A4B89" w:rsidRPr="0060692A">
        <w:rPr>
          <w:lang w:val="id-ID"/>
        </w:rPr>
        <w:t>has posted by</w:t>
      </w:r>
      <w:r w:rsidR="007A4B89" w:rsidRPr="0060692A">
        <w:t xml:space="preserve"> using </w:t>
      </w:r>
      <w:r w:rsidR="007A4B89" w:rsidRPr="0060692A">
        <w:rPr>
          <w:b/>
        </w:rPr>
        <w:t>pagination</w:t>
      </w:r>
      <w:r w:rsidR="007A4B89" w:rsidRPr="0060692A">
        <w:t xml:space="preserve"> with </w:t>
      </w:r>
      <w:r w:rsidR="00027D34">
        <w:rPr>
          <w:b/>
        </w:rPr>
        <w:t>10</w:t>
      </w:r>
      <w:r w:rsidR="007A4B89" w:rsidRPr="0060692A">
        <w:t xml:space="preserve"> </w:t>
      </w:r>
      <w:r w:rsidR="00563661" w:rsidRPr="005C385C">
        <w:rPr>
          <w:b/>
        </w:rPr>
        <w:t>question</w:t>
      </w:r>
      <w:r w:rsidR="004A1843" w:rsidRPr="005C385C">
        <w:rPr>
          <w:b/>
          <w:lang w:val="id-ID"/>
        </w:rPr>
        <w:t>s</w:t>
      </w:r>
      <w:r w:rsidR="007A4B89" w:rsidRPr="005C385C">
        <w:rPr>
          <w:b/>
          <w:lang w:val="id-ID"/>
        </w:rPr>
        <w:t xml:space="preserve"> </w:t>
      </w:r>
      <w:r w:rsidR="007A4B89" w:rsidRPr="005C385C">
        <w:rPr>
          <w:b/>
        </w:rPr>
        <w:t>per page</w:t>
      </w:r>
      <w:r w:rsidR="007A4B89" w:rsidRPr="0060692A">
        <w:t xml:space="preserve"> and allows user to </w:t>
      </w:r>
      <w:r w:rsidR="007A4B89" w:rsidRPr="0060692A">
        <w:rPr>
          <w:b/>
        </w:rPr>
        <w:t xml:space="preserve">edit </w:t>
      </w:r>
      <w:r w:rsidR="007A4B89" w:rsidRPr="0060692A">
        <w:t xml:space="preserve">or </w:t>
      </w:r>
      <w:r w:rsidR="007A4B89" w:rsidRPr="0060692A">
        <w:rPr>
          <w:b/>
          <w:lang w:val="id-ID"/>
        </w:rPr>
        <w:t xml:space="preserve">close </w:t>
      </w:r>
      <w:r w:rsidR="007A4B89" w:rsidRPr="0060692A">
        <w:t xml:space="preserve">that </w:t>
      </w:r>
      <w:r w:rsidR="00BA34ED">
        <w:t>question</w:t>
      </w:r>
      <w:r w:rsidR="007A4B89" w:rsidRPr="0060692A">
        <w:t>.</w:t>
      </w:r>
      <w:r w:rsidR="007A4B89" w:rsidRPr="0060692A">
        <w:rPr>
          <w:b/>
        </w:rPr>
        <w:t xml:space="preserve"> </w:t>
      </w:r>
      <w:r w:rsidR="007A4B89" w:rsidRPr="0060692A">
        <w:t xml:space="preserve">Display </w:t>
      </w:r>
      <w:r w:rsidR="002C7AEC">
        <w:t>question</w:t>
      </w:r>
      <w:r w:rsidR="007A4B89" w:rsidRPr="0060692A">
        <w:t xml:space="preserve"> information such as </w:t>
      </w:r>
      <w:r w:rsidR="00974911">
        <w:rPr>
          <w:b/>
        </w:rPr>
        <w:t>question</w:t>
      </w:r>
      <w:r>
        <w:rPr>
          <w:b/>
        </w:rPr>
        <w:t>’s content</w:t>
      </w:r>
      <w:r w:rsidR="00974911">
        <w:t xml:space="preserve"> and</w:t>
      </w:r>
      <w:r w:rsidR="007A4B89" w:rsidRPr="0060692A">
        <w:t xml:space="preserve"> </w:t>
      </w:r>
      <w:r>
        <w:rPr>
          <w:b/>
        </w:rPr>
        <w:t>question’s</w:t>
      </w:r>
      <w:r w:rsidR="007A4B89" w:rsidRPr="0060692A">
        <w:rPr>
          <w:b/>
        </w:rPr>
        <w:t xml:space="preserve"> status</w:t>
      </w:r>
      <w:r w:rsidR="007A4B89" w:rsidRPr="0060692A">
        <w:t>.</w:t>
      </w:r>
    </w:p>
    <w:p w14:paraId="452D7142" w14:textId="4DF3F5C3" w:rsidR="00457D21" w:rsidRPr="0060692A" w:rsidRDefault="00457D21" w:rsidP="004A64D5">
      <w:pPr>
        <w:spacing w:after="160" w:line="256" w:lineRule="auto"/>
        <w:ind w:left="540" w:firstLine="540"/>
      </w:pPr>
      <w:r w:rsidRPr="0060692A">
        <w:t xml:space="preserve">Each </w:t>
      </w:r>
      <w:r w:rsidR="005C385C">
        <w:t>question</w:t>
      </w:r>
      <w:r w:rsidRPr="0060692A">
        <w:t xml:space="preserve"> in the lists</w:t>
      </w:r>
      <w:r w:rsidR="005C385C">
        <w:t xml:space="preserve"> </w:t>
      </w:r>
      <w:r w:rsidRPr="0060692A">
        <w:t>have ‘</w:t>
      </w:r>
      <w:r w:rsidRPr="0060692A">
        <w:rPr>
          <w:b/>
        </w:rPr>
        <w:t>Edit</w:t>
      </w:r>
      <w:r w:rsidRPr="0060692A">
        <w:t>’ and ‘</w:t>
      </w:r>
      <w:r w:rsidRPr="0060692A">
        <w:rPr>
          <w:b/>
        </w:rPr>
        <w:t>Delete</w:t>
      </w:r>
      <w:r w:rsidRPr="0060692A">
        <w:t>’ buttons:</w:t>
      </w:r>
    </w:p>
    <w:p w14:paraId="1C3DDA13" w14:textId="60F86B54" w:rsidR="004A64D5" w:rsidRPr="0060692A" w:rsidRDefault="004A64D5" w:rsidP="00EA66D6">
      <w:pPr>
        <w:pStyle w:val="Content"/>
        <w:numPr>
          <w:ilvl w:val="0"/>
          <w:numId w:val="20"/>
        </w:numPr>
        <w:ind w:left="1440"/>
        <w:rPr>
          <w:lang w:val="id-ID"/>
        </w:rPr>
      </w:pPr>
      <w:r w:rsidRPr="0060692A">
        <w:t xml:space="preserve">If user </w:t>
      </w:r>
      <w:r w:rsidRPr="005C385C">
        <w:t>click</w:t>
      </w:r>
      <w:r w:rsidRPr="0060692A">
        <w:t xml:space="preserve"> </w:t>
      </w:r>
      <w:r w:rsidR="00EA62E9" w:rsidRPr="0060692A">
        <w:rPr>
          <w:b/>
        </w:rPr>
        <w:t>Edit</w:t>
      </w:r>
      <w:r w:rsidRPr="0060692A">
        <w:t xml:space="preserve"> button, redirect user to </w:t>
      </w:r>
      <w:r w:rsidRPr="0060692A">
        <w:rPr>
          <w:b/>
          <w:lang w:val="id-ID"/>
        </w:rPr>
        <w:t xml:space="preserve">Update </w:t>
      </w:r>
      <w:r w:rsidR="00504E47">
        <w:rPr>
          <w:b/>
        </w:rPr>
        <w:t>Question</w:t>
      </w:r>
      <w:r w:rsidRPr="0060692A">
        <w:rPr>
          <w:b/>
        </w:rPr>
        <w:t xml:space="preserve"> Page</w:t>
      </w:r>
    </w:p>
    <w:p w14:paraId="21E4C32D" w14:textId="569FDD27" w:rsidR="007A4B89" w:rsidRPr="0060692A" w:rsidRDefault="004A64D5" w:rsidP="00782EBA">
      <w:pPr>
        <w:pStyle w:val="Content"/>
        <w:numPr>
          <w:ilvl w:val="0"/>
          <w:numId w:val="20"/>
        </w:numPr>
        <w:ind w:left="1440"/>
      </w:pPr>
      <w:r w:rsidRPr="0060692A">
        <w:t xml:space="preserve">If user </w:t>
      </w:r>
      <w:r w:rsidRPr="005C385C">
        <w:t>click</w:t>
      </w:r>
      <w:r w:rsidRPr="0060692A">
        <w:t xml:space="preserve"> </w:t>
      </w:r>
      <w:r w:rsidR="00EA62E9" w:rsidRPr="005C385C">
        <w:rPr>
          <w:b/>
        </w:rPr>
        <w:t>Close</w:t>
      </w:r>
      <w:r w:rsidRPr="005C385C">
        <w:rPr>
          <w:lang w:val="id-ID"/>
        </w:rPr>
        <w:t xml:space="preserve"> </w:t>
      </w:r>
      <w:r w:rsidRPr="005C385C">
        <w:t>button</w:t>
      </w:r>
      <w:r w:rsidRPr="0060692A">
        <w:t xml:space="preserve">, </w:t>
      </w:r>
      <w:r w:rsidR="00EA62E9" w:rsidRPr="0060692A">
        <w:t>change</w:t>
      </w:r>
      <w:r w:rsidRPr="0060692A">
        <w:t xml:space="preserve"> the </w:t>
      </w:r>
      <w:r w:rsidRPr="005C385C">
        <w:rPr>
          <w:b/>
        </w:rPr>
        <w:t>selected</w:t>
      </w:r>
      <w:r w:rsidRPr="005C385C">
        <w:rPr>
          <w:lang w:val="id-ID"/>
        </w:rPr>
        <w:t xml:space="preserve"> </w:t>
      </w:r>
      <w:r w:rsidR="00961713">
        <w:t>question</w:t>
      </w:r>
      <w:r w:rsidRPr="005C385C">
        <w:rPr>
          <w:lang w:val="id-ID"/>
        </w:rPr>
        <w:t xml:space="preserve"> </w:t>
      </w:r>
      <w:r w:rsidRPr="005C385C">
        <w:rPr>
          <w:b/>
          <w:lang w:val="id-ID"/>
        </w:rPr>
        <w:t>status</w:t>
      </w:r>
      <w:r w:rsidRPr="005C385C">
        <w:rPr>
          <w:lang w:val="id-ID"/>
        </w:rPr>
        <w:t xml:space="preserve"> </w:t>
      </w:r>
      <w:r w:rsidR="00EA62E9" w:rsidRPr="0060692A">
        <w:t>to</w:t>
      </w:r>
      <w:r w:rsidRPr="005C385C">
        <w:rPr>
          <w:lang w:val="id-ID"/>
        </w:rPr>
        <w:t xml:space="preserve"> ‘</w:t>
      </w:r>
      <w:r w:rsidR="00EA62E9" w:rsidRPr="005C385C">
        <w:rPr>
          <w:b/>
        </w:rPr>
        <w:t>Closed</w:t>
      </w:r>
      <w:r w:rsidRPr="005C385C">
        <w:rPr>
          <w:lang w:val="id-ID"/>
        </w:rPr>
        <w:t>’</w:t>
      </w:r>
      <w:r w:rsidR="00470965">
        <w:rPr>
          <w:lang w:val="en-ID"/>
        </w:rPr>
        <w:t xml:space="preserve">. </w:t>
      </w:r>
      <w:r w:rsidR="00470965" w:rsidRPr="0060692A">
        <w:rPr>
          <w:lang w:val="id-ID"/>
        </w:rPr>
        <w:t xml:space="preserve">Validate </w:t>
      </w:r>
      <w:r w:rsidR="00470965">
        <w:rPr>
          <w:lang w:val="en-ID"/>
        </w:rPr>
        <w:t>‘</w:t>
      </w:r>
      <w:r w:rsidR="00470965" w:rsidRPr="0060692A">
        <w:rPr>
          <w:b/>
          <w:lang w:val="id-ID"/>
        </w:rPr>
        <w:t>Close</w:t>
      </w:r>
      <w:r w:rsidR="00470965" w:rsidRPr="00470965">
        <w:rPr>
          <w:lang w:val="en-ID"/>
        </w:rPr>
        <w:t>’</w:t>
      </w:r>
      <w:r w:rsidR="00470965" w:rsidRPr="0060692A">
        <w:rPr>
          <w:b/>
          <w:lang w:val="id-ID"/>
        </w:rPr>
        <w:t xml:space="preserve"> button </w:t>
      </w:r>
      <w:r w:rsidR="00470965" w:rsidRPr="0060692A">
        <w:rPr>
          <w:lang w:val="id-ID"/>
        </w:rPr>
        <w:t xml:space="preserve">only </w:t>
      </w:r>
      <w:r w:rsidR="00470965" w:rsidRPr="0060692A">
        <w:rPr>
          <w:b/>
          <w:lang w:val="id-ID"/>
        </w:rPr>
        <w:t>enabled</w:t>
      </w:r>
      <w:r w:rsidR="00470965" w:rsidRPr="0060692A">
        <w:rPr>
          <w:lang w:val="id-ID"/>
        </w:rPr>
        <w:t xml:space="preserve"> for </w:t>
      </w:r>
      <w:r w:rsidR="00470965">
        <w:t>question</w:t>
      </w:r>
      <w:r w:rsidR="00470965" w:rsidRPr="0060692A">
        <w:rPr>
          <w:lang w:val="id-ID"/>
        </w:rPr>
        <w:t xml:space="preserve"> that the </w:t>
      </w:r>
      <w:r w:rsidR="00470965" w:rsidRPr="0060692A">
        <w:rPr>
          <w:b/>
          <w:lang w:val="id-ID"/>
        </w:rPr>
        <w:t>status</w:t>
      </w:r>
      <w:r w:rsidR="00470965" w:rsidRPr="0060692A">
        <w:rPr>
          <w:lang w:val="id-ID"/>
        </w:rPr>
        <w:t xml:space="preserve"> still ‘</w:t>
      </w:r>
      <w:r w:rsidR="00470965" w:rsidRPr="0060692A">
        <w:rPr>
          <w:b/>
          <w:lang w:val="id-ID"/>
        </w:rPr>
        <w:t>Open</w:t>
      </w:r>
      <w:r w:rsidR="00470965" w:rsidRPr="0060692A">
        <w:rPr>
          <w:lang w:val="id-ID"/>
        </w:rPr>
        <w:t>’</w:t>
      </w:r>
    </w:p>
    <w:p w14:paraId="602049F2" w14:textId="1B1A1114" w:rsidR="007A4B89" w:rsidRPr="0060692A" w:rsidRDefault="00900D79" w:rsidP="007A4B89">
      <w:pPr>
        <w:pStyle w:val="Image"/>
      </w:pPr>
      <w:r>
        <w:rPr>
          <w:noProof/>
        </w:rPr>
        <w:drawing>
          <wp:inline distT="0" distB="0" distL="0" distR="0" wp14:anchorId="520DE1FD" wp14:editId="47826259">
            <wp:extent cx="5760000" cy="3238435"/>
            <wp:effectExtent l="19050" t="19050" r="12700"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Question.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0F7EB5E8" w14:textId="3D89C1BD" w:rsidR="007A4B89" w:rsidRPr="0060692A" w:rsidRDefault="007A4B89" w:rsidP="00A97A49">
      <w:pPr>
        <w:pStyle w:val="Caption"/>
      </w:pPr>
      <w:r w:rsidRPr="0060692A">
        <w:t xml:space="preserve">Figure </w:t>
      </w:r>
      <w:r w:rsidR="00705116">
        <w:rPr>
          <w:noProof/>
        </w:rPr>
        <w:t>14</w:t>
      </w:r>
      <w:r w:rsidRPr="0060692A">
        <w:t xml:space="preserve">. My </w:t>
      </w:r>
      <w:r w:rsidR="00AE52F9">
        <w:t>Question</w:t>
      </w:r>
      <w:r w:rsidRPr="0060692A">
        <w:t xml:space="preserve"> Page</w:t>
      </w:r>
    </w:p>
    <w:p w14:paraId="2211C7A7" w14:textId="004BB41A" w:rsidR="00D71031" w:rsidRDefault="00D71031" w:rsidP="005C385C">
      <w:pPr>
        <w:pStyle w:val="Title"/>
        <w:tabs>
          <w:tab w:val="left" w:pos="720"/>
        </w:tabs>
        <w:overflowPunct/>
        <w:autoSpaceDE/>
        <w:autoSpaceDN/>
        <w:adjustRightInd/>
        <w:spacing w:line="360" w:lineRule="auto"/>
        <w:ind w:left="540"/>
        <w:contextualSpacing/>
        <w:jc w:val="both"/>
        <w:textAlignment w:val="auto"/>
      </w:pPr>
      <w:r>
        <w:br w:type="page"/>
      </w:r>
    </w:p>
    <w:p w14:paraId="0B1532C4" w14:textId="19EFDD84"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Master User Page</w:t>
      </w:r>
    </w:p>
    <w:p w14:paraId="4749467F" w14:textId="16B9DE7C" w:rsidR="007A4B89" w:rsidRPr="0060692A" w:rsidRDefault="005C385C" w:rsidP="007A4B89">
      <w:pPr>
        <w:pStyle w:val="Content"/>
      </w:pPr>
      <w:r>
        <w:t xml:space="preserve">This page is accessible only to </w:t>
      </w:r>
      <w:r>
        <w:rPr>
          <w:b/>
        </w:rPr>
        <w:t>admin</w:t>
      </w:r>
      <w:r w:rsidRPr="005C385C">
        <w:t>.</w:t>
      </w:r>
      <w:r w:rsidRPr="0060692A">
        <w:t xml:space="preserve"> </w:t>
      </w:r>
      <w:r w:rsidR="007A4B89" w:rsidRPr="0060692A">
        <w:t xml:space="preserve">This page shows all users using </w:t>
      </w:r>
      <w:r w:rsidR="007A4B89" w:rsidRPr="0060692A">
        <w:rPr>
          <w:b/>
        </w:rPr>
        <w:t>pagination</w:t>
      </w:r>
      <w:r w:rsidR="007A4B89" w:rsidRPr="0060692A">
        <w:t xml:space="preserve"> with </w:t>
      </w:r>
      <w:r w:rsidR="00C30954">
        <w:rPr>
          <w:b/>
        </w:rPr>
        <w:t>10</w:t>
      </w:r>
      <w:r w:rsidR="007A4B89" w:rsidRPr="0060692A">
        <w:t xml:space="preserve"> </w:t>
      </w:r>
      <w:r w:rsidR="007A4B89" w:rsidRPr="005C385C">
        <w:rPr>
          <w:b/>
        </w:rPr>
        <w:t>users each page</w:t>
      </w:r>
      <w:r w:rsidR="007A4B89" w:rsidRPr="0060692A">
        <w:t xml:space="preserve">. </w:t>
      </w:r>
    </w:p>
    <w:p w14:paraId="61223FF0" w14:textId="6CA3CF57" w:rsidR="007A4B89" w:rsidRPr="0060692A" w:rsidRDefault="007A4B89" w:rsidP="007A4B89">
      <w:pPr>
        <w:pStyle w:val="Content"/>
      </w:pPr>
      <w:r w:rsidRPr="0060692A">
        <w:t xml:space="preserve">In this page, there are </w:t>
      </w:r>
      <w:r w:rsidR="00F746AD" w:rsidRPr="0060692A">
        <w:t>‘</w:t>
      </w:r>
      <w:r w:rsidRPr="0060692A">
        <w:rPr>
          <w:b/>
        </w:rPr>
        <w:t>Add New User</w:t>
      </w:r>
      <w:r w:rsidR="00F746AD" w:rsidRPr="0060692A">
        <w:t>’</w:t>
      </w:r>
      <w:r w:rsidRPr="0060692A">
        <w:t xml:space="preserve">, </w:t>
      </w:r>
      <w:r w:rsidR="00F746AD" w:rsidRPr="0060692A">
        <w:t>‘</w:t>
      </w:r>
      <w:r w:rsidRPr="0060692A">
        <w:rPr>
          <w:b/>
        </w:rPr>
        <w:t>Edit</w:t>
      </w:r>
      <w:r w:rsidR="00F746AD" w:rsidRPr="0060692A">
        <w:t>’</w:t>
      </w:r>
      <w:r w:rsidR="005C385C">
        <w:t>,</w:t>
      </w:r>
      <w:r w:rsidRPr="0060692A">
        <w:t xml:space="preserve"> and </w:t>
      </w:r>
      <w:r w:rsidR="00F746AD" w:rsidRPr="0060692A">
        <w:t>‘</w:t>
      </w:r>
      <w:r w:rsidRPr="0060692A">
        <w:rPr>
          <w:b/>
        </w:rPr>
        <w:t>Delete</w:t>
      </w:r>
      <w:r w:rsidR="00F746AD" w:rsidRPr="0060692A">
        <w:t>’</w:t>
      </w:r>
      <w:r w:rsidRPr="0060692A">
        <w:t xml:space="preserve"> button:</w:t>
      </w:r>
    </w:p>
    <w:p w14:paraId="79FBD72A" w14:textId="467F47C2" w:rsidR="007A4B89" w:rsidRPr="0060692A" w:rsidRDefault="007A4B89" w:rsidP="007A4B89">
      <w:pPr>
        <w:pStyle w:val="Content"/>
        <w:numPr>
          <w:ilvl w:val="0"/>
          <w:numId w:val="16"/>
        </w:numPr>
        <w:ind w:left="1440"/>
      </w:pPr>
      <w:r w:rsidRPr="0060692A">
        <w:t xml:space="preserve">If user click </w:t>
      </w:r>
      <w:r w:rsidRPr="0060692A">
        <w:rPr>
          <w:b/>
        </w:rPr>
        <w:t xml:space="preserve">Add New User </w:t>
      </w:r>
      <w:r w:rsidRPr="0060692A">
        <w:t xml:space="preserve">button, redirect user to </w:t>
      </w:r>
      <w:r w:rsidRPr="0060692A">
        <w:rPr>
          <w:b/>
          <w:lang w:val="id-ID"/>
        </w:rPr>
        <w:t>Add User Page</w:t>
      </w:r>
    </w:p>
    <w:p w14:paraId="4D7A658F" w14:textId="59950F78" w:rsidR="007A4B89" w:rsidRPr="0060692A" w:rsidRDefault="007A4B89" w:rsidP="007A4B89">
      <w:pPr>
        <w:pStyle w:val="Content"/>
        <w:numPr>
          <w:ilvl w:val="0"/>
          <w:numId w:val="16"/>
        </w:numPr>
        <w:ind w:left="1440"/>
      </w:pPr>
      <w:r w:rsidRPr="0060692A">
        <w:t xml:space="preserve">If user click </w:t>
      </w:r>
      <w:r w:rsidRPr="0060692A">
        <w:rPr>
          <w:b/>
        </w:rPr>
        <w:t xml:space="preserve">Edit </w:t>
      </w:r>
      <w:r w:rsidRPr="0060692A">
        <w:t xml:space="preserve">button, redirect user to </w:t>
      </w:r>
      <w:r w:rsidRPr="0060692A">
        <w:rPr>
          <w:b/>
        </w:rPr>
        <w:t>Update User Page</w:t>
      </w:r>
    </w:p>
    <w:p w14:paraId="1D5406B5" w14:textId="0F5D39F2" w:rsidR="007A4B89" w:rsidRPr="0060692A" w:rsidRDefault="007A4B89" w:rsidP="00A1090E">
      <w:pPr>
        <w:pStyle w:val="Content"/>
        <w:numPr>
          <w:ilvl w:val="0"/>
          <w:numId w:val="16"/>
        </w:numPr>
        <w:ind w:left="1440"/>
      </w:pPr>
      <w:r w:rsidRPr="0060692A">
        <w:t xml:space="preserve">If user click </w:t>
      </w:r>
      <w:r w:rsidRPr="00B37C00">
        <w:rPr>
          <w:b/>
        </w:rPr>
        <w:t xml:space="preserve">Delete </w:t>
      </w:r>
      <w:r w:rsidRPr="0060692A">
        <w:t xml:space="preserve">button, </w:t>
      </w:r>
      <w:r w:rsidRPr="00B37C00">
        <w:rPr>
          <w:b/>
        </w:rPr>
        <w:t xml:space="preserve">delete </w:t>
      </w:r>
      <w:r w:rsidR="005C385C">
        <w:t>selected</w:t>
      </w:r>
      <w:r w:rsidRPr="00B37C00">
        <w:rPr>
          <w:b/>
        </w:rPr>
        <w:t xml:space="preserve"> </w:t>
      </w:r>
      <w:r w:rsidRPr="0060692A">
        <w:t>user</w:t>
      </w:r>
    </w:p>
    <w:p w14:paraId="3B921383" w14:textId="4F1E6A3E" w:rsidR="007A4B89" w:rsidRPr="0060692A" w:rsidRDefault="00900D79" w:rsidP="007A4B89">
      <w:pPr>
        <w:pStyle w:val="Content"/>
        <w:keepNext/>
        <w:ind w:firstLine="0"/>
        <w:jc w:val="center"/>
      </w:pPr>
      <w:r>
        <w:rPr>
          <w:noProof/>
        </w:rPr>
        <w:drawing>
          <wp:inline distT="0" distB="0" distL="0" distR="0" wp14:anchorId="5CDEB0C7" wp14:editId="1A8E6653">
            <wp:extent cx="5760000" cy="3238435"/>
            <wp:effectExtent l="19050" t="19050" r="1270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sterUser.png"/>
                    <pic:cNvPicPr/>
                  </pic:nvPicPr>
                  <pic:blipFill>
                    <a:blip r:embed="rId23">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6E03668C" w14:textId="2839FC97" w:rsidR="007A4B89" w:rsidRPr="0060692A" w:rsidRDefault="007A4B89" w:rsidP="00A97A49">
      <w:pPr>
        <w:pStyle w:val="Caption"/>
      </w:pPr>
      <w:r w:rsidRPr="0060692A">
        <w:t xml:space="preserve">Figure </w:t>
      </w:r>
      <w:r w:rsidR="00705116">
        <w:rPr>
          <w:noProof/>
        </w:rPr>
        <w:t>15</w:t>
      </w:r>
      <w:r w:rsidRPr="0060692A">
        <w:t>. Master User Page</w:t>
      </w:r>
    </w:p>
    <w:p w14:paraId="13820086" w14:textId="77777777" w:rsidR="007A4B89" w:rsidRPr="0060692A" w:rsidRDefault="007A4B89" w:rsidP="007A4B89">
      <w:pPr>
        <w:pStyle w:val="Title"/>
        <w:tabs>
          <w:tab w:val="left" w:pos="720"/>
        </w:tabs>
        <w:ind w:left="540"/>
      </w:pPr>
    </w:p>
    <w:p w14:paraId="7D5ACB4D"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rPr>
          <w:lang w:val="id-ID"/>
        </w:rPr>
        <w:t>Add User</w:t>
      </w:r>
      <w:r w:rsidRPr="0060692A">
        <w:t xml:space="preserve"> Page</w:t>
      </w:r>
    </w:p>
    <w:p w14:paraId="7888BC57" w14:textId="65723DFF" w:rsidR="002305D2" w:rsidRPr="0060692A" w:rsidRDefault="007A4B89" w:rsidP="00D71031">
      <w:pPr>
        <w:pStyle w:val="Content"/>
      </w:pPr>
      <w:r w:rsidRPr="0060692A">
        <w:t xml:space="preserve">This page allows </w:t>
      </w:r>
      <w:r w:rsidR="00EA66D6" w:rsidRPr="0060692A">
        <w:rPr>
          <w:b/>
          <w:lang w:val="id-ID"/>
        </w:rPr>
        <w:t>Admin</w:t>
      </w:r>
      <w:r w:rsidRPr="0060692A">
        <w:rPr>
          <w:lang w:val="id-ID"/>
        </w:rPr>
        <w:t xml:space="preserve"> </w:t>
      </w:r>
      <w:r w:rsidRPr="0060692A">
        <w:t xml:space="preserve">to </w:t>
      </w:r>
      <w:r w:rsidR="00B465B4" w:rsidRPr="0060692A">
        <w:rPr>
          <w:b/>
        </w:rPr>
        <w:t>add new user</w:t>
      </w:r>
      <w:r w:rsidRPr="0060692A">
        <w:t xml:space="preserve">. Display </w:t>
      </w:r>
      <w:r w:rsidRPr="0060692A">
        <w:rPr>
          <w:b/>
        </w:rPr>
        <w:t>error message</w:t>
      </w:r>
      <w:r w:rsidRPr="0060692A">
        <w:t xml:space="preserve"> if </w:t>
      </w:r>
      <w:r w:rsidR="00470965">
        <w:t xml:space="preserve">user </w:t>
      </w:r>
      <w:r w:rsidRPr="0060692A">
        <w:t>input</w:t>
      </w:r>
      <w:r w:rsidR="00B465B4" w:rsidRPr="0060692A">
        <w:t xml:space="preserve"> </w:t>
      </w:r>
      <w:r w:rsidRPr="0060692A">
        <w:t>incorrect</w:t>
      </w:r>
      <w:r w:rsidR="00470965">
        <w:t xml:space="preserve"> user data</w:t>
      </w:r>
      <w:r w:rsidRPr="0060692A">
        <w:t>.</w:t>
      </w:r>
      <w:r w:rsidR="00D71031">
        <w:t xml:space="preserve"> </w:t>
      </w:r>
      <w:r w:rsidRPr="0060692A">
        <w:t xml:space="preserve">The following table shows existing fields in the </w:t>
      </w:r>
      <w:r w:rsidRPr="0060692A">
        <w:rPr>
          <w:b/>
          <w:lang w:val="id-ID"/>
        </w:rPr>
        <w:t>Add User</w:t>
      </w:r>
      <w:r w:rsidRPr="0060692A">
        <w:rPr>
          <w:b/>
        </w:rPr>
        <w:t xml:space="preserve"> Page</w:t>
      </w:r>
      <w:r w:rsidRPr="0060692A">
        <w:t xml:space="preserv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6D5D2500"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D469BAF" w14:textId="1276F459"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8CF8CE6"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7A4B89" w:rsidRPr="0060692A" w14:paraId="7957AF9A"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9615BD9" w14:textId="77777777" w:rsidR="007A4B89" w:rsidRPr="0060692A" w:rsidRDefault="007A4B89">
            <w:pPr>
              <w:pStyle w:val="ListParagraph"/>
              <w:spacing w:line="360" w:lineRule="auto"/>
              <w:ind w:left="0"/>
              <w:jc w:val="both"/>
              <w:rPr>
                <w:b/>
              </w:rPr>
            </w:pPr>
            <w:r w:rsidRPr="0060692A">
              <w:rPr>
                <w:b/>
              </w:rPr>
              <w:t>Name</w:t>
            </w:r>
          </w:p>
        </w:tc>
        <w:tc>
          <w:tcPr>
            <w:tcW w:w="6570" w:type="dxa"/>
            <w:tcBorders>
              <w:top w:val="single" w:sz="4" w:space="0" w:color="auto"/>
              <w:left w:val="single" w:sz="4" w:space="0" w:color="auto"/>
              <w:bottom w:val="single" w:sz="4" w:space="0" w:color="auto"/>
              <w:right w:val="single" w:sz="4" w:space="0" w:color="auto"/>
            </w:tcBorders>
            <w:hideMark/>
          </w:tcPr>
          <w:p w14:paraId="170D6E93" w14:textId="6A83950E" w:rsidR="007A4B89" w:rsidRPr="0060692A" w:rsidRDefault="00470965">
            <w:pPr>
              <w:spacing w:line="360" w:lineRule="auto"/>
            </w:pPr>
            <w:r w:rsidRPr="00A97A49">
              <w:t xml:space="preserve">Must be </w:t>
            </w:r>
            <w:r w:rsidRPr="008B13A8">
              <w:rPr>
                <w:b/>
              </w:rPr>
              <w:t>filled</w:t>
            </w:r>
            <w:r w:rsidRPr="0060692A">
              <w:t xml:space="preserve"> with </w:t>
            </w:r>
            <w:r>
              <w:rPr>
                <w:b/>
              </w:rPr>
              <w:t>at most</w:t>
            </w:r>
            <w:r w:rsidRPr="0060692A">
              <w:rPr>
                <w:b/>
              </w:rPr>
              <w:t xml:space="preserve"> </w:t>
            </w:r>
            <w:r>
              <w:rPr>
                <w:b/>
              </w:rPr>
              <w:t>100</w:t>
            </w:r>
            <w:r w:rsidRPr="0060692A">
              <w:rPr>
                <w:b/>
              </w:rPr>
              <w:t xml:space="preserve"> characters</w:t>
            </w:r>
          </w:p>
        </w:tc>
      </w:tr>
      <w:tr w:rsidR="007A4B89" w:rsidRPr="0060692A" w14:paraId="5478046B"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3F89B9C" w14:textId="77777777" w:rsidR="007A4B89" w:rsidRPr="0060692A" w:rsidRDefault="007A4B89">
            <w:pPr>
              <w:pStyle w:val="ListParagraph"/>
              <w:spacing w:line="360" w:lineRule="auto"/>
              <w:ind w:left="0"/>
              <w:jc w:val="both"/>
              <w:rPr>
                <w:b/>
              </w:rPr>
            </w:pPr>
            <w:r w:rsidRPr="0060692A">
              <w:rPr>
                <w:b/>
              </w:rPr>
              <w:t>Role</w:t>
            </w:r>
          </w:p>
        </w:tc>
        <w:tc>
          <w:tcPr>
            <w:tcW w:w="6570" w:type="dxa"/>
            <w:tcBorders>
              <w:top w:val="single" w:sz="4" w:space="0" w:color="auto"/>
              <w:left w:val="single" w:sz="4" w:space="0" w:color="auto"/>
              <w:bottom w:val="single" w:sz="4" w:space="0" w:color="auto"/>
              <w:right w:val="single" w:sz="4" w:space="0" w:color="auto"/>
            </w:tcBorders>
            <w:hideMark/>
          </w:tcPr>
          <w:p w14:paraId="63768277" w14:textId="77777777" w:rsidR="007A4B89" w:rsidRPr="0060692A" w:rsidRDefault="007A4B89">
            <w:pPr>
              <w:spacing w:line="360" w:lineRule="auto"/>
              <w:rPr>
                <w:b/>
              </w:rPr>
            </w:pPr>
            <w:r w:rsidRPr="00470965">
              <w:t>Must be</w:t>
            </w:r>
            <w:r w:rsidRPr="0060692A">
              <w:rPr>
                <w:b/>
              </w:rPr>
              <w:t xml:space="preserve"> selected</w:t>
            </w:r>
          </w:p>
        </w:tc>
      </w:tr>
      <w:tr w:rsidR="00470965" w:rsidRPr="0060692A" w14:paraId="503F32F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B4E5A02" w14:textId="77777777" w:rsidR="00470965" w:rsidRPr="0060692A" w:rsidRDefault="00470965" w:rsidP="00470965">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27DFD01A" w14:textId="3F709F17" w:rsidR="00470965" w:rsidRPr="0060692A" w:rsidRDefault="00470965" w:rsidP="00470965">
            <w:pPr>
              <w:spacing w:line="360" w:lineRule="auto"/>
            </w:pPr>
            <w:r w:rsidRPr="00A97A49">
              <w:t xml:space="preserve">Must be </w:t>
            </w:r>
            <w:r w:rsidRPr="008B13A8">
              <w:rPr>
                <w:b/>
              </w:rPr>
              <w:t>filled</w:t>
            </w:r>
            <w:r w:rsidRPr="0060692A">
              <w:t xml:space="preserve"> with</w:t>
            </w:r>
            <w:r w:rsidRPr="0060692A">
              <w:rPr>
                <w:b/>
              </w:rPr>
              <w:t xml:space="preserve"> </w:t>
            </w:r>
            <w:r>
              <w:rPr>
                <w:b/>
              </w:rPr>
              <w:t>email</w:t>
            </w:r>
            <w:r w:rsidRPr="0060692A">
              <w:rPr>
                <w:b/>
              </w:rPr>
              <w:t xml:space="preserve"> </w:t>
            </w:r>
            <w:r w:rsidRPr="0060692A">
              <w:t xml:space="preserve">and </w:t>
            </w:r>
            <w:r w:rsidRPr="0060692A">
              <w:rPr>
                <w:b/>
              </w:rPr>
              <w:t>unique</w:t>
            </w:r>
          </w:p>
        </w:tc>
      </w:tr>
      <w:tr w:rsidR="00470965" w:rsidRPr="0060692A" w14:paraId="43D76361"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2392E614" w14:textId="77777777" w:rsidR="00470965" w:rsidRPr="0060692A" w:rsidRDefault="00470965" w:rsidP="00470965">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55915785" w14:textId="70544BA1" w:rsidR="00470965" w:rsidRPr="0074564F" w:rsidRDefault="00470965" w:rsidP="00470965">
            <w:pPr>
              <w:spacing w:line="360" w:lineRule="auto"/>
              <w:rPr>
                <w:b/>
              </w:rPr>
            </w:pPr>
            <w:r w:rsidRPr="00A97A49">
              <w:t xml:space="preserve">Must be </w:t>
            </w:r>
            <w:r w:rsidRPr="008B13A8">
              <w:rPr>
                <w:b/>
              </w:rPr>
              <w:t>filled</w:t>
            </w:r>
            <w:r w:rsidRPr="0060692A">
              <w:t xml:space="preserve"> with </w:t>
            </w:r>
            <w:r>
              <w:rPr>
                <w:b/>
              </w:rPr>
              <w:t>at least</w:t>
            </w:r>
            <w:r w:rsidRPr="0060692A">
              <w:rPr>
                <w:b/>
              </w:rPr>
              <w:t xml:space="preserve"> 6 characters </w:t>
            </w:r>
            <w:r>
              <w:t xml:space="preserve">and </w:t>
            </w:r>
            <w:r>
              <w:rPr>
                <w:b/>
              </w:rPr>
              <w:t>alphanumeric format</w:t>
            </w:r>
          </w:p>
        </w:tc>
      </w:tr>
      <w:tr w:rsidR="00470965" w:rsidRPr="0060692A" w14:paraId="12B65BF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90C66D1" w14:textId="77777777" w:rsidR="00470965" w:rsidRPr="0060692A" w:rsidRDefault="00470965" w:rsidP="00470965">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2BD12CF4" w14:textId="58E149DD" w:rsidR="00470965" w:rsidRPr="0060692A" w:rsidRDefault="00470965" w:rsidP="00470965">
            <w:pPr>
              <w:spacing w:line="360" w:lineRule="auto"/>
            </w:pPr>
            <w:r w:rsidRPr="00A97A49">
              <w:t xml:space="preserve">Must be </w:t>
            </w:r>
            <w:r w:rsidRPr="008B13A8">
              <w:rPr>
                <w:b/>
              </w:rPr>
              <w:t>filled</w:t>
            </w:r>
            <w:r w:rsidRPr="0060692A">
              <w:t xml:space="preserve"> and </w:t>
            </w:r>
            <w:r w:rsidRPr="0060692A">
              <w:rPr>
                <w:b/>
              </w:rPr>
              <w:t>same with password</w:t>
            </w:r>
          </w:p>
        </w:tc>
      </w:tr>
      <w:tr w:rsidR="00470965" w:rsidRPr="0060692A" w14:paraId="28C134D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F668E54" w14:textId="77777777" w:rsidR="00470965" w:rsidRPr="0060692A" w:rsidRDefault="00470965" w:rsidP="00470965">
            <w:pPr>
              <w:pStyle w:val="ListParagraph"/>
              <w:spacing w:line="360" w:lineRule="auto"/>
              <w:ind w:left="0"/>
              <w:jc w:val="both"/>
              <w:rPr>
                <w:b/>
              </w:rPr>
            </w:pPr>
            <w:r w:rsidRPr="0060692A">
              <w:rPr>
                <w:b/>
              </w:rPr>
              <w:lastRenderedPageBreak/>
              <w:t>Gender</w:t>
            </w:r>
          </w:p>
        </w:tc>
        <w:tc>
          <w:tcPr>
            <w:tcW w:w="6570" w:type="dxa"/>
            <w:tcBorders>
              <w:top w:val="single" w:sz="4" w:space="0" w:color="auto"/>
              <w:left w:val="single" w:sz="4" w:space="0" w:color="auto"/>
              <w:bottom w:val="single" w:sz="4" w:space="0" w:color="auto"/>
              <w:right w:val="single" w:sz="4" w:space="0" w:color="auto"/>
            </w:tcBorders>
            <w:hideMark/>
          </w:tcPr>
          <w:p w14:paraId="5C6EFBDD" w14:textId="60B2426A" w:rsidR="00470965" w:rsidRPr="0060692A" w:rsidRDefault="00470965" w:rsidP="00470965">
            <w:pPr>
              <w:spacing w:line="360" w:lineRule="auto"/>
              <w:rPr>
                <w:b/>
              </w:rPr>
            </w:pPr>
            <w:r w:rsidRPr="00A97A49">
              <w:t>Must be</w:t>
            </w:r>
            <w:r w:rsidRPr="0060692A">
              <w:rPr>
                <w:b/>
              </w:rPr>
              <w:t xml:space="preserve"> selected</w:t>
            </w:r>
          </w:p>
        </w:tc>
      </w:tr>
      <w:tr w:rsidR="00470965" w:rsidRPr="0060692A" w14:paraId="23715455"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714D0A2" w14:textId="77777777" w:rsidR="00470965" w:rsidRPr="0060692A" w:rsidRDefault="00470965" w:rsidP="00470965">
            <w:pPr>
              <w:pStyle w:val="ListParagraph"/>
              <w:spacing w:line="360" w:lineRule="auto"/>
              <w:ind w:left="0"/>
              <w:jc w:val="both"/>
              <w:rPr>
                <w:b/>
              </w:rPr>
            </w:pPr>
            <w:r w:rsidRPr="0060692A">
              <w:rPr>
                <w:b/>
              </w:rPr>
              <w:t>Address</w:t>
            </w:r>
          </w:p>
        </w:tc>
        <w:tc>
          <w:tcPr>
            <w:tcW w:w="6570" w:type="dxa"/>
            <w:tcBorders>
              <w:top w:val="single" w:sz="4" w:space="0" w:color="auto"/>
              <w:left w:val="single" w:sz="4" w:space="0" w:color="auto"/>
              <w:bottom w:val="single" w:sz="4" w:space="0" w:color="auto"/>
              <w:right w:val="single" w:sz="4" w:space="0" w:color="auto"/>
            </w:tcBorders>
            <w:hideMark/>
          </w:tcPr>
          <w:p w14:paraId="149496FE" w14:textId="01891350" w:rsidR="00470965" w:rsidRPr="0060692A" w:rsidRDefault="00470965" w:rsidP="00470965">
            <w:pPr>
              <w:spacing w:line="360" w:lineRule="auto"/>
            </w:pPr>
            <w:r w:rsidRPr="00A97A49">
              <w:t xml:space="preserve">Must be </w:t>
            </w:r>
            <w:r w:rsidRPr="008B13A8">
              <w:rPr>
                <w:b/>
              </w:rPr>
              <w:t>filled</w:t>
            </w:r>
          </w:p>
        </w:tc>
      </w:tr>
      <w:tr w:rsidR="00470965" w:rsidRPr="0060692A" w14:paraId="65EF36A2"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DBD1459" w14:textId="77777777" w:rsidR="00470965" w:rsidRPr="0060692A" w:rsidRDefault="00470965" w:rsidP="00470965">
            <w:pPr>
              <w:pStyle w:val="ListParagraph"/>
              <w:spacing w:line="360" w:lineRule="auto"/>
              <w:ind w:left="0"/>
              <w:jc w:val="both"/>
              <w:rPr>
                <w:b/>
              </w:rPr>
            </w:pPr>
            <w:r w:rsidRPr="0060692A">
              <w:rPr>
                <w:b/>
              </w:rPr>
              <w:t>Profile Picture</w:t>
            </w:r>
          </w:p>
        </w:tc>
        <w:tc>
          <w:tcPr>
            <w:tcW w:w="6570" w:type="dxa"/>
            <w:tcBorders>
              <w:top w:val="single" w:sz="4" w:space="0" w:color="auto"/>
              <w:left w:val="single" w:sz="4" w:space="0" w:color="auto"/>
              <w:bottom w:val="single" w:sz="4" w:space="0" w:color="auto"/>
              <w:right w:val="single" w:sz="4" w:space="0" w:color="auto"/>
            </w:tcBorders>
            <w:hideMark/>
          </w:tcPr>
          <w:p w14:paraId="69C28182" w14:textId="312E22D3" w:rsidR="00470965" w:rsidRPr="0060692A" w:rsidRDefault="00470965" w:rsidP="00470965">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proofErr w:type="spellStart"/>
            <w:r w:rsidRPr="005D5393">
              <w:rPr>
                <w:b/>
              </w:rPr>
              <w:t>png</w:t>
            </w:r>
            <w:proofErr w:type="spellEnd"/>
            <w:r w:rsidRPr="00BE7E85">
              <w:t>,</w:t>
            </w:r>
            <w:r>
              <w:rPr>
                <w:b/>
              </w:rPr>
              <w:t xml:space="preserve"> </w:t>
            </w:r>
            <w:r w:rsidRPr="005D5393">
              <w:rPr>
                <w:b/>
              </w:rPr>
              <w:t>jpg</w:t>
            </w:r>
            <w:r w:rsidRPr="00EF0E3A">
              <w:t>)</w:t>
            </w:r>
          </w:p>
        </w:tc>
      </w:tr>
      <w:tr w:rsidR="00470965" w:rsidRPr="0060692A" w14:paraId="0C289A4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50FDFF6" w14:textId="77777777" w:rsidR="00470965" w:rsidRPr="0060692A" w:rsidRDefault="00470965" w:rsidP="00470965">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6D0FA48D" w14:textId="1E1DB9DF" w:rsidR="00470965" w:rsidRPr="0060692A" w:rsidRDefault="00470965" w:rsidP="00470965">
            <w:pPr>
              <w:spacing w:line="360" w:lineRule="auto"/>
            </w:pPr>
            <w:r w:rsidRPr="00A97A49">
              <w:t xml:space="preserve">Must be </w:t>
            </w:r>
            <w:r w:rsidRPr="008B13A8">
              <w:rPr>
                <w:b/>
              </w:rPr>
              <w:t>filled</w:t>
            </w:r>
            <w:r w:rsidRPr="0060692A">
              <w:t xml:space="preserve"> with </w:t>
            </w:r>
            <w:r w:rsidRPr="0060692A">
              <w:rPr>
                <w:b/>
              </w:rPr>
              <w:t>date format</w:t>
            </w:r>
          </w:p>
        </w:tc>
      </w:tr>
    </w:tbl>
    <w:p w14:paraId="0CB4572A" w14:textId="77777777" w:rsidR="007A4B89" w:rsidRPr="0060692A" w:rsidRDefault="007A4B89" w:rsidP="007A4B89">
      <w:pPr>
        <w:pStyle w:val="Title"/>
        <w:tabs>
          <w:tab w:val="left" w:pos="720"/>
        </w:tabs>
        <w:rPr>
          <w:rFonts w:eastAsia="MS Mincho"/>
          <w:lang w:eastAsia="ja-JP"/>
        </w:rPr>
      </w:pPr>
    </w:p>
    <w:p w14:paraId="63BB3EE1" w14:textId="77777777" w:rsidR="00BB595B" w:rsidRPr="0060692A" w:rsidRDefault="00BB595B" w:rsidP="007A4B89">
      <w:pPr>
        <w:pStyle w:val="Title"/>
        <w:keepNext/>
        <w:tabs>
          <w:tab w:val="left" w:pos="720"/>
        </w:tabs>
        <w:ind w:left="540"/>
        <w:rPr>
          <w:noProof/>
        </w:rPr>
      </w:pPr>
    </w:p>
    <w:p w14:paraId="7D809BE7" w14:textId="003B9BB1" w:rsidR="007A4B89" w:rsidRPr="0060692A" w:rsidRDefault="00900D79" w:rsidP="00470965">
      <w:pPr>
        <w:pStyle w:val="Title"/>
        <w:keepNext/>
        <w:tabs>
          <w:tab w:val="left" w:pos="720"/>
        </w:tabs>
        <w:spacing w:line="360" w:lineRule="auto"/>
        <w:ind w:left="540"/>
      </w:pPr>
      <w:r>
        <w:rPr>
          <w:noProof/>
        </w:rPr>
        <w:drawing>
          <wp:inline distT="0" distB="0" distL="0" distR="0" wp14:anchorId="09D07453" wp14:editId="476B0716">
            <wp:extent cx="5760000" cy="3238435"/>
            <wp:effectExtent l="19050" t="19050" r="1270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reateUser.png"/>
                    <pic:cNvPicPr/>
                  </pic:nvPicPr>
                  <pic:blipFill>
                    <a:blip r:embed="rId24">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35A95061" w14:textId="6E7E06AA" w:rsidR="00835F3D" w:rsidRPr="0060692A" w:rsidRDefault="007A4B89" w:rsidP="00470965">
      <w:pPr>
        <w:pStyle w:val="Caption"/>
        <w:spacing w:line="360" w:lineRule="auto"/>
        <w:rPr>
          <w:rFonts w:eastAsia="Times New Roman"/>
          <w:sz w:val="28"/>
          <w:szCs w:val="20"/>
          <w:lang w:val="id-ID" w:eastAsia="en-US"/>
        </w:rPr>
      </w:pPr>
      <w:r w:rsidRPr="0060692A">
        <w:t xml:space="preserve">Figure </w:t>
      </w:r>
      <w:r w:rsidR="00705116">
        <w:rPr>
          <w:noProof/>
        </w:rPr>
        <w:t>16</w:t>
      </w:r>
      <w:r w:rsidRPr="0060692A">
        <w:t xml:space="preserve">. </w:t>
      </w:r>
      <w:r w:rsidRPr="0060692A">
        <w:rPr>
          <w:lang w:val="id-ID"/>
        </w:rPr>
        <w:t>Add User</w:t>
      </w:r>
      <w:r w:rsidRPr="0060692A">
        <w:t xml:space="preserve"> Page</w:t>
      </w:r>
    </w:p>
    <w:p w14:paraId="27671206" w14:textId="0F2265D5"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rPr>
          <w:lang w:val="id-ID"/>
        </w:rPr>
        <w:t>Edit Profile Page</w:t>
      </w:r>
    </w:p>
    <w:p w14:paraId="7C152AF7" w14:textId="12690EF6" w:rsidR="00470965" w:rsidRDefault="007A4B89" w:rsidP="007A4B89">
      <w:pPr>
        <w:pStyle w:val="Content"/>
      </w:pPr>
      <w:r w:rsidRPr="0060692A">
        <w:t xml:space="preserve">This page allows </w:t>
      </w:r>
      <w:r w:rsidRPr="0060692A">
        <w:rPr>
          <w:lang w:val="id-ID"/>
        </w:rPr>
        <w:t>user</w:t>
      </w:r>
      <w:r w:rsidRPr="0060692A">
        <w:t xml:space="preserve"> to </w:t>
      </w:r>
      <w:r w:rsidRPr="0060692A">
        <w:rPr>
          <w:b/>
          <w:lang w:val="id-ID"/>
        </w:rPr>
        <w:t xml:space="preserve">update </w:t>
      </w:r>
      <w:r w:rsidR="00835F3D" w:rsidRPr="0060692A">
        <w:t>their</w:t>
      </w:r>
      <w:r w:rsidRPr="0060692A">
        <w:rPr>
          <w:lang w:val="id-ID"/>
        </w:rPr>
        <w:t xml:space="preserve"> </w:t>
      </w:r>
      <w:r w:rsidR="00470965">
        <w:rPr>
          <w:lang w:val="en-ID"/>
        </w:rPr>
        <w:t xml:space="preserve">profile </w:t>
      </w:r>
      <w:r w:rsidRPr="0060692A">
        <w:rPr>
          <w:lang w:val="id-ID"/>
        </w:rPr>
        <w:t>data</w:t>
      </w:r>
      <w:r w:rsidRPr="0060692A">
        <w:t>.</w:t>
      </w:r>
      <w:r w:rsidRPr="0060692A">
        <w:rPr>
          <w:lang w:val="id-ID"/>
        </w:rPr>
        <w:t xml:space="preserve"> </w:t>
      </w:r>
      <w:r w:rsidRPr="0060692A">
        <w:t xml:space="preserve">Display </w:t>
      </w:r>
      <w:r w:rsidRPr="0060692A">
        <w:rPr>
          <w:b/>
        </w:rPr>
        <w:t>error message</w:t>
      </w:r>
      <w:r w:rsidRPr="0060692A">
        <w:t xml:space="preserve"> if user input incorrect </w:t>
      </w:r>
      <w:r w:rsidR="00470965">
        <w:t xml:space="preserve">user </w:t>
      </w:r>
      <w:r w:rsidRPr="0060692A">
        <w:t>data.</w:t>
      </w:r>
    </w:p>
    <w:p w14:paraId="382B44C6" w14:textId="5ECD1115" w:rsidR="007A4B89" w:rsidRPr="0060692A" w:rsidRDefault="007A4B89" w:rsidP="007A4B89">
      <w:pPr>
        <w:pStyle w:val="Content"/>
      </w:pPr>
      <w:r w:rsidRPr="0060692A">
        <w:t xml:space="preserve">The following table shows existing fields in the </w:t>
      </w:r>
      <w:r w:rsidRPr="0060692A">
        <w:rPr>
          <w:b/>
          <w:lang w:val="id-ID"/>
        </w:rPr>
        <w:t xml:space="preserve">Edit Profile </w:t>
      </w:r>
      <w:r w:rsidRPr="0060692A">
        <w:rPr>
          <w:b/>
        </w:rPr>
        <w:t>Page</w:t>
      </w:r>
      <w:r w:rsidRPr="0060692A">
        <w:t xml:space="preserv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181AA795"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EFA3C8A"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0F16775"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5C385C" w:rsidRPr="0060692A" w14:paraId="206A1820"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19BBBD2" w14:textId="77777777" w:rsidR="005C385C" w:rsidRPr="0060692A" w:rsidRDefault="005C385C" w:rsidP="005C385C">
            <w:pPr>
              <w:pStyle w:val="ListParagraph"/>
              <w:spacing w:line="360" w:lineRule="auto"/>
              <w:ind w:left="0"/>
              <w:jc w:val="both"/>
              <w:rPr>
                <w:b/>
              </w:rPr>
            </w:pPr>
            <w:r w:rsidRPr="0060692A">
              <w:rPr>
                <w:b/>
              </w:rPr>
              <w:t>Name</w:t>
            </w:r>
          </w:p>
        </w:tc>
        <w:tc>
          <w:tcPr>
            <w:tcW w:w="6570" w:type="dxa"/>
            <w:tcBorders>
              <w:top w:val="single" w:sz="4" w:space="0" w:color="auto"/>
              <w:left w:val="single" w:sz="4" w:space="0" w:color="auto"/>
              <w:bottom w:val="single" w:sz="4" w:space="0" w:color="auto"/>
              <w:right w:val="single" w:sz="4" w:space="0" w:color="auto"/>
            </w:tcBorders>
            <w:hideMark/>
          </w:tcPr>
          <w:p w14:paraId="5E814612" w14:textId="5C55F17A" w:rsidR="005C385C" w:rsidRPr="0060692A" w:rsidRDefault="005C385C" w:rsidP="005C385C">
            <w:pPr>
              <w:spacing w:line="360" w:lineRule="auto"/>
            </w:pPr>
            <w:r w:rsidRPr="00A97A49">
              <w:t xml:space="preserve">Must be </w:t>
            </w:r>
            <w:r w:rsidRPr="008B13A8">
              <w:rPr>
                <w:b/>
              </w:rPr>
              <w:t>filled</w:t>
            </w:r>
            <w:r w:rsidRPr="0060692A">
              <w:t xml:space="preserve"> with </w:t>
            </w:r>
            <w:r>
              <w:rPr>
                <w:b/>
              </w:rPr>
              <w:t>at most</w:t>
            </w:r>
            <w:r w:rsidRPr="0060692A">
              <w:rPr>
                <w:b/>
              </w:rPr>
              <w:t xml:space="preserve"> </w:t>
            </w:r>
            <w:r>
              <w:rPr>
                <w:b/>
              </w:rPr>
              <w:t>100</w:t>
            </w:r>
            <w:r w:rsidRPr="0060692A">
              <w:rPr>
                <w:b/>
              </w:rPr>
              <w:t xml:space="preserve"> characters</w:t>
            </w:r>
          </w:p>
        </w:tc>
      </w:tr>
      <w:tr w:rsidR="005C385C" w:rsidRPr="0060692A" w14:paraId="4B2647F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12C5992" w14:textId="77777777" w:rsidR="005C385C" w:rsidRPr="0060692A" w:rsidRDefault="005C385C" w:rsidP="005C385C">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3D74F6A1" w14:textId="5808F038" w:rsidR="005C385C" w:rsidRPr="0060692A" w:rsidRDefault="005C385C" w:rsidP="005C385C">
            <w:pPr>
              <w:spacing w:line="360" w:lineRule="auto"/>
            </w:pPr>
            <w:r w:rsidRPr="00A97A49">
              <w:t xml:space="preserve">Must be </w:t>
            </w:r>
            <w:r w:rsidRPr="008B13A8">
              <w:rPr>
                <w:b/>
              </w:rPr>
              <w:t>filled</w:t>
            </w:r>
            <w:r w:rsidRPr="0060692A">
              <w:t xml:space="preserve"> with</w:t>
            </w:r>
            <w:r w:rsidRPr="0060692A">
              <w:rPr>
                <w:b/>
              </w:rPr>
              <w:t xml:space="preserve"> </w:t>
            </w:r>
            <w:r>
              <w:rPr>
                <w:b/>
              </w:rPr>
              <w:t>email</w:t>
            </w:r>
            <w:r w:rsidRPr="0060692A">
              <w:rPr>
                <w:b/>
              </w:rPr>
              <w:t xml:space="preserve"> </w:t>
            </w:r>
            <w:r w:rsidRPr="0060692A">
              <w:t xml:space="preserve">and </w:t>
            </w:r>
            <w:r w:rsidRPr="0060692A">
              <w:rPr>
                <w:b/>
              </w:rPr>
              <w:t>unique</w:t>
            </w:r>
          </w:p>
        </w:tc>
      </w:tr>
      <w:tr w:rsidR="005C385C" w:rsidRPr="0060692A" w14:paraId="312E490A"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16A4BC62" w14:textId="77777777" w:rsidR="005C385C" w:rsidRPr="0060692A" w:rsidRDefault="005C385C" w:rsidP="005C385C">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48DBBEAA" w14:textId="60D21724" w:rsidR="005C385C" w:rsidRPr="00622693" w:rsidRDefault="005C385C" w:rsidP="005C385C">
            <w:pPr>
              <w:spacing w:line="360" w:lineRule="auto"/>
              <w:rPr>
                <w:b/>
              </w:rPr>
            </w:pPr>
            <w:r w:rsidRPr="00A97A49">
              <w:t xml:space="preserve">Must be </w:t>
            </w:r>
            <w:r w:rsidRPr="008B13A8">
              <w:rPr>
                <w:b/>
              </w:rPr>
              <w:t>filled</w:t>
            </w:r>
            <w:r w:rsidRPr="0060692A">
              <w:t xml:space="preserve"> with </w:t>
            </w:r>
            <w:r>
              <w:rPr>
                <w:b/>
              </w:rPr>
              <w:t>at least</w:t>
            </w:r>
            <w:r w:rsidRPr="0060692A">
              <w:rPr>
                <w:b/>
              </w:rPr>
              <w:t xml:space="preserve"> 6 characters </w:t>
            </w:r>
            <w:r>
              <w:t xml:space="preserve">and </w:t>
            </w:r>
            <w:r>
              <w:rPr>
                <w:b/>
              </w:rPr>
              <w:t>alphanumeric format</w:t>
            </w:r>
          </w:p>
        </w:tc>
      </w:tr>
      <w:tr w:rsidR="005C385C" w:rsidRPr="0060692A" w14:paraId="2E4E46C7"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7B4D0D5" w14:textId="77777777" w:rsidR="005C385C" w:rsidRPr="0060692A" w:rsidRDefault="005C385C" w:rsidP="005C385C">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4EBC712A" w14:textId="72A2739F" w:rsidR="005C385C" w:rsidRPr="0060692A" w:rsidRDefault="005C385C" w:rsidP="005C385C">
            <w:pPr>
              <w:spacing w:line="360" w:lineRule="auto"/>
            </w:pPr>
            <w:r w:rsidRPr="00A97A49">
              <w:t xml:space="preserve">Must be </w:t>
            </w:r>
            <w:r w:rsidRPr="008B13A8">
              <w:rPr>
                <w:b/>
              </w:rPr>
              <w:t>filled</w:t>
            </w:r>
            <w:r w:rsidRPr="0060692A">
              <w:t xml:space="preserve"> and </w:t>
            </w:r>
            <w:r w:rsidRPr="0060692A">
              <w:rPr>
                <w:b/>
              </w:rPr>
              <w:t>same with password</w:t>
            </w:r>
          </w:p>
        </w:tc>
      </w:tr>
      <w:tr w:rsidR="005C385C" w:rsidRPr="0060692A" w14:paraId="5F866751"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315B75F4" w14:textId="77777777" w:rsidR="005C385C" w:rsidRPr="0060692A" w:rsidRDefault="005C385C" w:rsidP="005C385C">
            <w:pPr>
              <w:pStyle w:val="ListParagraph"/>
              <w:spacing w:line="360" w:lineRule="auto"/>
              <w:ind w:left="0"/>
              <w:jc w:val="both"/>
              <w:rPr>
                <w:b/>
              </w:rPr>
            </w:pPr>
            <w:r w:rsidRPr="0060692A">
              <w:rPr>
                <w:b/>
              </w:rPr>
              <w:t>Gender</w:t>
            </w:r>
          </w:p>
        </w:tc>
        <w:tc>
          <w:tcPr>
            <w:tcW w:w="6570" w:type="dxa"/>
            <w:tcBorders>
              <w:top w:val="single" w:sz="4" w:space="0" w:color="auto"/>
              <w:left w:val="single" w:sz="4" w:space="0" w:color="auto"/>
              <w:bottom w:val="single" w:sz="4" w:space="0" w:color="auto"/>
              <w:right w:val="single" w:sz="4" w:space="0" w:color="auto"/>
            </w:tcBorders>
            <w:hideMark/>
          </w:tcPr>
          <w:p w14:paraId="1CC8D454" w14:textId="2AF35784" w:rsidR="005C385C" w:rsidRPr="0060692A" w:rsidRDefault="005C385C" w:rsidP="005C385C">
            <w:pPr>
              <w:spacing w:line="360" w:lineRule="auto"/>
              <w:rPr>
                <w:b/>
              </w:rPr>
            </w:pPr>
            <w:r w:rsidRPr="00A97A49">
              <w:t>Must be</w:t>
            </w:r>
            <w:r w:rsidRPr="0060692A">
              <w:rPr>
                <w:b/>
              </w:rPr>
              <w:t xml:space="preserve"> selected</w:t>
            </w:r>
          </w:p>
        </w:tc>
      </w:tr>
      <w:tr w:rsidR="005C385C" w:rsidRPr="0060692A" w14:paraId="2BD71619"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42366F3C" w14:textId="77777777" w:rsidR="005C385C" w:rsidRPr="0060692A" w:rsidRDefault="005C385C" w:rsidP="005C385C">
            <w:pPr>
              <w:pStyle w:val="ListParagraph"/>
              <w:spacing w:line="360" w:lineRule="auto"/>
              <w:ind w:left="0"/>
              <w:jc w:val="both"/>
              <w:rPr>
                <w:b/>
              </w:rPr>
            </w:pPr>
            <w:r w:rsidRPr="0060692A">
              <w:rPr>
                <w:b/>
              </w:rPr>
              <w:lastRenderedPageBreak/>
              <w:t>Address</w:t>
            </w:r>
          </w:p>
        </w:tc>
        <w:tc>
          <w:tcPr>
            <w:tcW w:w="6570" w:type="dxa"/>
            <w:tcBorders>
              <w:top w:val="single" w:sz="4" w:space="0" w:color="auto"/>
              <w:left w:val="single" w:sz="4" w:space="0" w:color="auto"/>
              <w:bottom w:val="single" w:sz="4" w:space="0" w:color="auto"/>
              <w:right w:val="single" w:sz="4" w:space="0" w:color="auto"/>
            </w:tcBorders>
            <w:hideMark/>
          </w:tcPr>
          <w:p w14:paraId="3D561E59" w14:textId="1447CB2D" w:rsidR="005C385C" w:rsidRPr="0060692A" w:rsidRDefault="005C385C" w:rsidP="005C385C">
            <w:pPr>
              <w:spacing w:line="360" w:lineRule="auto"/>
            </w:pPr>
            <w:r w:rsidRPr="00A97A49">
              <w:t xml:space="preserve">Must be </w:t>
            </w:r>
            <w:r w:rsidRPr="008B13A8">
              <w:rPr>
                <w:b/>
              </w:rPr>
              <w:t>filled</w:t>
            </w:r>
          </w:p>
        </w:tc>
      </w:tr>
      <w:tr w:rsidR="005C385C" w:rsidRPr="0060692A" w14:paraId="0DAABA43"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57787C8" w14:textId="77777777" w:rsidR="005C385C" w:rsidRPr="0060692A" w:rsidRDefault="005C385C" w:rsidP="005C385C">
            <w:pPr>
              <w:pStyle w:val="ListParagraph"/>
              <w:spacing w:line="360" w:lineRule="auto"/>
              <w:ind w:left="0"/>
              <w:jc w:val="both"/>
              <w:rPr>
                <w:b/>
              </w:rPr>
            </w:pPr>
            <w:r w:rsidRPr="0060692A">
              <w:rPr>
                <w:b/>
              </w:rPr>
              <w:t>Profile Picture</w:t>
            </w:r>
          </w:p>
        </w:tc>
        <w:tc>
          <w:tcPr>
            <w:tcW w:w="6570" w:type="dxa"/>
            <w:tcBorders>
              <w:top w:val="single" w:sz="4" w:space="0" w:color="auto"/>
              <w:left w:val="single" w:sz="4" w:space="0" w:color="auto"/>
              <w:bottom w:val="single" w:sz="4" w:space="0" w:color="auto"/>
              <w:right w:val="single" w:sz="4" w:space="0" w:color="auto"/>
            </w:tcBorders>
            <w:hideMark/>
          </w:tcPr>
          <w:p w14:paraId="05A10789" w14:textId="36653EA5" w:rsidR="005C385C" w:rsidRPr="0060692A" w:rsidRDefault="005C385C" w:rsidP="005C385C">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proofErr w:type="spellStart"/>
            <w:r w:rsidRPr="005D5393">
              <w:rPr>
                <w:b/>
              </w:rPr>
              <w:t>png</w:t>
            </w:r>
            <w:proofErr w:type="spellEnd"/>
            <w:r w:rsidRPr="00BE7E85">
              <w:t>,</w:t>
            </w:r>
            <w:r>
              <w:rPr>
                <w:b/>
              </w:rPr>
              <w:t xml:space="preserve"> </w:t>
            </w:r>
            <w:r w:rsidRPr="005D5393">
              <w:rPr>
                <w:b/>
              </w:rPr>
              <w:t>jpg</w:t>
            </w:r>
            <w:r w:rsidRPr="00EF0E3A">
              <w:t>)</w:t>
            </w:r>
          </w:p>
        </w:tc>
      </w:tr>
      <w:tr w:rsidR="005C385C" w:rsidRPr="0060692A" w14:paraId="4F9F3263"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69B84540" w14:textId="77777777" w:rsidR="005C385C" w:rsidRPr="0060692A" w:rsidRDefault="005C385C" w:rsidP="005C385C">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5D4588D5" w14:textId="3F8E1A5C" w:rsidR="005C385C" w:rsidRPr="0060692A" w:rsidRDefault="005C385C" w:rsidP="005C385C">
            <w:pPr>
              <w:spacing w:line="360" w:lineRule="auto"/>
            </w:pPr>
            <w:r w:rsidRPr="00A97A49">
              <w:t xml:space="preserve">Must be </w:t>
            </w:r>
            <w:r w:rsidRPr="008B13A8">
              <w:rPr>
                <w:b/>
              </w:rPr>
              <w:t>filled</w:t>
            </w:r>
            <w:r w:rsidRPr="0060692A">
              <w:t xml:space="preserve"> with </w:t>
            </w:r>
            <w:r w:rsidRPr="0060692A">
              <w:rPr>
                <w:b/>
              </w:rPr>
              <w:t>date format</w:t>
            </w:r>
          </w:p>
        </w:tc>
      </w:tr>
    </w:tbl>
    <w:p w14:paraId="295CE618" w14:textId="77777777" w:rsidR="007A4B89" w:rsidRPr="0060692A" w:rsidRDefault="007A4B89" w:rsidP="007A4B89">
      <w:pPr>
        <w:pStyle w:val="Content"/>
      </w:pPr>
    </w:p>
    <w:p w14:paraId="6BF3F04C" w14:textId="0427C5FE" w:rsidR="007A4B89" w:rsidRPr="0060692A" w:rsidRDefault="007E4E65" w:rsidP="007A4B89">
      <w:pPr>
        <w:pStyle w:val="Image"/>
        <w:ind w:left="540" w:right="-9"/>
      </w:pPr>
      <w:r>
        <w:rPr>
          <w:noProof/>
        </w:rPr>
        <w:drawing>
          <wp:inline distT="0" distB="0" distL="0" distR="0" wp14:anchorId="04E362EA" wp14:editId="452E1CFD">
            <wp:extent cx="5760000" cy="3238435"/>
            <wp:effectExtent l="19050" t="19050" r="1270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pdateProfile.png"/>
                    <pic:cNvPicPr/>
                  </pic:nvPicPr>
                  <pic:blipFill>
                    <a:blip r:embed="rId25">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08567BB0" w14:textId="3BAD2C27" w:rsidR="007A4B89" w:rsidRPr="0060692A" w:rsidRDefault="007A4B89" w:rsidP="00A97A49">
      <w:pPr>
        <w:pStyle w:val="Caption"/>
      </w:pPr>
      <w:r w:rsidRPr="0060692A">
        <w:t xml:space="preserve">Figure </w:t>
      </w:r>
      <w:r w:rsidR="00705116">
        <w:rPr>
          <w:noProof/>
        </w:rPr>
        <w:t>17</w:t>
      </w:r>
      <w:r w:rsidRPr="0060692A">
        <w:rPr>
          <w:lang w:val="id-ID"/>
        </w:rPr>
        <w:t>. Edit Profile Pag</w:t>
      </w:r>
      <w:r w:rsidRPr="0060692A">
        <w:t>e</w:t>
      </w:r>
    </w:p>
    <w:p w14:paraId="78D3CDF3" w14:textId="77777777" w:rsidR="007A4B89" w:rsidRPr="0060692A" w:rsidRDefault="007A4B89" w:rsidP="007A4B89"/>
    <w:p w14:paraId="7090DA43" w14:textId="77777777"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Update User Page</w:t>
      </w:r>
    </w:p>
    <w:p w14:paraId="28CD18F3" w14:textId="77777777" w:rsidR="00470965" w:rsidRDefault="007A4B89" w:rsidP="007A4B89">
      <w:pPr>
        <w:pStyle w:val="Content"/>
      </w:pPr>
      <w:r w:rsidRPr="0060692A">
        <w:t xml:space="preserve">This page allows </w:t>
      </w:r>
      <w:r w:rsidR="00EA66D6" w:rsidRPr="0060692A">
        <w:rPr>
          <w:b/>
        </w:rPr>
        <w:t>Admin</w:t>
      </w:r>
      <w:r w:rsidRPr="0060692A">
        <w:t xml:space="preserve"> to </w:t>
      </w:r>
      <w:r w:rsidRPr="0060692A">
        <w:rPr>
          <w:b/>
        </w:rPr>
        <w:t>update</w:t>
      </w:r>
      <w:r w:rsidRPr="0060692A">
        <w:t xml:space="preserve"> user data. Display an </w:t>
      </w:r>
      <w:r w:rsidRPr="0060692A">
        <w:rPr>
          <w:b/>
        </w:rPr>
        <w:t>error message</w:t>
      </w:r>
      <w:r w:rsidRPr="0060692A">
        <w:t xml:space="preserve"> if user input incorrect data.</w:t>
      </w:r>
    </w:p>
    <w:p w14:paraId="00122744" w14:textId="53EF9251" w:rsidR="007A4B89" w:rsidRPr="0060692A" w:rsidRDefault="007A4B89" w:rsidP="007A4B89">
      <w:pPr>
        <w:pStyle w:val="Content"/>
      </w:pPr>
      <w:r w:rsidRPr="0060692A">
        <w:t xml:space="preserve">The following table shows existing fields in the </w:t>
      </w:r>
      <w:r w:rsidRPr="0060692A">
        <w:rPr>
          <w:b/>
          <w:lang w:val="id-ID"/>
        </w:rPr>
        <w:t xml:space="preserve">Edit Profile </w:t>
      </w:r>
      <w:r w:rsidRPr="0060692A">
        <w:rPr>
          <w:b/>
        </w:rPr>
        <w:t>Page</w:t>
      </w:r>
      <w:r w:rsidRPr="0060692A">
        <w:t xml:space="preserve"> and the validation for each field:</w:t>
      </w:r>
    </w:p>
    <w:tbl>
      <w:tblPr>
        <w:tblStyle w:val="TableGrid"/>
        <w:tblpPr w:leftFromText="180" w:rightFromText="180" w:vertAnchor="text" w:horzAnchor="page" w:tblpX="1648" w:tblpY="34"/>
        <w:tblOverlap w:val="never"/>
        <w:tblW w:w="9378" w:type="dxa"/>
        <w:tblLook w:val="04A0" w:firstRow="1" w:lastRow="0" w:firstColumn="1" w:lastColumn="0" w:noHBand="0" w:noVBand="1"/>
      </w:tblPr>
      <w:tblGrid>
        <w:gridCol w:w="2808"/>
        <w:gridCol w:w="6570"/>
      </w:tblGrid>
      <w:tr w:rsidR="007A4B89" w:rsidRPr="0060692A" w14:paraId="46038042" w14:textId="77777777" w:rsidTr="007A4B89">
        <w:tc>
          <w:tcPr>
            <w:tcW w:w="280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37916F8" w14:textId="77777777" w:rsidR="007A4B89" w:rsidRPr="0060692A" w:rsidRDefault="007A4B89">
            <w:pPr>
              <w:pStyle w:val="ListParagraph"/>
              <w:spacing w:line="360" w:lineRule="auto"/>
              <w:ind w:left="0"/>
              <w:jc w:val="both"/>
              <w:rPr>
                <w:b/>
                <w:color w:val="FFFFFF" w:themeColor="background1"/>
              </w:rPr>
            </w:pPr>
            <w:r w:rsidRPr="0060692A">
              <w:rPr>
                <w:b/>
                <w:color w:val="FFFFFF" w:themeColor="background1"/>
              </w:rPr>
              <w:t>Field</w:t>
            </w:r>
          </w:p>
        </w:tc>
        <w:tc>
          <w:tcPr>
            <w:tcW w:w="65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7731BEF" w14:textId="77777777" w:rsidR="007A4B89" w:rsidRPr="0060692A" w:rsidRDefault="007A4B89">
            <w:pPr>
              <w:pStyle w:val="ListParagraph"/>
              <w:spacing w:line="360" w:lineRule="auto"/>
              <w:ind w:left="0"/>
              <w:rPr>
                <w:b/>
                <w:color w:val="FFFFFF" w:themeColor="background1"/>
              </w:rPr>
            </w:pPr>
            <w:r w:rsidRPr="0060692A">
              <w:rPr>
                <w:b/>
                <w:color w:val="FFFFFF" w:themeColor="background1"/>
              </w:rPr>
              <w:t>Information</w:t>
            </w:r>
          </w:p>
        </w:tc>
      </w:tr>
      <w:tr w:rsidR="00470965" w:rsidRPr="0060692A" w14:paraId="4CA4FDC3"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0F5C350D" w14:textId="77777777" w:rsidR="00470965" w:rsidRPr="0060692A" w:rsidRDefault="00470965" w:rsidP="00470965">
            <w:pPr>
              <w:pStyle w:val="ListParagraph"/>
              <w:spacing w:line="360" w:lineRule="auto"/>
              <w:ind w:left="0"/>
              <w:jc w:val="both"/>
              <w:rPr>
                <w:b/>
              </w:rPr>
            </w:pPr>
            <w:r w:rsidRPr="0060692A">
              <w:rPr>
                <w:b/>
              </w:rPr>
              <w:t>Name</w:t>
            </w:r>
          </w:p>
        </w:tc>
        <w:tc>
          <w:tcPr>
            <w:tcW w:w="6570" w:type="dxa"/>
            <w:tcBorders>
              <w:top w:val="single" w:sz="4" w:space="0" w:color="auto"/>
              <w:left w:val="single" w:sz="4" w:space="0" w:color="auto"/>
              <w:bottom w:val="single" w:sz="4" w:space="0" w:color="auto"/>
              <w:right w:val="single" w:sz="4" w:space="0" w:color="auto"/>
            </w:tcBorders>
            <w:hideMark/>
          </w:tcPr>
          <w:p w14:paraId="5F6BFBBA" w14:textId="1ED7360B" w:rsidR="00470965" w:rsidRPr="0060692A" w:rsidRDefault="00470965" w:rsidP="00470965">
            <w:pPr>
              <w:spacing w:line="360" w:lineRule="auto"/>
            </w:pPr>
            <w:r w:rsidRPr="00A97A49">
              <w:t xml:space="preserve">Must be </w:t>
            </w:r>
            <w:r w:rsidRPr="008B13A8">
              <w:rPr>
                <w:b/>
              </w:rPr>
              <w:t>filled</w:t>
            </w:r>
            <w:r w:rsidRPr="0060692A">
              <w:t xml:space="preserve"> with </w:t>
            </w:r>
            <w:r>
              <w:rPr>
                <w:b/>
              </w:rPr>
              <w:t>at most</w:t>
            </w:r>
            <w:r w:rsidRPr="0060692A">
              <w:rPr>
                <w:b/>
              </w:rPr>
              <w:t xml:space="preserve"> </w:t>
            </w:r>
            <w:r>
              <w:rPr>
                <w:b/>
              </w:rPr>
              <w:t>100</w:t>
            </w:r>
            <w:r w:rsidRPr="0060692A">
              <w:rPr>
                <w:b/>
              </w:rPr>
              <w:t xml:space="preserve"> characters</w:t>
            </w:r>
          </w:p>
        </w:tc>
      </w:tr>
      <w:tr w:rsidR="00470965" w:rsidRPr="0060692A" w14:paraId="51781797"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0A810F5" w14:textId="77777777" w:rsidR="00470965" w:rsidRPr="0060692A" w:rsidRDefault="00470965" w:rsidP="00470965">
            <w:pPr>
              <w:pStyle w:val="ListParagraph"/>
              <w:spacing w:line="360" w:lineRule="auto"/>
              <w:ind w:left="0"/>
              <w:jc w:val="both"/>
              <w:rPr>
                <w:b/>
              </w:rPr>
            </w:pPr>
            <w:r w:rsidRPr="0060692A">
              <w:rPr>
                <w:b/>
              </w:rPr>
              <w:t>Role</w:t>
            </w:r>
          </w:p>
        </w:tc>
        <w:tc>
          <w:tcPr>
            <w:tcW w:w="6570" w:type="dxa"/>
            <w:tcBorders>
              <w:top w:val="single" w:sz="4" w:space="0" w:color="auto"/>
              <w:left w:val="single" w:sz="4" w:space="0" w:color="auto"/>
              <w:bottom w:val="single" w:sz="4" w:space="0" w:color="auto"/>
              <w:right w:val="single" w:sz="4" w:space="0" w:color="auto"/>
            </w:tcBorders>
            <w:hideMark/>
          </w:tcPr>
          <w:p w14:paraId="7A9F6F27" w14:textId="74686E5E" w:rsidR="00470965" w:rsidRPr="0060692A" w:rsidRDefault="00470965" w:rsidP="00470965">
            <w:pPr>
              <w:spacing w:line="360" w:lineRule="auto"/>
              <w:ind w:left="198" w:hanging="198"/>
              <w:rPr>
                <w:b/>
              </w:rPr>
            </w:pPr>
            <w:r w:rsidRPr="00470965">
              <w:t>Must be</w:t>
            </w:r>
            <w:r w:rsidRPr="0060692A">
              <w:rPr>
                <w:b/>
              </w:rPr>
              <w:t xml:space="preserve"> selected</w:t>
            </w:r>
          </w:p>
        </w:tc>
      </w:tr>
      <w:tr w:rsidR="00470965" w:rsidRPr="0060692A" w14:paraId="0A4900D2"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072DCF68" w14:textId="77777777" w:rsidR="00470965" w:rsidRPr="0060692A" w:rsidRDefault="00470965" w:rsidP="00470965">
            <w:pPr>
              <w:pStyle w:val="ListParagraph"/>
              <w:spacing w:line="360" w:lineRule="auto"/>
              <w:ind w:left="0"/>
              <w:jc w:val="both"/>
              <w:rPr>
                <w:b/>
              </w:rPr>
            </w:pPr>
            <w:r w:rsidRPr="0060692A">
              <w:rPr>
                <w:b/>
              </w:rPr>
              <w:t>Email</w:t>
            </w:r>
          </w:p>
        </w:tc>
        <w:tc>
          <w:tcPr>
            <w:tcW w:w="6570" w:type="dxa"/>
            <w:tcBorders>
              <w:top w:val="single" w:sz="4" w:space="0" w:color="auto"/>
              <w:left w:val="single" w:sz="4" w:space="0" w:color="auto"/>
              <w:bottom w:val="single" w:sz="4" w:space="0" w:color="auto"/>
              <w:right w:val="single" w:sz="4" w:space="0" w:color="auto"/>
            </w:tcBorders>
            <w:hideMark/>
          </w:tcPr>
          <w:p w14:paraId="037A6A34" w14:textId="091C3973" w:rsidR="00470965" w:rsidRPr="0060692A" w:rsidRDefault="00470965" w:rsidP="00470965">
            <w:pPr>
              <w:spacing w:line="360" w:lineRule="auto"/>
            </w:pPr>
            <w:r w:rsidRPr="00A97A49">
              <w:t xml:space="preserve">Must be </w:t>
            </w:r>
            <w:r w:rsidRPr="008B13A8">
              <w:rPr>
                <w:b/>
              </w:rPr>
              <w:t>filled</w:t>
            </w:r>
            <w:r w:rsidRPr="0060692A">
              <w:t xml:space="preserve"> with</w:t>
            </w:r>
            <w:r w:rsidRPr="0060692A">
              <w:rPr>
                <w:b/>
              </w:rPr>
              <w:t xml:space="preserve"> </w:t>
            </w:r>
            <w:r>
              <w:rPr>
                <w:b/>
              </w:rPr>
              <w:t>email</w:t>
            </w:r>
            <w:r w:rsidRPr="0060692A">
              <w:rPr>
                <w:b/>
              </w:rPr>
              <w:t xml:space="preserve"> </w:t>
            </w:r>
            <w:r w:rsidRPr="0060692A">
              <w:t xml:space="preserve">and </w:t>
            </w:r>
            <w:r w:rsidRPr="0060692A">
              <w:rPr>
                <w:b/>
              </w:rPr>
              <w:t>unique</w:t>
            </w:r>
          </w:p>
        </w:tc>
      </w:tr>
      <w:tr w:rsidR="00470965" w:rsidRPr="0060692A" w14:paraId="5B278EA7" w14:textId="77777777" w:rsidTr="007A4B89">
        <w:trPr>
          <w:trHeight w:val="413"/>
        </w:trPr>
        <w:tc>
          <w:tcPr>
            <w:tcW w:w="2808" w:type="dxa"/>
            <w:tcBorders>
              <w:top w:val="single" w:sz="4" w:space="0" w:color="auto"/>
              <w:left w:val="single" w:sz="4" w:space="0" w:color="auto"/>
              <w:bottom w:val="single" w:sz="4" w:space="0" w:color="auto"/>
              <w:right w:val="single" w:sz="4" w:space="0" w:color="auto"/>
            </w:tcBorders>
            <w:hideMark/>
          </w:tcPr>
          <w:p w14:paraId="2DB1270C" w14:textId="77777777" w:rsidR="00470965" w:rsidRPr="0060692A" w:rsidRDefault="00470965" w:rsidP="00470965">
            <w:pPr>
              <w:pStyle w:val="ListParagraph"/>
              <w:spacing w:line="360" w:lineRule="auto"/>
              <w:ind w:left="0"/>
              <w:jc w:val="both"/>
              <w:rPr>
                <w:b/>
              </w:rPr>
            </w:pPr>
            <w:r w:rsidRPr="0060692A">
              <w:rPr>
                <w:b/>
              </w:rPr>
              <w:t>Password</w:t>
            </w:r>
          </w:p>
        </w:tc>
        <w:tc>
          <w:tcPr>
            <w:tcW w:w="6570" w:type="dxa"/>
            <w:tcBorders>
              <w:top w:val="single" w:sz="4" w:space="0" w:color="auto"/>
              <w:left w:val="single" w:sz="4" w:space="0" w:color="auto"/>
              <w:bottom w:val="single" w:sz="4" w:space="0" w:color="auto"/>
              <w:right w:val="single" w:sz="4" w:space="0" w:color="auto"/>
            </w:tcBorders>
            <w:hideMark/>
          </w:tcPr>
          <w:p w14:paraId="0033B807" w14:textId="688EDBBA" w:rsidR="00470965" w:rsidRPr="00477E3C" w:rsidRDefault="00470965" w:rsidP="00470965">
            <w:pPr>
              <w:spacing w:line="360" w:lineRule="auto"/>
            </w:pPr>
            <w:r w:rsidRPr="00A97A49">
              <w:t xml:space="preserve">Must be </w:t>
            </w:r>
            <w:r w:rsidRPr="008B13A8">
              <w:rPr>
                <w:b/>
              </w:rPr>
              <w:t>filled</w:t>
            </w:r>
            <w:r w:rsidRPr="0060692A">
              <w:t xml:space="preserve"> with </w:t>
            </w:r>
            <w:r>
              <w:rPr>
                <w:b/>
              </w:rPr>
              <w:t>at least</w:t>
            </w:r>
            <w:r w:rsidRPr="0060692A">
              <w:rPr>
                <w:b/>
              </w:rPr>
              <w:t xml:space="preserve"> 6 characters </w:t>
            </w:r>
            <w:r>
              <w:t xml:space="preserve">and </w:t>
            </w:r>
            <w:r>
              <w:rPr>
                <w:b/>
              </w:rPr>
              <w:t>alphanumeric format</w:t>
            </w:r>
          </w:p>
        </w:tc>
      </w:tr>
      <w:tr w:rsidR="00470965" w:rsidRPr="0060692A" w14:paraId="7ABAD985"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179879A9" w14:textId="77777777" w:rsidR="00470965" w:rsidRPr="0060692A" w:rsidRDefault="00470965" w:rsidP="00470965">
            <w:pPr>
              <w:pStyle w:val="ListParagraph"/>
              <w:spacing w:line="360" w:lineRule="auto"/>
              <w:ind w:left="0"/>
              <w:jc w:val="both"/>
              <w:rPr>
                <w:b/>
              </w:rPr>
            </w:pPr>
            <w:r w:rsidRPr="0060692A">
              <w:rPr>
                <w:b/>
              </w:rPr>
              <w:t>Confirm Password</w:t>
            </w:r>
          </w:p>
        </w:tc>
        <w:tc>
          <w:tcPr>
            <w:tcW w:w="6570" w:type="dxa"/>
            <w:tcBorders>
              <w:top w:val="single" w:sz="4" w:space="0" w:color="auto"/>
              <w:left w:val="single" w:sz="4" w:space="0" w:color="auto"/>
              <w:bottom w:val="single" w:sz="4" w:space="0" w:color="auto"/>
              <w:right w:val="single" w:sz="4" w:space="0" w:color="auto"/>
            </w:tcBorders>
            <w:hideMark/>
          </w:tcPr>
          <w:p w14:paraId="4F7FF3DA" w14:textId="7AE3028B" w:rsidR="00470965" w:rsidRPr="0060692A" w:rsidRDefault="00470965" w:rsidP="00470965">
            <w:pPr>
              <w:spacing w:line="360" w:lineRule="auto"/>
            </w:pPr>
            <w:r w:rsidRPr="00A97A49">
              <w:t xml:space="preserve">Must be </w:t>
            </w:r>
            <w:r w:rsidRPr="008B13A8">
              <w:rPr>
                <w:b/>
              </w:rPr>
              <w:t>filled</w:t>
            </w:r>
            <w:r w:rsidRPr="0060692A">
              <w:t xml:space="preserve"> and </w:t>
            </w:r>
            <w:r w:rsidRPr="0060692A">
              <w:rPr>
                <w:b/>
              </w:rPr>
              <w:t>same with password</w:t>
            </w:r>
          </w:p>
        </w:tc>
      </w:tr>
      <w:tr w:rsidR="00470965" w:rsidRPr="0060692A" w14:paraId="35AA5FDE"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5E33A31D" w14:textId="77777777" w:rsidR="00470965" w:rsidRPr="0060692A" w:rsidRDefault="00470965" w:rsidP="00470965">
            <w:pPr>
              <w:pStyle w:val="ListParagraph"/>
              <w:spacing w:line="360" w:lineRule="auto"/>
              <w:ind w:left="0"/>
              <w:jc w:val="both"/>
              <w:rPr>
                <w:b/>
              </w:rPr>
            </w:pPr>
            <w:r w:rsidRPr="0060692A">
              <w:rPr>
                <w:b/>
              </w:rPr>
              <w:t>Gender</w:t>
            </w:r>
          </w:p>
        </w:tc>
        <w:tc>
          <w:tcPr>
            <w:tcW w:w="6570" w:type="dxa"/>
            <w:tcBorders>
              <w:top w:val="single" w:sz="4" w:space="0" w:color="auto"/>
              <w:left w:val="single" w:sz="4" w:space="0" w:color="auto"/>
              <w:bottom w:val="single" w:sz="4" w:space="0" w:color="auto"/>
              <w:right w:val="single" w:sz="4" w:space="0" w:color="auto"/>
            </w:tcBorders>
            <w:hideMark/>
          </w:tcPr>
          <w:p w14:paraId="7E058ACA" w14:textId="0E865C04" w:rsidR="00470965" w:rsidRPr="0060692A" w:rsidRDefault="00470965" w:rsidP="00470965">
            <w:pPr>
              <w:spacing w:line="360" w:lineRule="auto"/>
              <w:ind w:left="198" w:hanging="198"/>
              <w:rPr>
                <w:b/>
              </w:rPr>
            </w:pPr>
            <w:r w:rsidRPr="00A97A49">
              <w:t>Must be</w:t>
            </w:r>
            <w:r w:rsidRPr="0060692A">
              <w:rPr>
                <w:b/>
              </w:rPr>
              <w:t xml:space="preserve"> selected</w:t>
            </w:r>
          </w:p>
        </w:tc>
      </w:tr>
      <w:tr w:rsidR="00470965" w:rsidRPr="0060692A" w14:paraId="185C2CA6"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642CA47C" w14:textId="77777777" w:rsidR="00470965" w:rsidRPr="0060692A" w:rsidRDefault="00470965" w:rsidP="00470965">
            <w:pPr>
              <w:pStyle w:val="ListParagraph"/>
              <w:spacing w:line="360" w:lineRule="auto"/>
              <w:ind w:left="0"/>
              <w:jc w:val="both"/>
              <w:rPr>
                <w:b/>
              </w:rPr>
            </w:pPr>
            <w:r w:rsidRPr="0060692A">
              <w:rPr>
                <w:b/>
              </w:rPr>
              <w:lastRenderedPageBreak/>
              <w:t>Address</w:t>
            </w:r>
          </w:p>
        </w:tc>
        <w:tc>
          <w:tcPr>
            <w:tcW w:w="6570" w:type="dxa"/>
            <w:tcBorders>
              <w:top w:val="single" w:sz="4" w:space="0" w:color="auto"/>
              <w:left w:val="single" w:sz="4" w:space="0" w:color="auto"/>
              <w:bottom w:val="single" w:sz="4" w:space="0" w:color="auto"/>
              <w:right w:val="single" w:sz="4" w:space="0" w:color="auto"/>
            </w:tcBorders>
            <w:hideMark/>
          </w:tcPr>
          <w:p w14:paraId="1FAF04E9" w14:textId="278EBEED" w:rsidR="00470965" w:rsidRPr="0060692A" w:rsidRDefault="00470965" w:rsidP="00470965">
            <w:pPr>
              <w:spacing w:line="360" w:lineRule="auto"/>
            </w:pPr>
            <w:r w:rsidRPr="00A97A49">
              <w:t xml:space="preserve">Must be </w:t>
            </w:r>
            <w:r w:rsidRPr="008B13A8">
              <w:rPr>
                <w:b/>
              </w:rPr>
              <w:t>filled</w:t>
            </w:r>
          </w:p>
        </w:tc>
      </w:tr>
      <w:tr w:rsidR="00470965" w:rsidRPr="0060692A" w14:paraId="3135B5FC"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23299327" w14:textId="77777777" w:rsidR="00470965" w:rsidRPr="0060692A" w:rsidRDefault="00470965" w:rsidP="00470965">
            <w:pPr>
              <w:pStyle w:val="ListParagraph"/>
              <w:spacing w:line="360" w:lineRule="auto"/>
              <w:ind w:left="0"/>
              <w:jc w:val="both"/>
              <w:rPr>
                <w:b/>
              </w:rPr>
            </w:pPr>
            <w:r w:rsidRPr="0060692A">
              <w:rPr>
                <w:b/>
              </w:rPr>
              <w:t>Profile Picture</w:t>
            </w:r>
          </w:p>
        </w:tc>
        <w:tc>
          <w:tcPr>
            <w:tcW w:w="6570" w:type="dxa"/>
            <w:tcBorders>
              <w:top w:val="single" w:sz="4" w:space="0" w:color="auto"/>
              <w:left w:val="single" w:sz="4" w:space="0" w:color="auto"/>
              <w:bottom w:val="single" w:sz="4" w:space="0" w:color="auto"/>
              <w:right w:val="single" w:sz="4" w:space="0" w:color="auto"/>
            </w:tcBorders>
            <w:hideMark/>
          </w:tcPr>
          <w:p w14:paraId="0CFF1783" w14:textId="594C2980" w:rsidR="00470965" w:rsidRPr="0060692A" w:rsidRDefault="00470965" w:rsidP="00470965">
            <w:pPr>
              <w:spacing w:line="360" w:lineRule="auto"/>
            </w:pPr>
            <w:r>
              <w:t xml:space="preserve">Must be </w:t>
            </w:r>
            <w:r w:rsidRPr="008B13A8">
              <w:rPr>
                <w:b/>
              </w:rPr>
              <w:t>selected</w:t>
            </w:r>
            <w:r>
              <w:t xml:space="preserve"> and must </w:t>
            </w:r>
            <w:r w:rsidRPr="008B13A8">
              <w:rPr>
                <w:b/>
              </w:rPr>
              <w:t>match</w:t>
            </w:r>
            <w:r>
              <w:t xml:space="preserve"> one of the </w:t>
            </w:r>
            <w:r w:rsidRPr="005D5393">
              <w:rPr>
                <w:b/>
              </w:rPr>
              <w:t xml:space="preserve">allowed MIME types </w:t>
            </w:r>
            <w:r w:rsidRPr="00EF0E3A">
              <w:t>(</w:t>
            </w:r>
            <w:r w:rsidRPr="005D5393">
              <w:rPr>
                <w:b/>
              </w:rPr>
              <w:t>jpeg</w:t>
            </w:r>
            <w:r w:rsidRPr="00BE7E85">
              <w:t>,</w:t>
            </w:r>
            <w:r>
              <w:rPr>
                <w:b/>
              </w:rPr>
              <w:t xml:space="preserve"> </w:t>
            </w:r>
            <w:proofErr w:type="spellStart"/>
            <w:r w:rsidRPr="005D5393">
              <w:rPr>
                <w:b/>
              </w:rPr>
              <w:t>png</w:t>
            </w:r>
            <w:proofErr w:type="spellEnd"/>
            <w:r w:rsidRPr="00BE7E85">
              <w:t>,</w:t>
            </w:r>
            <w:r>
              <w:rPr>
                <w:b/>
              </w:rPr>
              <w:t xml:space="preserve"> </w:t>
            </w:r>
            <w:r w:rsidRPr="005D5393">
              <w:rPr>
                <w:b/>
              </w:rPr>
              <w:t>jpg</w:t>
            </w:r>
            <w:r w:rsidRPr="00EF0E3A">
              <w:t>)</w:t>
            </w:r>
          </w:p>
        </w:tc>
      </w:tr>
      <w:tr w:rsidR="00470965" w:rsidRPr="0060692A" w14:paraId="2C56B3F4" w14:textId="77777777" w:rsidTr="007A4B89">
        <w:tc>
          <w:tcPr>
            <w:tcW w:w="2808" w:type="dxa"/>
            <w:tcBorders>
              <w:top w:val="single" w:sz="4" w:space="0" w:color="auto"/>
              <w:left w:val="single" w:sz="4" w:space="0" w:color="auto"/>
              <w:bottom w:val="single" w:sz="4" w:space="0" w:color="auto"/>
              <w:right w:val="single" w:sz="4" w:space="0" w:color="auto"/>
            </w:tcBorders>
            <w:hideMark/>
          </w:tcPr>
          <w:p w14:paraId="749363A1" w14:textId="77777777" w:rsidR="00470965" w:rsidRPr="0060692A" w:rsidRDefault="00470965" w:rsidP="00470965">
            <w:pPr>
              <w:pStyle w:val="ListParagraph"/>
              <w:spacing w:line="360" w:lineRule="auto"/>
              <w:ind w:left="0"/>
              <w:jc w:val="both"/>
              <w:rPr>
                <w:b/>
              </w:rPr>
            </w:pPr>
            <w:r w:rsidRPr="0060692A">
              <w:rPr>
                <w:b/>
              </w:rPr>
              <w:t>Birthday</w:t>
            </w:r>
          </w:p>
        </w:tc>
        <w:tc>
          <w:tcPr>
            <w:tcW w:w="6570" w:type="dxa"/>
            <w:tcBorders>
              <w:top w:val="single" w:sz="4" w:space="0" w:color="auto"/>
              <w:left w:val="single" w:sz="4" w:space="0" w:color="auto"/>
              <w:bottom w:val="single" w:sz="4" w:space="0" w:color="auto"/>
              <w:right w:val="single" w:sz="4" w:space="0" w:color="auto"/>
            </w:tcBorders>
            <w:hideMark/>
          </w:tcPr>
          <w:p w14:paraId="55620495" w14:textId="2850CE00" w:rsidR="00470965" w:rsidRPr="0060692A" w:rsidRDefault="00470965" w:rsidP="00470965">
            <w:pPr>
              <w:spacing w:line="360" w:lineRule="auto"/>
            </w:pPr>
            <w:r w:rsidRPr="00A97A49">
              <w:t xml:space="preserve">Must be </w:t>
            </w:r>
            <w:r w:rsidRPr="008B13A8">
              <w:rPr>
                <w:b/>
              </w:rPr>
              <w:t>filled</w:t>
            </w:r>
            <w:r w:rsidRPr="0060692A">
              <w:t xml:space="preserve"> with </w:t>
            </w:r>
            <w:r w:rsidRPr="0060692A">
              <w:rPr>
                <w:b/>
              </w:rPr>
              <w:t>date format</w:t>
            </w:r>
          </w:p>
        </w:tc>
      </w:tr>
    </w:tbl>
    <w:p w14:paraId="154259BB" w14:textId="77777777" w:rsidR="007A4B89" w:rsidRPr="0060692A" w:rsidRDefault="007A4B89" w:rsidP="007A4B89">
      <w:pPr>
        <w:pStyle w:val="Content"/>
        <w:ind w:firstLine="0"/>
      </w:pPr>
    </w:p>
    <w:p w14:paraId="2D79165A" w14:textId="3084D883" w:rsidR="007A4B89" w:rsidRPr="0060692A" w:rsidRDefault="006E3ADB" w:rsidP="00470965">
      <w:pPr>
        <w:keepNext/>
        <w:spacing w:line="360" w:lineRule="auto"/>
        <w:ind w:left="540"/>
        <w:jc w:val="center"/>
      </w:pPr>
      <w:r>
        <w:rPr>
          <w:noProof/>
        </w:rPr>
        <w:drawing>
          <wp:inline distT="0" distB="0" distL="0" distR="0" wp14:anchorId="7372D621" wp14:editId="3D75BDEF">
            <wp:extent cx="5760000" cy="3238435"/>
            <wp:effectExtent l="19050" t="19050" r="12700"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itUser.png"/>
                    <pic:cNvPicPr/>
                  </pic:nvPicPr>
                  <pic:blipFill>
                    <a:blip r:embed="rId26">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195B561C" w14:textId="2093B938" w:rsidR="007A4B89" w:rsidRPr="0060692A" w:rsidRDefault="007A4B89" w:rsidP="00470965">
      <w:pPr>
        <w:pStyle w:val="Caption"/>
        <w:spacing w:line="360" w:lineRule="auto"/>
      </w:pPr>
      <w:r w:rsidRPr="0060692A">
        <w:t xml:space="preserve">Figure </w:t>
      </w:r>
      <w:r w:rsidR="00705116">
        <w:rPr>
          <w:noProof/>
        </w:rPr>
        <w:t>18</w:t>
      </w:r>
      <w:r w:rsidRPr="0060692A">
        <w:t>. Update User Page</w:t>
      </w:r>
    </w:p>
    <w:p w14:paraId="60033AB9" w14:textId="251C8DF6" w:rsidR="00A25AC9" w:rsidRDefault="00A25AC9" w:rsidP="007A4B89">
      <w:r>
        <w:br w:type="page"/>
      </w:r>
    </w:p>
    <w:p w14:paraId="537EEB69" w14:textId="77777777" w:rsidR="007A4B89" w:rsidRPr="0060692A" w:rsidRDefault="007A4B89" w:rsidP="007A4B89"/>
    <w:p w14:paraId="76F0C124" w14:textId="0EE22AF2"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t xml:space="preserve">Master </w:t>
      </w:r>
      <w:r w:rsidR="008656C8">
        <w:t>Question</w:t>
      </w:r>
      <w:r w:rsidRPr="0060692A">
        <w:t xml:space="preserve"> Page</w:t>
      </w:r>
    </w:p>
    <w:p w14:paraId="0D2E7E8A" w14:textId="27B0746D" w:rsidR="007A4B89" w:rsidRPr="0060692A" w:rsidRDefault="00470965" w:rsidP="007A4B89">
      <w:pPr>
        <w:pStyle w:val="Content"/>
      </w:pPr>
      <w:bookmarkStart w:id="1" w:name="_Hlk9341251"/>
      <w:r w:rsidRPr="00891BCA">
        <w:t xml:space="preserve">This page is accessible only to </w:t>
      </w:r>
      <w:r w:rsidRPr="00891BCA">
        <w:rPr>
          <w:b/>
        </w:rPr>
        <w:t>admin</w:t>
      </w:r>
      <w:bookmarkEnd w:id="1"/>
      <w:r w:rsidRPr="00470965">
        <w:t>.</w:t>
      </w:r>
      <w:r w:rsidRPr="0060692A">
        <w:t xml:space="preserve"> </w:t>
      </w:r>
      <w:r w:rsidR="007A4B89" w:rsidRPr="0060692A">
        <w:t xml:space="preserve">This page shows all </w:t>
      </w:r>
      <w:r w:rsidR="00060E8F">
        <w:t>questions</w:t>
      </w:r>
      <w:r w:rsidR="007A4B89" w:rsidRPr="0060692A">
        <w:t xml:space="preserve"> using </w:t>
      </w:r>
      <w:r w:rsidR="007A4B89" w:rsidRPr="0060692A">
        <w:rPr>
          <w:b/>
        </w:rPr>
        <w:t>pagination</w:t>
      </w:r>
      <w:r w:rsidR="007A4B89" w:rsidRPr="0060692A">
        <w:t xml:space="preserve"> with </w:t>
      </w:r>
      <w:r w:rsidR="007A4B89" w:rsidRPr="0060692A">
        <w:rPr>
          <w:b/>
          <w:lang w:val="id-ID"/>
        </w:rPr>
        <w:t>10</w:t>
      </w:r>
      <w:r w:rsidR="007A4B89" w:rsidRPr="0060692A">
        <w:rPr>
          <w:lang w:val="id-ID"/>
        </w:rPr>
        <w:t xml:space="preserve"> </w:t>
      </w:r>
      <w:r w:rsidR="004A1843">
        <w:t>threads</w:t>
      </w:r>
      <w:r w:rsidR="007A4B89" w:rsidRPr="0060692A">
        <w:t xml:space="preserve"> each page.</w:t>
      </w:r>
    </w:p>
    <w:p w14:paraId="4BB91C5E" w14:textId="7FDA570D" w:rsidR="007A4B89" w:rsidRDefault="007A4B89" w:rsidP="007A4B89">
      <w:pPr>
        <w:pStyle w:val="Content"/>
      </w:pPr>
      <w:r w:rsidRPr="0060692A">
        <w:t xml:space="preserve">In this page, there are </w:t>
      </w:r>
      <w:r w:rsidR="00F379BC" w:rsidRPr="0060692A">
        <w:t>‘</w:t>
      </w:r>
      <w:r w:rsidRPr="0060692A">
        <w:rPr>
          <w:b/>
          <w:lang w:val="id-ID"/>
        </w:rPr>
        <w:t>D</w:t>
      </w:r>
      <w:r w:rsidRPr="0060692A">
        <w:rPr>
          <w:b/>
        </w:rPr>
        <w:t>elete</w:t>
      </w:r>
      <w:r w:rsidR="00F379BC" w:rsidRPr="0060692A">
        <w:t>’</w:t>
      </w:r>
      <w:r w:rsidRPr="0060692A">
        <w:t xml:space="preserve"> button and </w:t>
      </w:r>
      <w:r w:rsidR="00F379BC" w:rsidRPr="0060692A">
        <w:t>‘</w:t>
      </w:r>
      <w:r w:rsidRPr="0060692A">
        <w:rPr>
          <w:b/>
          <w:lang w:val="id-ID"/>
        </w:rPr>
        <w:t>C</w:t>
      </w:r>
      <w:r w:rsidRPr="0060692A">
        <w:rPr>
          <w:b/>
        </w:rPr>
        <w:t>lose</w:t>
      </w:r>
      <w:r w:rsidR="00F379BC" w:rsidRPr="0060692A">
        <w:t>’</w:t>
      </w:r>
      <w:r w:rsidRPr="0060692A">
        <w:rPr>
          <w:b/>
        </w:rPr>
        <w:t xml:space="preserve"> </w:t>
      </w:r>
      <w:r w:rsidRPr="0060692A">
        <w:t>button:</w:t>
      </w:r>
    </w:p>
    <w:p w14:paraId="764A8C59" w14:textId="152C0B29" w:rsidR="00470965" w:rsidRPr="0060692A" w:rsidRDefault="00470965" w:rsidP="00470965">
      <w:pPr>
        <w:pStyle w:val="Content"/>
        <w:numPr>
          <w:ilvl w:val="0"/>
          <w:numId w:val="17"/>
        </w:numPr>
        <w:ind w:left="1440"/>
      </w:pPr>
      <w:r w:rsidRPr="0060692A">
        <w:t xml:space="preserve">If user click </w:t>
      </w:r>
      <w:r>
        <w:t>‘</w:t>
      </w:r>
      <w:r w:rsidRPr="0060692A">
        <w:rPr>
          <w:b/>
          <w:lang w:val="id-ID"/>
        </w:rPr>
        <w:t>D</w:t>
      </w:r>
      <w:proofErr w:type="spellStart"/>
      <w:r w:rsidRPr="0060692A">
        <w:rPr>
          <w:b/>
        </w:rPr>
        <w:t>elete</w:t>
      </w:r>
      <w:proofErr w:type="spellEnd"/>
      <w:r w:rsidRPr="00470965">
        <w:t>’</w:t>
      </w:r>
      <w:r w:rsidRPr="0060692A">
        <w:t xml:space="preserve"> </w:t>
      </w:r>
      <w:r w:rsidRPr="0060692A">
        <w:rPr>
          <w:b/>
        </w:rPr>
        <w:t>button</w:t>
      </w:r>
      <w:r w:rsidRPr="0060692A">
        <w:t xml:space="preserve">, </w:t>
      </w:r>
      <w:r w:rsidRPr="0060692A">
        <w:rPr>
          <w:b/>
        </w:rPr>
        <w:t>delete</w:t>
      </w:r>
      <w:r w:rsidRPr="0060692A">
        <w:t xml:space="preserve"> the </w:t>
      </w:r>
      <w:r>
        <w:t>question</w:t>
      </w:r>
    </w:p>
    <w:p w14:paraId="178230BF" w14:textId="299F36F1" w:rsidR="007A4B89" w:rsidRPr="0060692A" w:rsidRDefault="007A4B89" w:rsidP="007A4B89">
      <w:pPr>
        <w:pStyle w:val="Content"/>
        <w:numPr>
          <w:ilvl w:val="0"/>
          <w:numId w:val="17"/>
        </w:numPr>
        <w:ind w:left="1440"/>
        <w:rPr>
          <w:lang w:val="id-ID"/>
        </w:rPr>
      </w:pPr>
      <w:r w:rsidRPr="0060692A">
        <w:t xml:space="preserve">If user </w:t>
      </w:r>
      <w:r w:rsidR="00FC4F99" w:rsidRPr="0060692A">
        <w:t>click</w:t>
      </w:r>
      <w:r w:rsidRPr="0060692A">
        <w:t xml:space="preserve"> </w:t>
      </w:r>
      <w:r w:rsidR="00470965">
        <w:t>‘</w:t>
      </w:r>
      <w:r w:rsidRPr="0060692A">
        <w:rPr>
          <w:b/>
          <w:lang w:val="id-ID"/>
        </w:rPr>
        <w:t>C</w:t>
      </w:r>
      <w:r w:rsidRPr="0060692A">
        <w:rPr>
          <w:b/>
        </w:rPr>
        <w:t>lose</w:t>
      </w:r>
      <w:r w:rsidR="00470965" w:rsidRPr="00470965">
        <w:t>’</w:t>
      </w:r>
      <w:r w:rsidRPr="0060692A">
        <w:t xml:space="preserve"> </w:t>
      </w:r>
      <w:r w:rsidRPr="0060692A">
        <w:rPr>
          <w:b/>
        </w:rPr>
        <w:t>button</w:t>
      </w:r>
      <w:r w:rsidRPr="0060692A">
        <w:t xml:space="preserve">, </w:t>
      </w:r>
      <w:r w:rsidRPr="0060692A">
        <w:rPr>
          <w:b/>
        </w:rPr>
        <w:t>update</w:t>
      </w:r>
      <w:r w:rsidRPr="0060692A">
        <w:t xml:space="preserve"> selected </w:t>
      </w:r>
      <w:r w:rsidR="00235C9C">
        <w:t>question</w:t>
      </w:r>
      <w:r w:rsidRPr="0060692A">
        <w:t xml:space="preserve"> </w:t>
      </w:r>
      <w:r w:rsidRPr="0060692A">
        <w:rPr>
          <w:b/>
        </w:rPr>
        <w:t>status</w:t>
      </w:r>
      <w:r w:rsidRPr="0060692A">
        <w:t xml:space="preserve"> to </w:t>
      </w:r>
      <w:r w:rsidRPr="0060692A">
        <w:rPr>
          <w:lang w:val="id-ID"/>
        </w:rPr>
        <w:t>‘</w:t>
      </w:r>
      <w:r w:rsidRPr="0060692A">
        <w:rPr>
          <w:b/>
        </w:rPr>
        <w:t>Closed</w:t>
      </w:r>
      <w:r w:rsidRPr="0060692A">
        <w:rPr>
          <w:lang w:val="id-ID"/>
        </w:rPr>
        <w:t>’</w:t>
      </w:r>
      <w:r w:rsidRPr="0060692A">
        <w:t>.</w:t>
      </w:r>
      <w:r w:rsidRPr="0060692A">
        <w:rPr>
          <w:lang w:val="id-ID"/>
        </w:rPr>
        <w:t xml:space="preserve"> Validate </w:t>
      </w:r>
      <w:r w:rsidR="00470965">
        <w:rPr>
          <w:lang w:val="en-ID"/>
        </w:rPr>
        <w:t>‘</w:t>
      </w:r>
      <w:r w:rsidRPr="0060692A">
        <w:rPr>
          <w:b/>
          <w:lang w:val="id-ID"/>
        </w:rPr>
        <w:t>Close</w:t>
      </w:r>
      <w:r w:rsidR="00470965" w:rsidRPr="00470965">
        <w:rPr>
          <w:lang w:val="en-ID"/>
        </w:rPr>
        <w:t>’</w:t>
      </w:r>
      <w:r w:rsidRPr="0060692A">
        <w:rPr>
          <w:b/>
          <w:lang w:val="id-ID"/>
        </w:rPr>
        <w:t xml:space="preserve"> button </w:t>
      </w:r>
      <w:r w:rsidRPr="0060692A">
        <w:rPr>
          <w:lang w:val="id-ID"/>
        </w:rPr>
        <w:t xml:space="preserve">only </w:t>
      </w:r>
      <w:r w:rsidRPr="0060692A">
        <w:rPr>
          <w:b/>
          <w:lang w:val="id-ID"/>
        </w:rPr>
        <w:t>enabled</w:t>
      </w:r>
      <w:r w:rsidRPr="0060692A">
        <w:rPr>
          <w:lang w:val="id-ID"/>
        </w:rPr>
        <w:t xml:space="preserve"> for </w:t>
      </w:r>
      <w:r w:rsidR="0010432E">
        <w:t>question</w:t>
      </w:r>
      <w:r w:rsidRPr="0060692A">
        <w:rPr>
          <w:lang w:val="id-ID"/>
        </w:rPr>
        <w:t xml:space="preserve"> that the </w:t>
      </w:r>
      <w:r w:rsidRPr="0060692A">
        <w:rPr>
          <w:b/>
          <w:lang w:val="id-ID"/>
        </w:rPr>
        <w:t>status</w:t>
      </w:r>
      <w:r w:rsidRPr="0060692A">
        <w:rPr>
          <w:lang w:val="id-ID"/>
        </w:rPr>
        <w:t xml:space="preserve"> still ‘</w:t>
      </w:r>
      <w:r w:rsidRPr="0060692A">
        <w:rPr>
          <w:b/>
          <w:lang w:val="id-ID"/>
        </w:rPr>
        <w:t>Open</w:t>
      </w:r>
      <w:r w:rsidRPr="0060692A">
        <w:rPr>
          <w:lang w:val="id-ID"/>
        </w:rPr>
        <w:t>’</w:t>
      </w:r>
    </w:p>
    <w:p w14:paraId="7E99E33B" w14:textId="2D7A96B3" w:rsidR="007A4B89" w:rsidRPr="0060692A" w:rsidRDefault="006E3ADB" w:rsidP="007A4B89">
      <w:pPr>
        <w:pStyle w:val="Content"/>
        <w:keepNext/>
        <w:ind w:firstLine="0"/>
        <w:jc w:val="center"/>
      </w:pPr>
      <w:r>
        <w:rPr>
          <w:noProof/>
        </w:rPr>
        <w:drawing>
          <wp:inline distT="0" distB="0" distL="0" distR="0" wp14:anchorId="52F41DD4" wp14:editId="69475E08">
            <wp:extent cx="5760000" cy="3238435"/>
            <wp:effectExtent l="19050" t="19050" r="12700"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sterThread.png"/>
                    <pic:cNvPicPr/>
                  </pic:nvPicPr>
                  <pic:blipFill>
                    <a:blip r:embed="rId27">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70AF37DB" w14:textId="486BDF82" w:rsidR="007A4B89" w:rsidRPr="0060692A" w:rsidRDefault="007A4B89" w:rsidP="00A97A49">
      <w:pPr>
        <w:pStyle w:val="Caption"/>
      </w:pPr>
      <w:r w:rsidRPr="0060692A">
        <w:t xml:space="preserve">Figure </w:t>
      </w:r>
      <w:r w:rsidR="00705116">
        <w:rPr>
          <w:noProof/>
        </w:rPr>
        <w:t>19</w:t>
      </w:r>
      <w:r w:rsidRPr="0060692A">
        <w:t xml:space="preserve">. Master </w:t>
      </w:r>
      <w:r w:rsidR="004A1843">
        <w:t>Thread</w:t>
      </w:r>
      <w:r w:rsidRPr="0060692A">
        <w:t xml:space="preserve"> Page</w:t>
      </w:r>
    </w:p>
    <w:p w14:paraId="0CFEBC48" w14:textId="2DCF2249" w:rsidR="00A25AC9" w:rsidRDefault="00A25AC9" w:rsidP="007A4B89">
      <w:pPr>
        <w:pStyle w:val="Content"/>
        <w:ind w:left="0" w:firstLine="0"/>
      </w:pPr>
      <w:r>
        <w:br w:type="page"/>
      </w:r>
    </w:p>
    <w:p w14:paraId="2389C30A" w14:textId="53BC9DE0" w:rsidR="007A4B89" w:rsidRPr="0060692A" w:rsidRDefault="007A4B89"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rsidRPr="0060692A">
        <w:lastRenderedPageBreak/>
        <w:t xml:space="preserve">Master </w:t>
      </w:r>
      <w:r w:rsidR="00D93E1E">
        <w:t>Topic</w:t>
      </w:r>
      <w:r w:rsidRPr="0060692A">
        <w:t xml:space="preserve"> Page</w:t>
      </w:r>
    </w:p>
    <w:p w14:paraId="770C28E7" w14:textId="49C52B60" w:rsidR="007A4B89" w:rsidRPr="0060692A" w:rsidRDefault="00470965" w:rsidP="007A4B89">
      <w:pPr>
        <w:pStyle w:val="Content"/>
      </w:pPr>
      <w:r w:rsidRPr="00891BCA">
        <w:t xml:space="preserve">This page is accessible only to </w:t>
      </w:r>
      <w:r w:rsidRPr="00891BCA">
        <w:rPr>
          <w:b/>
        </w:rPr>
        <w:t>admin</w:t>
      </w:r>
      <w:r w:rsidRPr="00470965">
        <w:t>.</w:t>
      </w:r>
      <w:r w:rsidRPr="0060692A">
        <w:t xml:space="preserve"> </w:t>
      </w:r>
      <w:r w:rsidR="007A4B89" w:rsidRPr="0060692A">
        <w:t xml:space="preserve">This page allows </w:t>
      </w:r>
      <w:r w:rsidR="00EA66D6" w:rsidRPr="0060692A">
        <w:rPr>
          <w:b/>
        </w:rPr>
        <w:t>Admin</w:t>
      </w:r>
      <w:r w:rsidR="007A4B89" w:rsidRPr="0060692A">
        <w:t xml:space="preserve"> to manage all </w:t>
      </w:r>
      <w:r w:rsidR="00F8658B">
        <w:t>topic</w:t>
      </w:r>
      <w:r w:rsidR="004E2EED" w:rsidRPr="0060692A">
        <w:t>s</w:t>
      </w:r>
      <w:r w:rsidR="007A4B89" w:rsidRPr="0060692A">
        <w:t xml:space="preserve">. In this page, there are </w:t>
      </w:r>
      <w:r w:rsidR="004E2EED" w:rsidRPr="0060692A">
        <w:t>‘</w:t>
      </w:r>
      <w:r w:rsidR="007A4B89" w:rsidRPr="0060692A">
        <w:rPr>
          <w:b/>
        </w:rPr>
        <w:t>Add</w:t>
      </w:r>
      <w:r w:rsidR="004E2EED" w:rsidRPr="0060692A">
        <w:t>’</w:t>
      </w:r>
      <w:r w:rsidR="007A4B89" w:rsidRPr="0060692A">
        <w:t xml:space="preserve">, </w:t>
      </w:r>
      <w:r w:rsidR="004E2EED" w:rsidRPr="0060692A">
        <w:t>‘</w:t>
      </w:r>
      <w:r w:rsidR="007A4B89" w:rsidRPr="0060692A">
        <w:rPr>
          <w:b/>
        </w:rPr>
        <w:t>Edit</w:t>
      </w:r>
      <w:r w:rsidR="004E2EED" w:rsidRPr="0060692A">
        <w:t>’</w:t>
      </w:r>
      <w:r w:rsidR="007A4B89" w:rsidRPr="0060692A">
        <w:t xml:space="preserve">, and </w:t>
      </w:r>
      <w:r w:rsidR="00B66F6A" w:rsidRPr="0060692A">
        <w:t>‘</w:t>
      </w:r>
      <w:r w:rsidR="007A4B89" w:rsidRPr="0060692A">
        <w:rPr>
          <w:b/>
        </w:rPr>
        <w:t>Delete</w:t>
      </w:r>
      <w:r w:rsidR="00B66F6A" w:rsidRPr="0060692A">
        <w:t>’</w:t>
      </w:r>
      <w:r w:rsidR="007A4B89" w:rsidRPr="0060692A">
        <w:t xml:space="preserve"> button:</w:t>
      </w:r>
    </w:p>
    <w:p w14:paraId="53AF29FF" w14:textId="7CE1A6D3" w:rsidR="007A4B89" w:rsidRPr="0060692A" w:rsidRDefault="007A4B89" w:rsidP="007A4B89">
      <w:pPr>
        <w:pStyle w:val="Content"/>
        <w:numPr>
          <w:ilvl w:val="0"/>
          <w:numId w:val="18"/>
        </w:numPr>
        <w:ind w:left="1440"/>
        <w:rPr>
          <w:lang w:val="id-ID"/>
        </w:rPr>
      </w:pPr>
      <w:r w:rsidRPr="0060692A">
        <w:rPr>
          <w:lang w:val="id-ID"/>
        </w:rPr>
        <w:t xml:space="preserve">If user click </w:t>
      </w:r>
      <w:r w:rsidRPr="0060692A">
        <w:rPr>
          <w:b/>
          <w:lang w:val="id-ID"/>
        </w:rPr>
        <w:t>Add button</w:t>
      </w:r>
      <w:r w:rsidRPr="0060692A">
        <w:rPr>
          <w:lang w:val="id-ID"/>
        </w:rPr>
        <w:t xml:space="preserve">, </w:t>
      </w:r>
      <w:r w:rsidRPr="0060692A">
        <w:t xml:space="preserve">validate </w:t>
      </w:r>
      <w:r w:rsidRPr="0060692A">
        <w:rPr>
          <w:b/>
        </w:rPr>
        <w:t>name field</w:t>
      </w:r>
      <w:r w:rsidRPr="0060692A">
        <w:t xml:space="preserve"> must be </w:t>
      </w:r>
      <w:r w:rsidRPr="0060692A">
        <w:rPr>
          <w:b/>
        </w:rPr>
        <w:t>filled</w:t>
      </w:r>
      <w:r w:rsidRPr="0060692A">
        <w:t xml:space="preserve"> before user can </w:t>
      </w:r>
      <w:r w:rsidRPr="0060692A">
        <w:rPr>
          <w:b/>
        </w:rPr>
        <w:t>add</w:t>
      </w:r>
      <w:r w:rsidRPr="0060692A">
        <w:t xml:space="preserve"> the </w:t>
      </w:r>
      <w:r w:rsidR="00A349FC">
        <w:t>topic</w:t>
      </w:r>
      <w:r w:rsidRPr="0060692A">
        <w:t>. Display error message if user input incorrect</w:t>
      </w:r>
      <w:r w:rsidR="00470965">
        <w:t xml:space="preserve"> topic</w:t>
      </w:r>
      <w:r w:rsidRPr="0060692A">
        <w:t xml:space="preserve"> data</w:t>
      </w:r>
    </w:p>
    <w:p w14:paraId="01EAF15C" w14:textId="63D1A632" w:rsidR="007A4B89" w:rsidRPr="0060692A" w:rsidRDefault="007A4B89" w:rsidP="007A4B89">
      <w:pPr>
        <w:pStyle w:val="Content"/>
        <w:numPr>
          <w:ilvl w:val="0"/>
          <w:numId w:val="18"/>
        </w:numPr>
        <w:ind w:left="1440"/>
      </w:pPr>
      <w:r w:rsidRPr="0060692A">
        <w:t xml:space="preserve">If user </w:t>
      </w:r>
      <w:r w:rsidR="00FC4F99" w:rsidRPr="0060692A">
        <w:t>click</w:t>
      </w:r>
      <w:r w:rsidRPr="0060692A">
        <w:t xml:space="preserve"> </w:t>
      </w:r>
      <w:r w:rsidRPr="0060692A">
        <w:rPr>
          <w:b/>
          <w:lang w:val="id-ID"/>
        </w:rPr>
        <w:t>E</w:t>
      </w:r>
      <w:proofErr w:type="spellStart"/>
      <w:r w:rsidRPr="0060692A">
        <w:rPr>
          <w:b/>
        </w:rPr>
        <w:t>dit</w:t>
      </w:r>
      <w:proofErr w:type="spellEnd"/>
      <w:r w:rsidRPr="0060692A">
        <w:t xml:space="preserve"> </w:t>
      </w:r>
      <w:r w:rsidRPr="0060692A">
        <w:rPr>
          <w:b/>
        </w:rPr>
        <w:t>button</w:t>
      </w:r>
      <w:r w:rsidRPr="0060692A">
        <w:t xml:space="preserve">, redirect user to </w:t>
      </w:r>
      <w:r w:rsidRPr="0060692A">
        <w:rPr>
          <w:b/>
          <w:lang w:val="id-ID"/>
        </w:rPr>
        <w:t xml:space="preserve">Edit </w:t>
      </w:r>
      <w:r w:rsidR="00833549">
        <w:rPr>
          <w:b/>
        </w:rPr>
        <w:t>Topic</w:t>
      </w:r>
      <w:r w:rsidRPr="0060692A">
        <w:rPr>
          <w:b/>
          <w:lang w:val="id-ID"/>
        </w:rPr>
        <w:t xml:space="preserve"> </w:t>
      </w:r>
      <w:r w:rsidRPr="0060692A">
        <w:rPr>
          <w:b/>
        </w:rPr>
        <w:t>Page</w:t>
      </w:r>
    </w:p>
    <w:p w14:paraId="2D3A021B" w14:textId="7038CED5" w:rsidR="007A4B89" w:rsidRPr="0060692A" w:rsidRDefault="007A4B89" w:rsidP="007A4B89">
      <w:pPr>
        <w:pStyle w:val="Content"/>
        <w:numPr>
          <w:ilvl w:val="0"/>
          <w:numId w:val="18"/>
        </w:numPr>
        <w:ind w:left="1440"/>
      </w:pPr>
      <w:r w:rsidRPr="0060692A">
        <w:t xml:space="preserve">If user </w:t>
      </w:r>
      <w:r w:rsidR="00FC4F99" w:rsidRPr="0060692A">
        <w:t>click</w:t>
      </w:r>
      <w:r w:rsidRPr="0060692A">
        <w:t xml:space="preserve"> </w:t>
      </w:r>
      <w:r w:rsidRPr="0060692A">
        <w:rPr>
          <w:b/>
          <w:lang w:val="id-ID"/>
        </w:rPr>
        <w:t>D</w:t>
      </w:r>
      <w:proofErr w:type="spellStart"/>
      <w:r w:rsidRPr="0060692A">
        <w:rPr>
          <w:b/>
        </w:rPr>
        <w:t>elete</w:t>
      </w:r>
      <w:proofErr w:type="spellEnd"/>
      <w:r w:rsidRPr="0060692A">
        <w:t xml:space="preserve"> </w:t>
      </w:r>
      <w:r w:rsidRPr="0060692A">
        <w:rPr>
          <w:b/>
        </w:rPr>
        <w:t>button</w:t>
      </w:r>
      <w:r w:rsidRPr="0060692A">
        <w:t xml:space="preserve">, </w:t>
      </w:r>
      <w:r w:rsidRPr="0060692A">
        <w:rPr>
          <w:b/>
        </w:rPr>
        <w:t>delete</w:t>
      </w:r>
      <w:r w:rsidRPr="0060692A">
        <w:t xml:space="preserve"> the </w:t>
      </w:r>
      <w:r w:rsidR="00470965">
        <w:t xml:space="preserve">selected </w:t>
      </w:r>
      <w:r w:rsidR="00702432">
        <w:t>topic</w:t>
      </w:r>
    </w:p>
    <w:p w14:paraId="45B432D5" w14:textId="2EE432E9" w:rsidR="007A4B89" w:rsidRPr="0060692A" w:rsidRDefault="006E3ADB" w:rsidP="007A4B89">
      <w:pPr>
        <w:pStyle w:val="Content"/>
        <w:keepNext/>
        <w:ind w:firstLine="0"/>
        <w:jc w:val="center"/>
      </w:pPr>
      <w:r>
        <w:rPr>
          <w:noProof/>
        </w:rPr>
        <w:drawing>
          <wp:inline distT="0" distB="0" distL="0" distR="0" wp14:anchorId="0381D7B6" wp14:editId="7C28EF2B">
            <wp:extent cx="5760000" cy="3238435"/>
            <wp:effectExtent l="19050" t="19050" r="12700"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sterTopi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238435"/>
                    </a:xfrm>
                    <a:prstGeom prst="rect">
                      <a:avLst/>
                    </a:prstGeom>
                    <a:ln>
                      <a:solidFill>
                        <a:schemeClr val="tx1"/>
                      </a:solidFill>
                    </a:ln>
                  </pic:spPr>
                </pic:pic>
              </a:graphicData>
            </a:graphic>
          </wp:inline>
        </w:drawing>
      </w:r>
    </w:p>
    <w:p w14:paraId="338B6B88" w14:textId="37F32315" w:rsidR="007A4B89" w:rsidRDefault="007A4B89" w:rsidP="00A97A49">
      <w:pPr>
        <w:pStyle w:val="Caption"/>
      </w:pPr>
      <w:r w:rsidRPr="0060692A">
        <w:t xml:space="preserve">Figure </w:t>
      </w:r>
      <w:r w:rsidR="00705116">
        <w:rPr>
          <w:noProof/>
        </w:rPr>
        <w:t>20</w:t>
      </w:r>
      <w:r w:rsidRPr="0060692A">
        <w:t>. Master Category Page</w:t>
      </w:r>
    </w:p>
    <w:p w14:paraId="0595BD11" w14:textId="23D3CF79" w:rsidR="00A25AC9" w:rsidRDefault="00A25AC9" w:rsidP="00A25AC9">
      <w:r>
        <w:br w:type="page"/>
      </w:r>
    </w:p>
    <w:p w14:paraId="06A906EB" w14:textId="29FDA91B" w:rsidR="007A4B89" w:rsidRPr="0060692A" w:rsidRDefault="006E3ADB" w:rsidP="007A4B89">
      <w:pPr>
        <w:pStyle w:val="Title"/>
        <w:numPr>
          <w:ilvl w:val="0"/>
          <w:numId w:val="14"/>
        </w:numPr>
        <w:tabs>
          <w:tab w:val="left" w:pos="720"/>
        </w:tabs>
        <w:overflowPunct/>
        <w:autoSpaceDE/>
        <w:autoSpaceDN/>
        <w:adjustRightInd/>
        <w:spacing w:line="360" w:lineRule="auto"/>
        <w:ind w:left="540" w:hanging="540"/>
        <w:contextualSpacing/>
        <w:jc w:val="both"/>
        <w:textAlignment w:val="auto"/>
      </w:pPr>
      <w:r>
        <w:lastRenderedPageBreak/>
        <w:t>Update</w:t>
      </w:r>
      <w:r w:rsidR="007A4B89" w:rsidRPr="0060692A">
        <w:rPr>
          <w:lang w:val="id-ID"/>
        </w:rPr>
        <w:t xml:space="preserve"> </w:t>
      </w:r>
      <w:r w:rsidR="006472E6">
        <w:t>Topic</w:t>
      </w:r>
      <w:r w:rsidR="007A4B89" w:rsidRPr="0060692A">
        <w:rPr>
          <w:lang w:val="id-ID"/>
        </w:rPr>
        <w:t xml:space="preserve"> Page</w:t>
      </w:r>
    </w:p>
    <w:p w14:paraId="1604F38D" w14:textId="184A2C83" w:rsidR="007A4B89" w:rsidRPr="0060692A" w:rsidRDefault="007A4B89" w:rsidP="007A4B89">
      <w:pPr>
        <w:pStyle w:val="Content"/>
        <w:rPr>
          <w:lang w:val="id-ID"/>
        </w:rPr>
      </w:pPr>
      <w:r w:rsidRPr="0060692A">
        <w:rPr>
          <w:lang w:val="id-ID"/>
        </w:rPr>
        <w:t xml:space="preserve">This page allows user to </w:t>
      </w:r>
      <w:r w:rsidRPr="0060692A">
        <w:rPr>
          <w:b/>
          <w:lang w:val="id-ID"/>
        </w:rPr>
        <w:t>update</w:t>
      </w:r>
      <w:r w:rsidRPr="0060692A">
        <w:rPr>
          <w:lang w:val="id-ID"/>
        </w:rPr>
        <w:t xml:space="preserve"> </w:t>
      </w:r>
      <w:r w:rsidR="008D3989">
        <w:rPr>
          <w:b/>
        </w:rPr>
        <w:t>topic</w:t>
      </w:r>
      <w:r w:rsidR="006B1F06">
        <w:rPr>
          <w:b/>
        </w:rPr>
        <w:t>’s</w:t>
      </w:r>
      <w:r w:rsidRPr="0060692A">
        <w:rPr>
          <w:lang w:val="id-ID"/>
        </w:rPr>
        <w:t xml:space="preserve"> </w:t>
      </w:r>
      <w:r w:rsidRPr="0060692A">
        <w:rPr>
          <w:b/>
          <w:lang w:val="id-ID"/>
        </w:rPr>
        <w:t>name</w:t>
      </w:r>
      <w:r w:rsidRPr="0060692A">
        <w:rPr>
          <w:lang w:val="id-ID"/>
        </w:rPr>
        <w:t xml:space="preserve">. </w:t>
      </w:r>
      <w:r w:rsidR="00D77BE7" w:rsidRPr="0060692A">
        <w:t>The</w:t>
      </w:r>
      <w:r w:rsidRPr="0060692A">
        <w:rPr>
          <w:lang w:val="id-ID"/>
        </w:rPr>
        <w:t xml:space="preserve"> </w:t>
      </w:r>
      <w:r w:rsidRPr="0060692A">
        <w:rPr>
          <w:b/>
          <w:lang w:val="id-ID"/>
        </w:rPr>
        <w:t>name field</w:t>
      </w:r>
      <w:r w:rsidRPr="0060692A">
        <w:rPr>
          <w:lang w:val="id-ID"/>
        </w:rPr>
        <w:t xml:space="preserve"> must be </w:t>
      </w:r>
      <w:r w:rsidRPr="0060692A">
        <w:rPr>
          <w:b/>
          <w:lang w:val="id-ID"/>
        </w:rPr>
        <w:t>filled</w:t>
      </w:r>
      <w:r w:rsidRPr="0060692A">
        <w:rPr>
          <w:lang w:val="id-ID"/>
        </w:rPr>
        <w:t xml:space="preserve"> before user click </w:t>
      </w:r>
      <w:r w:rsidRPr="0060692A">
        <w:rPr>
          <w:b/>
          <w:lang w:val="id-ID"/>
        </w:rPr>
        <w:t>Update button</w:t>
      </w:r>
      <w:r w:rsidRPr="0060692A">
        <w:rPr>
          <w:lang w:val="id-ID"/>
        </w:rPr>
        <w:t>. If</w:t>
      </w:r>
      <w:r w:rsidR="00BA685C" w:rsidRPr="0060692A">
        <w:t xml:space="preserve"> the</w:t>
      </w:r>
      <w:r w:rsidRPr="0060692A">
        <w:rPr>
          <w:lang w:val="id-ID"/>
        </w:rPr>
        <w:t xml:space="preserve"> user click</w:t>
      </w:r>
      <w:r w:rsidR="000339F0" w:rsidRPr="0060692A">
        <w:t>s</w:t>
      </w:r>
      <w:r w:rsidRPr="0060692A">
        <w:rPr>
          <w:lang w:val="id-ID"/>
        </w:rPr>
        <w:t xml:space="preserve"> </w:t>
      </w:r>
      <w:r w:rsidRPr="0060692A">
        <w:rPr>
          <w:b/>
          <w:lang w:val="id-ID"/>
        </w:rPr>
        <w:t>Update button</w:t>
      </w:r>
      <w:r w:rsidRPr="0060692A">
        <w:rPr>
          <w:lang w:val="id-ID"/>
        </w:rPr>
        <w:t xml:space="preserve">, then </w:t>
      </w:r>
      <w:r w:rsidRPr="0060692A">
        <w:rPr>
          <w:b/>
          <w:lang w:val="id-ID"/>
        </w:rPr>
        <w:t>update</w:t>
      </w:r>
      <w:r w:rsidRPr="0060692A">
        <w:rPr>
          <w:lang w:val="id-ID"/>
        </w:rPr>
        <w:t xml:space="preserve"> </w:t>
      </w:r>
      <w:r w:rsidR="006B1F06">
        <w:rPr>
          <w:b/>
        </w:rPr>
        <w:t>selected t</w:t>
      </w:r>
      <w:r w:rsidR="00BF251B">
        <w:rPr>
          <w:b/>
        </w:rPr>
        <w:t>opic</w:t>
      </w:r>
      <w:r w:rsidRPr="0060692A">
        <w:rPr>
          <w:lang w:val="id-ID"/>
        </w:rPr>
        <w:t>.</w:t>
      </w:r>
    </w:p>
    <w:p w14:paraId="57002284" w14:textId="1CB1FCF6" w:rsidR="007A4B89" w:rsidRPr="0060692A" w:rsidRDefault="00F74672" w:rsidP="007A4B89">
      <w:pPr>
        <w:pStyle w:val="Image"/>
      </w:pPr>
      <w:r>
        <w:rPr>
          <w:noProof/>
        </w:rPr>
        <w:drawing>
          <wp:inline distT="0" distB="0" distL="0" distR="0" wp14:anchorId="734239B0" wp14:editId="4C53C688">
            <wp:extent cx="5760000" cy="3238438"/>
            <wp:effectExtent l="19050" t="19050" r="1270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ditTopic.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3238438"/>
                    </a:xfrm>
                    <a:prstGeom prst="rect">
                      <a:avLst/>
                    </a:prstGeom>
                    <a:ln>
                      <a:solidFill>
                        <a:schemeClr val="tx1"/>
                      </a:solidFill>
                    </a:ln>
                  </pic:spPr>
                </pic:pic>
              </a:graphicData>
            </a:graphic>
          </wp:inline>
        </w:drawing>
      </w:r>
    </w:p>
    <w:p w14:paraId="3B3907EE" w14:textId="3B5E0137" w:rsidR="007A4B89" w:rsidRPr="0060692A" w:rsidRDefault="007A4B89" w:rsidP="007A4B89">
      <w:pPr>
        <w:pStyle w:val="Image"/>
        <w:rPr>
          <w:b/>
          <w:sz w:val="20"/>
          <w:szCs w:val="20"/>
          <w:lang w:val="id-ID"/>
        </w:rPr>
      </w:pPr>
      <w:r w:rsidRPr="0060692A">
        <w:rPr>
          <w:b/>
          <w:sz w:val="20"/>
          <w:szCs w:val="20"/>
        </w:rPr>
        <w:t xml:space="preserve">Figure </w:t>
      </w:r>
      <w:r w:rsidR="00705116">
        <w:rPr>
          <w:b/>
          <w:noProof/>
          <w:sz w:val="20"/>
          <w:szCs w:val="20"/>
        </w:rPr>
        <w:t>21</w:t>
      </w:r>
      <w:r w:rsidRPr="0060692A">
        <w:rPr>
          <w:b/>
          <w:sz w:val="20"/>
          <w:szCs w:val="20"/>
          <w:lang w:val="id-ID"/>
        </w:rPr>
        <w:t>. Edit Category Page</w:t>
      </w:r>
    </w:p>
    <w:p w14:paraId="1937DEE5" w14:textId="77777777" w:rsidR="00847589" w:rsidRPr="0060692A" w:rsidRDefault="00847589" w:rsidP="00847589">
      <w:pPr>
        <w:spacing w:line="360" w:lineRule="auto"/>
        <w:jc w:val="both"/>
        <w:rPr>
          <w:rStyle w:val="longtext"/>
          <w:shd w:val="clear" w:color="auto" w:fill="FFFFFF"/>
        </w:rPr>
      </w:pPr>
      <w:r w:rsidRPr="0060692A">
        <w:rPr>
          <w:rStyle w:val="longtext"/>
          <w:shd w:val="clear" w:color="auto" w:fill="FFFFFF"/>
        </w:rPr>
        <w:t>Here are the rules that you must follow to create your project:</w:t>
      </w:r>
    </w:p>
    <w:p w14:paraId="0F6EB190" w14:textId="77777777" w:rsidR="00847589" w:rsidRPr="0060692A" w:rsidRDefault="00847589" w:rsidP="00847589">
      <w:pPr>
        <w:numPr>
          <w:ilvl w:val="0"/>
          <w:numId w:val="19"/>
        </w:numPr>
        <w:tabs>
          <w:tab w:val="clear" w:pos="3600"/>
          <w:tab w:val="num" w:pos="360"/>
        </w:tabs>
        <w:spacing w:line="360" w:lineRule="auto"/>
        <w:ind w:left="360"/>
        <w:jc w:val="both"/>
        <w:rPr>
          <w:color w:val="000000"/>
        </w:rPr>
      </w:pPr>
      <w:r w:rsidRPr="0060692A">
        <w:rPr>
          <w:color w:val="000000"/>
        </w:rPr>
        <w:t xml:space="preserve">Use appropriate software for this subject based on </w:t>
      </w:r>
      <w:r w:rsidRPr="0060692A">
        <w:rPr>
          <w:b/>
        </w:rPr>
        <w:t xml:space="preserve">Sistem Praktikum </w:t>
      </w:r>
      <w:r w:rsidRPr="0060692A">
        <w:t>that can be downloaded from Binusmaya.</w:t>
      </w:r>
    </w:p>
    <w:p w14:paraId="249EA7E6" w14:textId="77777777" w:rsidR="00847589" w:rsidRPr="0060692A" w:rsidRDefault="00847589" w:rsidP="00847589">
      <w:pPr>
        <w:numPr>
          <w:ilvl w:val="0"/>
          <w:numId w:val="19"/>
        </w:numPr>
        <w:tabs>
          <w:tab w:val="clear" w:pos="3600"/>
          <w:tab w:val="num" w:pos="360"/>
        </w:tabs>
        <w:spacing w:line="360" w:lineRule="auto"/>
        <w:ind w:left="360"/>
        <w:jc w:val="both"/>
        <w:rPr>
          <w:rStyle w:val="longtext"/>
          <w:color w:val="000000"/>
        </w:rPr>
      </w:pPr>
      <w:r w:rsidRPr="0060692A">
        <w:rPr>
          <w:color w:val="000000"/>
        </w:rPr>
        <w:t xml:space="preserve">Collect appropriate files for this subject based on </w:t>
      </w:r>
      <w:r w:rsidRPr="0060692A">
        <w:rPr>
          <w:b/>
        </w:rPr>
        <w:t xml:space="preserve">Sistem Praktikum </w:t>
      </w:r>
      <w:r w:rsidRPr="0060692A">
        <w:t>that can be downloaded from Binusmaya.</w:t>
      </w:r>
    </w:p>
    <w:p w14:paraId="759BDA13" w14:textId="77777777" w:rsidR="00847589" w:rsidRPr="0060692A" w:rsidRDefault="00847589" w:rsidP="00847589">
      <w:pPr>
        <w:numPr>
          <w:ilvl w:val="0"/>
          <w:numId w:val="19"/>
        </w:numPr>
        <w:tabs>
          <w:tab w:val="clear" w:pos="3600"/>
          <w:tab w:val="num" w:pos="360"/>
        </w:tabs>
        <w:spacing w:line="360" w:lineRule="auto"/>
        <w:ind w:left="360"/>
        <w:jc w:val="both"/>
        <w:rPr>
          <w:rStyle w:val="longtext"/>
          <w:color w:val="FF0000"/>
        </w:rPr>
      </w:pPr>
      <w:r w:rsidRPr="0060692A">
        <w:rPr>
          <w:rStyle w:val="longtext"/>
          <w:shd w:val="clear" w:color="auto" w:fill="FFFFFF"/>
        </w:rPr>
        <w:t>Include the other files that can support your project, such as:</w:t>
      </w:r>
    </w:p>
    <w:p w14:paraId="7709FB97" w14:textId="77777777" w:rsidR="00847589" w:rsidRPr="0060692A" w:rsidRDefault="00847589" w:rsidP="00847589">
      <w:pPr>
        <w:numPr>
          <w:ilvl w:val="1"/>
          <w:numId w:val="19"/>
        </w:numPr>
        <w:spacing w:line="360" w:lineRule="auto"/>
        <w:jc w:val="both"/>
        <w:rPr>
          <w:rStyle w:val="longtext"/>
          <w:color w:val="000000"/>
        </w:rPr>
      </w:pPr>
      <w:r w:rsidRPr="0060692A">
        <w:rPr>
          <w:rStyle w:val="longtext"/>
          <w:color w:val="000000"/>
        </w:rPr>
        <w:t>All files in your project</w:t>
      </w:r>
    </w:p>
    <w:p w14:paraId="5505D740" w14:textId="77777777" w:rsidR="00847589" w:rsidRPr="0060692A" w:rsidRDefault="00847589" w:rsidP="00847589">
      <w:pPr>
        <w:numPr>
          <w:ilvl w:val="1"/>
          <w:numId w:val="19"/>
        </w:numPr>
        <w:spacing w:line="360" w:lineRule="auto"/>
        <w:jc w:val="both"/>
        <w:rPr>
          <w:rStyle w:val="longtext"/>
          <w:color w:val="000000"/>
        </w:rPr>
      </w:pPr>
      <w:r w:rsidRPr="0060692A">
        <w:rPr>
          <w:rStyle w:val="longtext"/>
          <w:color w:val="000000"/>
        </w:rPr>
        <w:t>Other files (image, audio, video, etc.) used in your project</w:t>
      </w:r>
    </w:p>
    <w:p w14:paraId="5C1F94C8" w14:textId="79CE82F1" w:rsidR="00847589" w:rsidRPr="0060692A" w:rsidRDefault="00847589" w:rsidP="00847589">
      <w:pPr>
        <w:numPr>
          <w:ilvl w:val="1"/>
          <w:numId w:val="19"/>
        </w:numPr>
        <w:spacing w:line="360" w:lineRule="auto"/>
        <w:jc w:val="both"/>
        <w:rPr>
          <w:rStyle w:val="longtext"/>
          <w:color w:val="000000"/>
        </w:rPr>
      </w:pPr>
      <w:r w:rsidRPr="0060692A">
        <w:rPr>
          <w:rStyle w:val="longtext"/>
          <w:color w:val="000000"/>
        </w:rPr>
        <w:t>*.DOC file (documentation of your project) that contains all pages in your project, reference links of additional files (image, audio, video, etc.) used in your project, the description about how to use your application, etc</w:t>
      </w:r>
      <w:r w:rsidR="00FC4F99" w:rsidRPr="0060692A">
        <w:rPr>
          <w:rStyle w:val="longtext"/>
          <w:color w:val="000000"/>
        </w:rPr>
        <w:t>.</w:t>
      </w:r>
    </w:p>
    <w:p w14:paraId="6517813F" w14:textId="44F4353C" w:rsidR="00847589" w:rsidRDefault="00847589" w:rsidP="00847589">
      <w:pPr>
        <w:numPr>
          <w:ilvl w:val="0"/>
          <w:numId w:val="19"/>
        </w:numPr>
        <w:tabs>
          <w:tab w:val="clear" w:pos="3600"/>
          <w:tab w:val="num" w:pos="360"/>
        </w:tabs>
        <w:spacing w:line="360" w:lineRule="auto"/>
        <w:ind w:left="360"/>
        <w:jc w:val="both"/>
        <w:rPr>
          <w:color w:val="000000"/>
        </w:rPr>
      </w:pPr>
      <w:r w:rsidRPr="0060692A">
        <w:rPr>
          <w:color w:val="000000"/>
        </w:rPr>
        <w:t>If there are some hidden creativities, please note them in the existing documentation because they can greatly affect your project score</w:t>
      </w:r>
    </w:p>
    <w:p w14:paraId="67AB12DD" w14:textId="77777777" w:rsidR="00B140C3" w:rsidRPr="00A25AC9" w:rsidRDefault="00B140C3" w:rsidP="00B140C3">
      <w:pPr>
        <w:spacing w:line="360" w:lineRule="auto"/>
        <w:ind w:left="360"/>
        <w:jc w:val="both"/>
        <w:rPr>
          <w:color w:val="000000"/>
        </w:rPr>
      </w:pPr>
    </w:p>
    <w:p w14:paraId="51C64792" w14:textId="77777777" w:rsidR="00847589" w:rsidRPr="0060692A" w:rsidRDefault="00847589" w:rsidP="00847589">
      <w:pPr>
        <w:spacing w:line="360" w:lineRule="auto"/>
        <w:rPr>
          <w:b/>
          <w:color w:val="000000"/>
        </w:rPr>
      </w:pPr>
      <w:r w:rsidRPr="0060692A">
        <w:rPr>
          <w:b/>
          <w:color w:val="000000"/>
        </w:rPr>
        <w:t>Reference</w:t>
      </w:r>
      <w:r w:rsidRPr="0060692A">
        <w:rPr>
          <w:color w:val="000000"/>
        </w:rPr>
        <w:t>:</w:t>
      </w:r>
    </w:p>
    <w:p w14:paraId="3CDDFFAA" w14:textId="3BA8146D" w:rsidR="008656C8" w:rsidRPr="00A25AC9" w:rsidRDefault="00316F9B" w:rsidP="008656C8">
      <w:pPr>
        <w:spacing w:line="360" w:lineRule="auto"/>
      </w:pPr>
      <w:hyperlink r:id="rId30" w:history="1">
        <w:r w:rsidR="008656C8">
          <w:rPr>
            <w:rStyle w:val="Hyperlink"/>
          </w:rPr>
          <w:t>https://cresscap.com/dummy-profile-pic/</w:t>
        </w:r>
      </w:hyperlink>
    </w:p>
    <w:sectPr w:rsidR="008656C8" w:rsidRPr="00A25AC9" w:rsidSect="00DF2179">
      <w:headerReference w:type="default" r:id="rId31"/>
      <w:footerReference w:type="default" r:id="rId32"/>
      <w:headerReference w:type="first" r:id="rId33"/>
      <w:footerReference w:type="first" r:id="rId3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8D8BE" w14:textId="77777777" w:rsidR="00316F9B" w:rsidRDefault="00316F9B" w:rsidP="00273E4A">
      <w:r>
        <w:separator/>
      </w:r>
    </w:p>
  </w:endnote>
  <w:endnote w:type="continuationSeparator" w:id="0">
    <w:p w14:paraId="3CAA7B74" w14:textId="77777777" w:rsidR="00316F9B" w:rsidRDefault="00316F9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9CDE2" w14:textId="77777777" w:rsidR="00A1090E" w:rsidRDefault="00A1090E"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261E81D2" wp14:editId="7B6712F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59237713" w14:textId="77777777" w:rsidR="00A1090E" w:rsidRPr="00EA5A26" w:rsidRDefault="00A1090E" w:rsidP="003F71D2">
    <w:pPr>
      <w:tabs>
        <w:tab w:val="left" w:pos="1080"/>
      </w:tabs>
      <w:rPr>
        <w:sz w:val="22"/>
        <w:szCs w:val="22"/>
        <w:lang w:val="id-ID"/>
      </w:rPr>
    </w:pPr>
    <w:r w:rsidRPr="00EA5A26">
      <w:rPr>
        <w:sz w:val="22"/>
        <w:szCs w:val="22"/>
      </w:rPr>
      <w:t>Page</w:t>
    </w:r>
    <w:r w:rsidRPr="00EA5A26">
      <w:rPr>
        <w:sz w:val="22"/>
        <w:szCs w:val="22"/>
        <w:lang w:val="id-ID"/>
      </w:rPr>
      <w:tab/>
    </w:r>
    <w:sdt>
      <w:sdtPr>
        <w:rPr>
          <w:sz w:val="22"/>
          <w:szCs w:val="22"/>
          <w:lang w:val="id-ID"/>
        </w:rPr>
        <w:id w:val="33244923"/>
        <w:docPartObj>
          <w:docPartGallery w:val="Page Numbers (Top of Page)"/>
          <w:docPartUnique/>
        </w:docPartObj>
      </w:sdtPr>
      <w:sdtEndPr/>
      <w:sdtContent>
        <w:r w:rsidRPr="00EA5A26">
          <w:rPr>
            <w:sz w:val="22"/>
            <w:szCs w:val="22"/>
            <w:lang w:val="id-ID"/>
          </w:rPr>
          <w:fldChar w:fldCharType="begin"/>
        </w:r>
        <w:r w:rsidRPr="00EA5A26">
          <w:rPr>
            <w:sz w:val="22"/>
            <w:szCs w:val="22"/>
            <w:lang w:val="id-ID"/>
          </w:rPr>
          <w:instrText xml:space="preserve"> PAGE </w:instrText>
        </w:r>
        <w:r w:rsidRPr="00EA5A26">
          <w:rPr>
            <w:sz w:val="22"/>
            <w:szCs w:val="22"/>
            <w:lang w:val="id-ID"/>
          </w:rPr>
          <w:fldChar w:fldCharType="separate"/>
        </w:r>
        <w:r>
          <w:rPr>
            <w:noProof/>
            <w:sz w:val="22"/>
            <w:szCs w:val="22"/>
            <w:lang w:val="id-ID"/>
          </w:rPr>
          <w:t>1</w:t>
        </w:r>
        <w:r w:rsidRPr="00EA5A26">
          <w:rPr>
            <w:sz w:val="22"/>
            <w:szCs w:val="22"/>
            <w:lang w:val="id-ID"/>
          </w:rPr>
          <w:fldChar w:fldCharType="end"/>
        </w:r>
        <w:r w:rsidRPr="00EA5A26">
          <w:rPr>
            <w:sz w:val="22"/>
            <w:szCs w:val="22"/>
            <w:lang w:val="id-ID"/>
          </w:rPr>
          <w:t xml:space="preserve"> of </w:t>
        </w:r>
        <w:r w:rsidRPr="00EA5A26">
          <w:rPr>
            <w:sz w:val="22"/>
            <w:szCs w:val="22"/>
            <w:lang w:val="id-ID"/>
          </w:rPr>
          <w:fldChar w:fldCharType="begin"/>
        </w:r>
        <w:r w:rsidRPr="00EA5A26">
          <w:rPr>
            <w:sz w:val="22"/>
            <w:szCs w:val="22"/>
            <w:lang w:val="id-ID"/>
          </w:rPr>
          <w:instrText xml:space="preserve"> NUMPAGES  </w:instrText>
        </w:r>
        <w:r w:rsidRPr="00EA5A26">
          <w:rPr>
            <w:sz w:val="22"/>
            <w:szCs w:val="22"/>
            <w:lang w:val="id-ID"/>
          </w:rPr>
          <w:fldChar w:fldCharType="separate"/>
        </w:r>
        <w:r>
          <w:rPr>
            <w:noProof/>
            <w:sz w:val="22"/>
            <w:szCs w:val="22"/>
            <w:lang w:val="id-ID"/>
          </w:rPr>
          <w:t>1</w:t>
        </w:r>
        <w:r w:rsidRPr="00EA5A26">
          <w:rPr>
            <w:sz w:val="22"/>
            <w:szCs w:val="22"/>
            <w:lang w:val="id-ID"/>
          </w:rPr>
          <w:fldChar w:fldCharType="end"/>
        </w:r>
      </w:sdtContent>
    </w:sdt>
  </w:p>
  <w:p w14:paraId="409BF635" w14:textId="77777777" w:rsidR="00A1090E" w:rsidRPr="0093677F" w:rsidRDefault="00A1090E"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7E995" w14:textId="77777777" w:rsidR="00A1090E" w:rsidRDefault="00A1090E"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C4F074A" wp14:editId="3ED7640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A98FE33" w14:textId="77777777" w:rsidR="00A1090E" w:rsidRPr="005F794B" w:rsidRDefault="00A1090E"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Pr>
            <w:noProof/>
            <w:lang w:val="id-ID"/>
          </w:rPr>
          <w:t>1</w:t>
        </w:r>
        <w:r w:rsidRPr="005F794B">
          <w:rPr>
            <w:lang w:val="id-ID"/>
          </w:rPr>
          <w:fldChar w:fldCharType="end"/>
        </w:r>
      </w:sdtContent>
    </w:sdt>
  </w:p>
  <w:p w14:paraId="5A5CDB25" w14:textId="77777777" w:rsidR="00A1090E" w:rsidRPr="005F794B" w:rsidRDefault="00A1090E"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sdtContent>
    </w:sdt>
  </w:p>
  <w:p w14:paraId="374FF495" w14:textId="77777777" w:rsidR="00A1090E" w:rsidRDefault="00A10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BA88" w14:textId="77777777" w:rsidR="00316F9B" w:rsidRDefault="00316F9B" w:rsidP="00273E4A">
      <w:r>
        <w:separator/>
      </w:r>
    </w:p>
  </w:footnote>
  <w:footnote w:type="continuationSeparator" w:id="0">
    <w:p w14:paraId="4D1550E1" w14:textId="77777777" w:rsidR="00316F9B" w:rsidRDefault="00316F9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A1090E" w14:paraId="1995D253" w14:textId="77777777" w:rsidTr="005D0782">
      <w:tc>
        <w:tcPr>
          <w:tcW w:w="5220" w:type="dxa"/>
        </w:tcPr>
        <w:p w14:paraId="120E1BCA" w14:textId="068B4067" w:rsidR="00A1090E" w:rsidRPr="005026A8" w:rsidRDefault="00A1090E" w:rsidP="005D0782">
          <w:pPr>
            <w:pStyle w:val="Header"/>
            <w:tabs>
              <w:tab w:val="clear" w:pos="9360"/>
            </w:tabs>
            <w:rPr>
              <w:b/>
              <w:sz w:val="20"/>
            </w:rPr>
          </w:pPr>
          <w:r>
            <w:rPr>
              <w:b/>
              <w:sz w:val="20"/>
            </w:rPr>
            <w:t>1</w:t>
          </w:r>
          <w:r w:rsidR="00140E69">
            <w:rPr>
              <w:b/>
              <w:sz w:val="20"/>
            </w:rPr>
            <w:t>6</w:t>
          </w:r>
          <w:r>
            <w:rPr>
              <w:b/>
              <w:sz w:val="20"/>
            </w:rPr>
            <w:t>09</w:t>
          </w:r>
          <w:r w:rsidR="00443D6C">
            <w:rPr>
              <w:b/>
              <w:sz w:val="20"/>
            </w:rPr>
            <w:t>20</w:t>
          </w:r>
        </w:p>
      </w:tc>
      <w:tc>
        <w:tcPr>
          <w:tcW w:w="5220" w:type="dxa"/>
        </w:tcPr>
        <w:p w14:paraId="424CDBB7" w14:textId="77777777" w:rsidR="00A1090E" w:rsidRDefault="00A1090E"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Pr>
              <w:b/>
              <w:sz w:val="20"/>
              <w:szCs w:val="20"/>
              <w:lang w:val="sv-SE"/>
            </w:rPr>
            <w:t>7</w:t>
          </w:r>
        </w:p>
      </w:tc>
    </w:tr>
  </w:tbl>
  <w:p w14:paraId="23B281A3" w14:textId="77777777" w:rsidR="00A1090E" w:rsidRDefault="00A1090E" w:rsidP="005D0782">
    <w:pPr>
      <w:pStyle w:val="Header"/>
      <w:tabs>
        <w:tab w:val="clear" w:pos="9360"/>
      </w:tabs>
    </w:pPr>
    <w:r>
      <w:tab/>
    </w:r>
  </w:p>
  <w:p w14:paraId="122408A2" w14:textId="77777777" w:rsidR="00A1090E" w:rsidRDefault="00A10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E3AB2" w14:textId="77777777" w:rsidR="00A1090E" w:rsidRDefault="00A1090E"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B5C"/>
    <w:multiLevelType w:val="hybridMultilevel"/>
    <w:tmpl w:val="797879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21811F5"/>
    <w:multiLevelType w:val="hybridMultilevel"/>
    <w:tmpl w:val="4140AC14"/>
    <w:lvl w:ilvl="0" w:tplc="14AEA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825B58"/>
    <w:multiLevelType w:val="hybridMultilevel"/>
    <w:tmpl w:val="2C2C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1D6829"/>
    <w:multiLevelType w:val="hybridMultilevel"/>
    <w:tmpl w:val="6ABE7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70021D"/>
    <w:multiLevelType w:val="hybridMultilevel"/>
    <w:tmpl w:val="61E4E0E4"/>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121263"/>
    <w:multiLevelType w:val="hybridMultilevel"/>
    <w:tmpl w:val="0B04E724"/>
    <w:lvl w:ilvl="0" w:tplc="14AEA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4961B06"/>
    <w:multiLevelType w:val="hybridMultilevel"/>
    <w:tmpl w:val="B41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16F69"/>
    <w:multiLevelType w:val="hybridMultilevel"/>
    <w:tmpl w:val="B9B02F62"/>
    <w:lvl w:ilvl="0" w:tplc="14AEA1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F22C6"/>
    <w:multiLevelType w:val="hybridMultilevel"/>
    <w:tmpl w:val="8460CA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49591EFD"/>
    <w:multiLevelType w:val="hybridMultilevel"/>
    <w:tmpl w:val="6554D4B8"/>
    <w:lvl w:ilvl="0" w:tplc="1CBEEA2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725976"/>
    <w:multiLevelType w:val="hybridMultilevel"/>
    <w:tmpl w:val="8F90EB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DB60AAC"/>
    <w:multiLevelType w:val="hybridMultilevel"/>
    <w:tmpl w:val="309889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2CD0396"/>
    <w:multiLevelType w:val="hybridMultilevel"/>
    <w:tmpl w:val="6F10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D51FC"/>
    <w:multiLevelType w:val="hybridMultilevel"/>
    <w:tmpl w:val="CA18AAB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9"/>
  </w:num>
  <w:num w:numId="3">
    <w:abstractNumId w:val="20"/>
  </w:num>
  <w:num w:numId="4">
    <w:abstractNumId w:val="10"/>
  </w:num>
  <w:num w:numId="5">
    <w:abstractNumId w:val="22"/>
  </w:num>
  <w:num w:numId="6">
    <w:abstractNumId w:val="19"/>
  </w:num>
  <w:num w:numId="7">
    <w:abstractNumId w:val="23"/>
  </w:num>
  <w:num w:numId="8">
    <w:abstractNumId w:val="3"/>
  </w:num>
  <w:num w:numId="9">
    <w:abstractNumId w:val="6"/>
  </w:num>
  <w:num w:numId="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7"/>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5"/>
  </w:num>
  <w:num w:numId="18">
    <w:abstractNumId w:val="0"/>
  </w:num>
  <w:num w:numId="19">
    <w:abstractNumId w:val="17"/>
  </w:num>
  <w:num w:numId="20">
    <w:abstractNumId w:val="15"/>
  </w:num>
  <w:num w:numId="21">
    <w:abstractNumId w:val="1"/>
  </w:num>
  <w:num w:numId="22">
    <w:abstractNumId w:val="8"/>
  </w:num>
  <w:num w:numId="23">
    <w:abstractNumId w:val="12"/>
  </w:num>
  <w:num w:numId="24">
    <w:abstractNumId w:val="11"/>
  </w:num>
  <w:num w:numId="25">
    <w:abstractNumId w:val="21"/>
  </w:num>
  <w:num w:numId="26">
    <w:abstractNumId w:val="2"/>
  </w:num>
  <w:num w:numId="27">
    <w:abstractNumId w:val="18"/>
  </w:num>
  <w:num w:numId="2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60BB"/>
    <w:rsid w:val="00016AE0"/>
    <w:rsid w:val="00020F10"/>
    <w:rsid w:val="00027D34"/>
    <w:rsid w:val="000339F0"/>
    <w:rsid w:val="00043C68"/>
    <w:rsid w:val="00051154"/>
    <w:rsid w:val="000609C5"/>
    <w:rsid w:val="00060E8F"/>
    <w:rsid w:val="00062629"/>
    <w:rsid w:val="00063962"/>
    <w:rsid w:val="00066BA5"/>
    <w:rsid w:val="0007202B"/>
    <w:rsid w:val="00072DE7"/>
    <w:rsid w:val="000732DF"/>
    <w:rsid w:val="000A0C90"/>
    <w:rsid w:val="000A23D8"/>
    <w:rsid w:val="000A3F41"/>
    <w:rsid w:val="000A463C"/>
    <w:rsid w:val="000A6F8B"/>
    <w:rsid w:val="000B69D0"/>
    <w:rsid w:val="000C1228"/>
    <w:rsid w:val="000C3015"/>
    <w:rsid w:val="000D7574"/>
    <w:rsid w:val="000E02EE"/>
    <w:rsid w:val="000F057A"/>
    <w:rsid w:val="000F1EBF"/>
    <w:rsid w:val="000F3EB6"/>
    <w:rsid w:val="000F55FE"/>
    <w:rsid w:val="000F7CFC"/>
    <w:rsid w:val="000F7FC6"/>
    <w:rsid w:val="0010432E"/>
    <w:rsid w:val="001128D4"/>
    <w:rsid w:val="00113B00"/>
    <w:rsid w:val="00122BC2"/>
    <w:rsid w:val="00126822"/>
    <w:rsid w:val="00131DAA"/>
    <w:rsid w:val="00140E69"/>
    <w:rsid w:val="0014353E"/>
    <w:rsid w:val="00145C2E"/>
    <w:rsid w:val="00150E94"/>
    <w:rsid w:val="00151847"/>
    <w:rsid w:val="00152440"/>
    <w:rsid w:val="0015698F"/>
    <w:rsid w:val="001758D3"/>
    <w:rsid w:val="00183F26"/>
    <w:rsid w:val="001871AE"/>
    <w:rsid w:val="001955A6"/>
    <w:rsid w:val="0019762E"/>
    <w:rsid w:val="001A300E"/>
    <w:rsid w:val="001B3A2E"/>
    <w:rsid w:val="001C14A8"/>
    <w:rsid w:val="001D4810"/>
    <w:rsid w:val="001E3171"/>
    <w:rsid w:val="001E4042"/>
    <w:rsid w:val="001E637E"/>
    <w:rsid w:val="001E7ABE"/>
    <w:rsid w:val="001F64B6"/>
    <w:rsid w:val="00217655"/>
    <w:rsid w:val="00224548"/>
    <w:rsid w:val="00224780"/>
    <w:rsid w:val="002305D2"/>
    <w:rsid w:val="00234FC4"/>
    <w:rsid w:val="00235C36"/>
    <w:rsid w:val="00235C9C"/>
    <w:rsid w:val="002376FA"/>
    <w:rsid w:val="00254764"/>
    <w:rsid w:val="00273E4A"/>
    <w:rsid w:val="00281799"/>
    <w:rsid w:val="00283555"/>
    <w:rsid w:val="002841B3"/>
    <w:rsid w:val="00292368"/>
    <w:rsid w:val="002956DC"/>
    <w:rsid w:val="00295CDC"/>
    <w:rsid w:val="00296DA6"/>
    <w:rsid w:val="002A07C0"/>
    <w:rsid w:val="002A138B"/>
    <w:rsid w:val="002A66E0"/>
    <w:rsid w:val="002A75B8"/>
    <w:rsid w:val="002B00F2"/>
    <w:rsid w:val="002B3590"/>
    <w:rsid w:val="002B7CDD"/>
    <w:rsid w:val="002C3AC5"/>
    <w:rsid w:val="002C483D"/>
    <w:rsid w:val="002C7AEC"/>
    <w:rsid w:val="002C7FC0"/>
    <w:rsid w:val="002D1472"/>
    <w:rsid w:val="002D7F31"/>
    <w:rsid w:val="002E3324"/>
    <w:rsid w:val="003002A2"/>
    <w:rsid w:val="00305136"/>
    <w:rsid w:val="003054E4"/>
    <w:rsid w:val="0031228A"/>
    <w:rsid w:val="003157A2"/>
    <w:rsid w:val="00316F9B"/>
    <w:rsid w:val="00320C87"/>
    <w:rsid w:val="00321362"/>
    <w:rsid w:val="00323347"/>
    <w:rsid w:val="003432E6"/>
    <w:rsid w:val="003439D3"/>
    <w:rsid w:val="00351867"/>
    <w:rsid w:val="0035722F"/>
    <w:rsid w:val="0036420F"/>
    <w:rsid w:val="0036669F"/>
    <w:rsid w:val="00366844"/>
    <w:rsid w:val="0037553B"/>
    <w:rsid w:val="0038376D"/>
    <w:rsid w:val="00384C7B"/>
    <w:rsid w:val="00387D06"/>
    <w:rsid w:val="003A1788"/>
    <w:rsid w:val="003B1D05"/>
    <w:rsid w:val="003B27CC"/>
    <w:rsid w:val="003B5F77"/>
    <w:rsid w:val="003C0A29"/>
    <w:rsid w:val="003C1CE6"/>
    <w:rsid w:val="003C4542"/>
    <w:rsid w:val="003D5FB0"/>
    <w:rsid w:val="003D7084"/>
    <w:rsid w:val="003F520C"/>
    <w:rsid w:val="003F71D2"/>
    <w:rsid w:val="0040010B"/>
    <w:rsid w:val="004023EC"/>
    <w:rsid w:val="004057F5"/>
    <w:rsid w:val="004074A1"/>
    <w:rsid w:val="00413C14"/>
    <w:rsid w:val="00420AFF"/>
    <w:rsid w:val="00422134"/>
    <w:rsid w:val="004222B3"/>
    <w:rsid w:val="00434FFC"/>
    <w:rsid w:val="004365FA"/>
    <w:rsid w:val="00443D6C"/>
    <w:rsid w:val="00446550"/>
    <w:rsid w:val="00446D31"/>
    <w:rsid w:val="0045325D"/>
    <w:rsid w:val="004564E4"/>
    <w:rsid w:val="00457D21"/>
    <w:rsid w:val="004633AF"/>
    <w:rsid w:val="0046440B"/>
    <w:rsid w:val="00470964"/>
    <w:rsid w:val="00470965"/>
    <w:rsid w:val="004716A8"/>
    <w:rsid w:val="00477E3C"/>
    <w:rsid w:val="00481448"/>
    <w:rsid w:val="0049141E"/>
    <w:rsid w:val="00494E4C"/>
    <w:rsid w:val="004A1843"/>
    <w:rsid w:val="004A64D5"/>
    <w:rsid w:val="004A6F1F"/>
    <w:rsid w:val="004A7676"/>
    <w:rsid w:val="004B0C80"/>
    <w:rsid w:val="004B47B5"/>
    <w:rsid w:val="004B6AFE"/>
    <w:rsid w:val="004C0F0C"/>
    <w:rsid w:val="004D176C"/>
    <w:rsid w:val="004D2D4A"/>
    <w:rsid w:val="004E2EED"/>
    <w:rsid w:val="004E3BC8"/>
    <w:rsid w:val="004E7352"/>
    <w:rsid w:val="004F24D3"/>
    <w:rsid w:val="005026A8"/>
    <w:rsid w:val="00504E47"/>
    <w:rsid w:val="005143EF"/>
    <w:rsid w:val="00515A1C"/>
    <w:rsid w:val="00520E03"/>
    <w:rsid w:val="005314B7"/>
    <w:rsid w:val="00535DA7"/>
    <w:rsid w:val="005447D7"/>
    <w:rsid w:val="0055410B"/>
    <w:rsid w:val="00556E41"/>
    <w:rsid w:val="00563661"/>
    <w:rsid w:val="00565DFC"/>
    <w:rsid w:val="005660A9"/>
    <w:rsid w:val="00571B72"/>
    <w:rsid w:val="00573C34"/>
    <w:rsid w:val="00582417"/>
    <w:rsid w:val="00582E4C"/>
    <w:rsid w:val="0058624A"/>
    <w:rsid w:val="0059284A"/>
    <w:rsid w:val="005A072D"/>
    <w:rsid w:val="005A0947"/>
    <w:rsid w:val="005A32DD"/>
    <w:rsid w:val="005B07D4"/>
    <w:rsid w:val="005B3392"/>
    <w:rsid w:val="005B62A5"/>
    <w:rsid w:val="005B66A9"/>
    <w:rsid w:val="005C0A14"/>
    <w:rsid w:val="005C156C"/>
    <w:rsid w:val="005C19B6"/>
    <w:rsid w:val="005C385C"/>
    <w:rsid w:val="005C41B4"/>
    <w:rsid w:val="005D0782"/>
    <w:rsid w:val="005F47E6"/>
    <w:rsid w:val="005F794B"/>
    <w:rsid w:val="0060069E"/>
    <w:rsid w:val="0060201C"/>
    <w:rsid w:val="0060486C"/>
    <w:rsid w:val="0060692A"/>
    <w:rsid w:val="00622693"/>
    <w:rsid w:val="00635EE5"/>
    <w:rsid w:val="00643F75"/>
    <w:rsid w:val="006472E6"/>
    <w:rsid w:val="006512F6"/>
    <w:rsid w:val="006518EA"/>
    <w:rsid w:val="00657D3B"/>
    <w:rsid w:val="00662866"/>
    <w:rsid w:val="0066351B"/>
    <w:rsid w:val="00664137"/>
    <w:rsid w:val="006719F3"/>
    <w:rsid w:val="0067443D"/>
    <w:rsid w:val="00681432"/>
    <w:rsid w:val="0068783F"/>
    <w:rsid w:val="006B1F06"/>
    <w:rsid w:val="006B56B0"/>
    <w:rsid w:val="006B5A4B"/>
    <w:rsid w:val="006C00B6"/>
    <w:rsid w:val="006C2E9F"/>
    <w:rsid w:val="006C3032"/>
    <w:rsid w:val="006C56AF"/>
    <w:rsid w:val="006D36BC"/>
    <w:rsid w:val="006D7083"/>
    <w:rsid w:val="006E3ADB"/>
    <w:rsid w:val="006E5175"/>
    <w:rsid w:val="006E751E"/>
    <w:rsid w:val="006F4D80"/>
    <w:rsid w:val="00700650"/>
    <w:rsid w:val="00701ECA"/>
    <w:rsid w:val="00702432"/>
    <w:rsid w:val="007028A8"/>
    <w:rsid w:val="00705116"/>
    <w:rsid w:val="00720962"/>
    <w:rsid w:val="0072245D"/>
    <w:rsid w:val="0073553E"/>
    <w:rsid w:val="00737595"/>
    <w:rsid w:val="00740366"/>
    <w:rsid w:val="00742A75"/>
    <w:rsid w:val="0074564F"/>
    <w:rsid w:val="0075290A"/>
    <w:rsid w:val="007739DC"/>
    <w:rsid w:val="00774053"/>
    <w:rsid w:val="00787247"/>
    <w:rsid w:val="007A4B89"/>
    <w:rsid w:val="007A63BE"/>
    <w:rsid w:val="007B43E7"/>
    <w:rsid w:val="007B57E3"/>
    <w:rsid w:val="007B5A6A"/>
    <w:rsid w:val="007B7C26"/>
    <w:rsid w:val="007C1C37"/>
    <w:rsid w:val="007E0EE7"/>
    <w:rsid w:val="007E4E65"/>
    <w:rsid w:val="007F340B"/>
    <w:rsid w:val="00810737"/>
    <w:rsid w:val="00811C48"/>
    <w:rsid w:val="00815DB3"/>
    <w:rsid w:val="00816F0F"/>
    <w:rsid w:val="00833549"/>
    <w:rsid w:val="0083459F"/>
    <w:rsid w:val="00835F3D"/>
    <w:rsid w:val="0083780E"/>
    <w:rsid w:val="00843346"/>
    <w:rsid w:val="00847589"/>
    <w:rsid w:val="0085689C"/>
    <w:rsid w:val="008656C8"/>
    <w:rsid w:val="008674E6"/>
    <w:rsid w:val="00876001"/>
    <w:rsid w:val="00876A58"/>
    <w:rsid w:val="008814AE"/>
    <w:rsid w:val="00887FB3"/>
    <w:rsid w:val="008939EF"/>
    <w:rsid w:val="00894072"/>
    <w:rsid w:val="00895B8D"/>
    <w:rsid w:val="008A3B5E"/>
    <w:rsid w:val="008B0687"/>
    <w:rsid w:val="008B13A8"/>
    <w:rsid w:val="008B212E"/>
    <w:rsid w:val="008B3977"/>
    <w:rsid w:val="008B4ACC"/>
    <w:rsid w:val="008B7541"/>
    <w:rsid w:val="008C1A4A"/>
    <w:rsid w:val="008D1B94"/>
    <w:rsid w:val="008D3989"/>
    <w:rsid w:val="008D411F"/>
    <w:rsid w:val="00900D79"/>
    <w:rsid w:val="009010C1"/>
    <w:rsid w:val="00901A30"/>
    <w:rsid w:val="0090372F"/>
    <w:rsid w:val="009054E2"/>
    <w:rsid w:val="00927219"/>
    <w:rsid w:val="00930E63"/>
    <w:rsid w:val="00932B6E"/>
    <w:rsid w:val="00934E39"/>
    <w:rsid w:val="0093675A"/>
    <w:rsid w:val="0093677F"/>
    <w:rsid w:val="00937B93"/>
    <w:rsid w:val="00944ADA"/>
    <w:rsid w:val="00947B6A"/>
    <w:rsid w:val="009568C5"/>
    <w:rsid w:val="009610C1"/>
    <w:rsid w:val="00961713"/>
    <w:rsid w:val="00961A2D"/>
    <w:rsid w:val="00963FA1"/>
    <w:rsid w:val="00971348"/>
    <w:rsid w:val="0097243E"/>
    <w:rsid w:val="00973849"/>
    <w:rsid w:val="00974911"/>
    <w:rsid w:val="009832E4"/>
    <w:rsid w:val="00997706"/>
    <w:rsid w:val="009A2464"/>
    <w:rsid w:val="009A3737"/>
    <w:rsid w:val="009B6AB6"/>
    <w:rsid w:val="009C2A9D"/>
    <w:rsid w:val="009C3B6F"/>
    <w:rsid w:val="009C74BB"/>
    <w:rsid w:val="009C7801"/>
    <w:rsid w:val="009D703C"/>
    <w:rsid w:val="009E29D9"/>
    <w:rsid w:val="009E3EA4"/>
    <w:rsid w:val="009F3FCC"/>
    <w:rsid w:val="00A0085F"/>
    <w:rsid w:val="00A1090E"/>
    <w:rsid w:val="00A1473C"/>
    <w:rsid w:val="00A2397F"/>
    <w:rsid w:val="00A25AC9"/>
    <w:rsid w:val="00A32343"/>
    <w:rsid w:val="00A349FC"/>
    <w:rsid w:val="00A46082"/>
    <w:rsid w:val="00A50AF3"/>
    <w:rsid w:val="00A52AB7"/>
    <w:rsid w:val="00A53D38"/>
    <w:rsid w:val="00A552D5"/>
    <w:rsid w:val="00A67080"/>
    <w:rsid w:val="00A71812"/>
    <w:rsid w:val="00A933D3"/>
    <w:rsid w:val="00A97A49"/>
    <w:rsid w:val="00AA1407"/>
    <w:rsid w:val="00AA3C3A"/>
    <w:rsid w:val="00AB0E0A"/>
    <w:rsid w:val="00AB42BB"/>
    <w:rsid w:val="00AB4761"/>
    <w:rsid w:val="00AC0C63"/>
    <w:rsid w:val="00AC214E"/>
    <w:rsid w:val="00AC5D98"/>
    <w:rsid w:val="00AD0B16"/>
    <w:rsid w:val="00AD2114"/>
    <w:rsid w:val="00AD4CDE"/>
    <w:rsid w:val="00AD7B46"/>
    <w:rsid w:val="00AE1AE9"/>
    <w:rsid w:val="00AE25EB"/>
    <w:rsid w:val="00AE39D8"/>
    <w:rsid w:val="00AE52F9"/>
    <w:rsid w:val="00AE548F"/>
    <w:rsid w:val="00AE661D"/>
    <w:rsid w:val="00AF264E"/>
    <w:rsid w:val="00AF338E"/>
    <w:rsid w:val="00B04C4C"/>
    <w:rsid w:val="00B140C3"/>
    <w:rsid w:val="00B17AD5"/>
    <w:rsid w:val="00B212C7"/>
    <w:rsid w:val="00B25A20"/>
    <w:rsid w:val="00B32D72"/>
    <w:rsid w:val="00B37C00"/>
    <w:rsid w:val="00B440FB"/>
    <w:rsid w:val="00B465B4"/>
    <w:rsid w:val="00B4674F"/>
    <w:rsid w:val="00B47DA3"/>
    <w:rsid w:val="00B517FB"/>
    <w:rsid w:val="00B61412"/>
    <w:rsid w:val="00B6621E"/>
    <w:rsid w:val="00B66F6A"/>
    <w:rsid w:val="00B67595"/>
    <w:rsid w:val="00B7140C"/>
    <w:rsid w:val="00B7264F"/>
    <w:rsid w:val="00B81979"/>
    <w:rsid w:val="00B948DA"/>
    <w:rsid w:val="00B9609E"/>
    <w:rsid w:val="00BA2124"/>
    <w:rsid w:val="00BA34ED"/>
    <w:rsid w:val="00BA685C"/>
    <w:rsid w:val="00BB1714"/>
    <w:rsid w:val="00BB595B"/>
    <w:rsid w:val="00BB76AE"/>
    <w:rsid w:val="00BC6DE8"/>
    <w:rsid w:val="00BE0705"/>
    <w:rsid w:val="00BF14A4"/>
    <w:rsid w:val="00BF251B"/>
    <w:rsid w:val="00BF2997"/>
    <w:rsid w:val="00BF7C45"/>
    <w:rsid w:val="00C04C79"/>
    <w:rsid w:val="00C15FC8"/>
    <w:rsid w:val="00C21FC6"/>
    <w:rsid w:val="00C25F66"/>
    <w:rsid w:val="00C30954"/>
    <w:rsid w:val="00C44051"/>
    <w:rsid w:val="00C50873"/>
    <w:rsid w:val="00C525FC"/>
    <w:rsid w:val="00C56C03"/>
    <w:rsid w:val="00C57A8A"/>
    <w:rsid w:val="00C57FE8"/>
    <w:rsid w:val="00C6549A"/>
    <w:rsid w:val="00C70B48"/>
    <w:rsid w:val="00C728CE"/>
    <w:rsid w:val="00C8483C"/>
    <w:rsid w:val="00C915BF"/>
    <w:rsid w:val="00CB1DAB"/>
    <w:rsid w:val="00CB3B33"/>
    <w:rsid w:val="00CB4586"/>
    <w:rsid w:val="00CB7319"/>
    <w:rsid w:val="00CB736B"/>
    <w:rsid w:val="00CC5279"/>
    <w:rsid w:val="00CD1246"/>
    <w:rsid w:val="00CD4047"/>
    <w:rsid w:val="00CD4254"/>
    <w:rsid w:val="00CD64BC"/>
    <w:rsid w:val="00CE2078"/>
    <w:rsid w:val="00CF11B0"/>
    <w:rsid w:val="00D22C95"/>
    <w:rsid w:val="00D30822"/>
    <w:rsid w:val="00D3685C"/>
    <w:rsid w:val="00D37E0D"/>
    <w:rsid w:val="00D479C4"/>
    <w:rsid w:val="00D47C75"/>
    <w:rsid w:val="00D60A6D"/>
    <w:rsid w:val="00D67DFC"/>
    <w:rsid w:val="00D71031"/>
    <w:rsid w:val="00D77BE7"/>
    <w:rsid w:val="00D93E1E"/>
    <w:rsid w:val="00D95848"/>
    <w:rsid w:val="00DA4A85"/>
    <w:rsid w:val="00DB0A75"/>
    <w:rsid w:val="00DC4B9D"/>
    <w:rsid w:val="00DC700A"/>
    <w:rsid w:val="00DE2FA6"/>
    <w:rsid w:val="00DF2179"/>
    <w:rsid w:val="00DF224B"/>
    <w:rsid w:val="00DF445A"/>
    <w:rsid w:val="00DF718C"/>
    <w:rsid w:val="00E0375C"/>
    <w:rsid w:val="00E03DA9"/>
    <w:rsid w:val="00E047D9"/>
    <w:rsid w:val="00E12607"/>
    <w:rsid w:val="00E13FA6"/>
    <w:rsid w:val="00E233DC"/>
    <w:rsid w:val="00E24A28"/>
    <w:rsid w:val="00E26D46"/>
    <w:rsid w:val="00E335DA"/>
    <w:rsid w:val="00E36B77"/>
    <w:rsid w:val="00E36EA8"/>
    <w:rsid w:val="00E502A7"/>
    <w:rsid w:val="00E642BF"/>
    <w:rsid w:val="00E660C4"/>
    <w:rsid w:val="00E83F0C"/>
    <w:rsid w:val="00EA1DA0"/>
    <w:rsid w:val="00EA5A26"/>
    <w:rsid w:val="00EA62E9"/>
    <w:rsid w:val="00EA66D6"/>
    <w:rsid w:val="00EB5190"/>
    <w:rsid w:val="00EB7CD4"/>
    <w:rsid w:val="00ED5890"/>
    <w:rsid w:val="00EE0372"/>
    <w:rsid w:val="00EF17AC"/>
    <w:rsid w:val="00EF2D1E"/>
    <w:rsid w:val="00F007F3"/>
    <w:rsid w:val="00F22A92"/>
    <w:rsid w:val="00F2595B"/>
    <w:rsid w:val="00F3676B"/>
    <w:rsid w:val="00F36E33"/>
    <w:rsid w:val="00F379BC"/>
    <w:rsid w:val="00F44832"/>
    <w:rsid w:val="00F502E7"/>
    <w:rsid w:val="00F53807"/>
    <w:rsid w:val="00F6567D"/>
    <w:rsid w:val="00F712CE"/>
    <w:rsid w:val="00F74672"/>
    <w:rsid w:val="00F746AD"/>
    <w:rsid w:val="00F77746"/>
    <w:rsid w:val="00F80742"/>
    <w:rsid w:val="00F8658B"/>
    <w:rsid w:val="00F955DA"/>
    <w:rsid w:val="00FA41A2"/>
    <w:rsid w:val="00FB4C3C"/>
    <w:rsid w:val="00FC245F"/>
    <w:rsid w:val="00FC4F99"/>
    <w:rsid w:val="00FE0B74"/>
    <w:rsid w:val="00FF3E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890A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7B6A"/>
    <w:pPr>
      <w:ind w:left="720"/>
      <w:contextualSpacing/>
    </w:pPr>
  </w:style>
  <w:style w:type="character" w:customStyle="1" w:styleId="ListParagraphChar">
    <w:name w:val="List Paragraph Char"/>
    <w:basedOn w:val="DefaultParagraphFont"/>
    <w:link w:val="ListParagraph"/>
    <w:uiPriority w:val="34"/>
    <w:rsid w:val="00947B6A"/>
    <w:rPr>
      <w:rFonts w:ascii="Times New Roman" w:eastAsia="MS Mincho" w:hAnsi="Times New Roman" w:cs="Times New Roman"/>
      <w:sz w:val="24"/>
      <w:szCs w:val="24"/>
      <w:lang w:eastAsia="ja-JP"/>
    </w:rPr>
  </w:style>
  <w:style w:type="paragraph" w:styleId="Caption">
    <w:name w:val="caption"/>
    <w:basedOn w:val="Normal"/>
    <w:next w:val="Normal"/>
    <w:autoRedefine/>
    <w:uiPriority w:val="35"/>
    <w:unhideWhenUsed/>
    <w:qFormat/>
    <w:rsid w:val="00A97A49"/>
    <w:pPr>
      <w:spacing w:after="200"/>
      <w:ind w:left="540"/>
      <w:jc w:val="center"/>
    </w:pPr>
    <w:rPr>
      <w:b/>
      <w:bCs/>
      <w:i/>
      <w:sz w:val="20"/>
      <w:szCs w:val="18"/>
    </w:rPr>
  </w:style>
  <w:style w:type="character" w:customStyle="1" w:styleId="ContentChar">
    <w:name w:val="Content Char"/>
    <w:basedOn w:val="DefaultParagraphFont"/>
    <w:link w:val="Content"/>
    <w:locked/>
    <w:rsid w:val="007A4B89"/>
    <w:rPr>
      <w:rFonts w:ascii="Times New Roman" w:eastAsia="MS Mincho" w:hAnsi="Times New Roman" w:cs="Times New Roman"/>
      <w:sz w:val="24"/>
      <w:szCs w:val="24"/>
      <w:lang w:eastAsia="ja-JP"/>
    </w:rPr>
  </w:style>
  <w:style w:type="paragraph" w:customStyle="1" w:styleId="Content">
    <w:name w:val="Content"/>
    <w:basedOn w:val="Normal"/>
    <w:link w:val="ContentChar"/>
    <w:qFormat/>
    <w:rsid w:val="007A4B89"/>
    <w:pPr>
      <w:spacing w:line="360" w:lineRule="auto"/>
      <w:ind w:left="540" w:firstLine="540"/>
      <w:jc w:val="both"/>
    </w:pPr>
  </w:style>
  <w:style w:type="character" w:customStyle="1" w:styleId="ImageChar">
    <w:name w:val="Image Char"/>
    <w:basedOn w:val="ContentChar"/>
    <w:link w:val="Image"/>
    <w:locked/>
    <w:rsid w:val="007A4B89"/>
    <w:rPr>
      <w:rFonts w:ascii="Times New Roman" w:eastAsia="MS Mincho" w:hAnsi="Times New Roman" w:cs="Times New Roman"/>
      <w:sz w:val="24"/>
      <w:szCs w:val="24"/>
      <w:lang w:eastAsia="ja-JP"/>
    </w:rPr>
  </w:style>
  <w:style w:type="paragraph" w:customStyle="1" w:styleId="Image">
    <w:name w:val="Image"/>
    <w:basedOn w:val="Content"/>
    <w:link w:val="ImageChar"/>
    <w:qFormat/>
    <w:rsid w:val="007A4B89"/>
    <w:pPr>
      <w:ind w:left="539" w:firstLine="0"/>
      <w:jc w:val="center"/>
    </w:pPr>
  </w:style>
  <w:style w:type="character" w:styleId="Hyperlink">
    <w:name w:val="Hyperlink"/>
    <w:basedOn w:val="DefaultParagraphFont"/>
    <w:uiPriority w:val="99"/>
    <w:unhideWhenUsed/>
    <w:rsid w:val="00847589"/>
    <w:rPr>
      <w:color w:val="D2611C" w:themeColor="hyperlink"/>
      <w:u w:val="single"/>
    </w:rPr>
  </w:style>
  <w:style w:type="character" w:styleId="UnresolvedMention">
    <w:name w:val="Unresolved Mention"/>
    <w:basedOn w:val="DefaultParagraphFont"/>
    <w:uiPriority w:val="99"/>
    <w:semiHidden/>
    <w:unhideWhenUsed/>
    <w:rsid w:val="00847589"/>
    <w:rPr>
      <w:color w:val="605E5C"/>
      <w:shd w:val="clear" w:color="auto" w:fill="E1DFDD"/>
    </w:rPr>
  </w:style>
  <w:style w:type="paragraph" w:customStyle="1" w:styleId="Bagian">
    <w:name w:val="Bagian"/>
    <w:basedOn w:val="ListParagraph"/>
    <w:qFormat/>
    <w:rsid w:val="00971348"/>
    <w:pPr>
      <w:spacing w:line="360" w:lineRule="auto"/>
      <w:ind w:left="360" w:hanging="360"/>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2022901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resscap.com/dummy-profile-pic/"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31DD-D69F-495F-AD28-71D90078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508</TotalTime>
  <Pages>22</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EDWARD</cp:lastModifiedBy>
  <cp:revision>206</cp:revision>
  <cp:lastPrinted>2018-09-08T04:49:00Z</cp:lastPrinted>
  <dcterms:created xsi:type="dcterms:W3CDTF">2017-10-20T05:51:00Z</dcterms:created>
  <dcterms:modified xsi:type="dcterms:W3CDTF">2021-01-13T13:03:00Z</dcterms:modified>
</cp:coreProperties>
</file>